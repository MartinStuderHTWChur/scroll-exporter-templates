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0E30C7" w:rsidP="00336678">
      <w:pPr>
        <w:pStyle w:val="Titel"/>
      </w:pPr>
      <w:bookmarkStart w:id="0" w:name="_GoBack"/>
      <w:bookmarkEnd w:id="0"/>
      <w:r>
        <w:t>$scroll.title</w:t>
      </w: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0E30C7">
        <w:t>$scroll.pageproperty.(Autor)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0E30C7">
        <w:t>$scroll.pageproperty.(Ausgabestelle)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0E30C7">
        <w:t>$scroll.pageproperty.(Geltungsbereich)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0E30C7">
        <w:t>$scroll.pageproperty.(Klassifizierung)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0E30C7">
        <w:t>$scroll.pageproperty.(Version)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0E30C7">
        <w:t>$scroll.pageproperty.(Ausgabedatum)</w:t>
      </w:r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r w:rsidR="000E30C7">
        <w:t>$scroll.pageproperty.(Verteiler)</w:t>
      </w:r>
    </w:p>
    <w:p w:rsidR="00C34B0A" w:rsidRDefault="00245615" w:rsidP="00245615">
      <w:pPr>
        <w:pStyle w:val="berschriftohneIndex"/>
      </w:pPr>
      <w:bookmarkStart w:id="1" w:name="_Toc487631479"/>
      <w:r w:rsidRPr="009A0336">
        <w:t>Änderungskontrolle</w:t>
      </w:r>
      <w:bookmarkEnd w:id="1"/>
    </w:p>
    <w:p w:rsidR="00062EDE" w:rsidRDefault="00062EDE" w:rsidP="00062EDE">
      <w:r>
        <w:t>$scroll.pageproperty.(Aenderungskontrolle)</w:t>
      </w:r>
    </w:p>
    <w:p w:rsidR="00062EDE" w:rsidRPr="009A0336" w:rsidRDefault="00062EDE" w:rsidP="00062EDE"/>
    <w:p w:rsidR="00155492" w:rsidRDefault="00A27F08" w:rsidP="00155492">
      <w:r>
        <w:t>$scroll.pageproperty.(</w:t>
      </w:r>
      <w:r w:rsidR="00C92CAB">
        <w:t>Freigabe</w:t>
      </w:r>
      <w:r>
        <w:t>)</w:t>
      </w:r>
    </w:p>
    <w:p w:rsidR="001033BB" w:rsidRPr="009A0336" w:rsidRDefault="001033BB" w:rsidP="00155492"/>
    <w:p w:rsidR="00655D6D" w:rsidRPr="00017A51" w:rsidRDefault="00655D6D" w:rsidP="00017A51">
      <w:pPr>
        <w:tabs>
          <w:tab w:val="left" w:pos="1332"/>
        </w:tabs>
        <w:sectPr w:rsidR="00655D6D" w:rsidRPr="00017A51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5C7C91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0E30C7" w:rsidRDefault="005C7C91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0E30C7" w:rsidP="00F20C20">
      <w:r>
        <w:t>$scroll.content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0F9" w:rsidRDefault="000540F9">
      <w:r>
        <w:separator/>
      </w:r>
    </w:p>
  </w:endnote>
  <w:endnote w:type="continuationSeparator" w:id="0">
    <w:p w:rsidR="000540F9" w:rsidRDefault="0005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5C7C91">
      <w:rPr>
        <w:rStyle w:val="Platzhaltertext"/>
        <w:noProof/>
        <w:color w:val="000000" w:themeColor="text1"/>
        <w:sz w:val="16"/>
      </w:rPr>
      <w:t>HTW-Seiteneigenschaften.docx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0E30C7">
      <w:rPr>
        <w:rStyle w:val="Platzhaltertext"/>
        <w:color w:val="000000" w:themeColor="text1"/>
        <w:sz w:val="16"/>
      </w:rPr>
      <w:t>$scroll.pageproperty.(Version)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5C7C91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5C7C91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5C7C91">
      <w:rPr>
        <w:rStyle w:val="Platzhaltertext"/>
        <w:noProof/>
        <w:color w:val="000000" w:themeColor="text1"/>
        <w:sz w:val="16"/>
      </w:rPr>
      <w:t>HTW-Seiteneigenschaften.docx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0E30C7">
      <w:rPr>
        <w:rStyle w:val="Platzhaltertext"/>
        <w:color w:val="000000" w:themeColor="text1"/>
        <w:sz w:val="16"/>
      </w:rPr>
      <w:t>$scroll.pageproperty.(Version)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5C7C91">
      <w:rPr>
        <w:noProof/>
        <w:sz w:val="16"/>
        <w:szCs w:val="16"/>
      </w:rPr>
      <w:t>2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5C7C91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5C7C91">
      <w:rPr>
        <w:rStyle w:val="Platzhaltertext"/>
        <w:noProof/>
        <w:color w:val="000000" w:themeColor="text1"/>
        <w:sz w:val="16"/>
      </w:rPr>
      <w:t>HTW-Seiteneigenschaften.docx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$scroll.pageproperty.(Version)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0E30C7">
      <w:rPr>
        <w:rStyle w:val="Platzhaltertext"/>
        <w:color w:val="000000" w:themeColor="text1"/>
        <w:sz w:val="16"/>
      </w:rPr>
      <w:t>$scroll.pageproperty.(Ausgabedatum)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5C7C91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5C7C91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0F9" w:rsidRDefault="000540F9">
      <w:r>
        <w:separator/>
      </w:r>
    </w:p>
  </w:footnote>
  <w:footnote w:type="continuationSeparator" w:id="0">
    <w:p w:rsidR="000540F9" w:rsidRDefault="00054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0E30C7">
      <w:rPr>
        <w:rStyle w:val="Inhaltssteuerelemente"/>
      </w:rPr>
      <w:t>$scroll.pageproperty.(Ausgabestelle)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0E30C7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0E30C7">
      <w:rPr>
        <w:rStyle w:val="Inhaltssteuerelemente"/>
      </w:rPr>
      <w:t>$scroll.pageproperty.(Geltungsbereich)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3DB4097861E9432BBF81A9E486C884A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3DB4097861E9432BBF81A9E486C884A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0E30C7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0E30C7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0E30C7">
      <w:rPr>
        <w:rStyle w:val="Inhaltssteuerelemente"/>
      </w:rPr>
      <w:t>$scroll.pageproperty.(Ausgabestelle)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0E30C7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0E30C7">
      <w:rPr>
        <w:rStyle w:val="Inhaltssteuerelemente"/>
      </w:rPr>
      <w:t>$scroll.pageproperty.(Geltungsbereich)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DECA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2646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4A99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CA7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C7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40F9"/>
    <w:rsid w:val="00056E0B"/>
    <w:rsid w:val="00060EAA"/>
    <w:rsid w:val="0006105C"/>
    <w:rsid w:val="00062EDE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0C7"/>
    <w:rsid w:val="000E34FB"/>
    <w:rsid w:val="000E59FD"/>
    <w:rsid w:val="000E720D"/>
    <w:rsid w:val="000F444E"/>
    <w:rsid w:val="000F5CD2"/>
    <w:rsid w:val="001033BB"/>
    <w:rsid w:val="0010480A"/>
    <w:rsid w:val="00107DF7"/>
    <w:rsid w:val="0011080C"/>
    <w:rsid w:val="00117890"/>
    <w:rsid w:val="00117EDC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53614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1B5A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A47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C7C9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4A3C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26379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3E5F"/>
    <w:rsid w:val="00A173CF"/>
    <w:rsid w:val="00A23B80"/>
    <w:rsid w:val="00A25CFE"/>
    <w:rsid w:val="00A27F08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84D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2CAB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37F71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16B9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5ADD849-80E6-4F81-B092-E8E930BA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7C91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33676F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862AB0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B4097861E9432BBF81A9E486C884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E9BE21-D90D-4A53-A201-13F36D0F516D}"/>
      </w:docPartPr>
      <w:docPartBody>
        <w:p w:rsidR="000D501E" w:rsidRDefault="00DF48FE">
          <w:pPr>
            <w:pStyle w:val="3DB4097861E9432BBF81A9E486C884A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FE"/>
    <w:rsid w:val="000D501E"/>
    <w:rsid w:val="0011234F"/>
    <w:rsid w:val="00131CB5"/>
    <w:rsid w:val="00533AB8"/>
    <w:rsid w:val="00B86938"/>
    <w:rsid w:val="00C26A3C"/>
    <w:rsid w:val="00DF48FE"/>
    <w:rsid w:val="00F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9EB6D300FEC4FAA940A15AC87C1E5A5">
    <w:name w:val="49EB6D300FEC4FAA940A15AC87C1E5A5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B6738A180884E5EA3F7459A5FBEA639">
    <w:name w:val="CB6738A180884E5EA3F7459A5FBEA639"/>
  </w:style>
  <w:style w:type="paragraph" w:customStyle="1" w:styleId="F2C5C48780F748C3A7523CD3CCD18878">
    <w:name w:val="F2C5C48780F748C3A7523CD3CCD18878"/>
  </w:style>
  <w:style w:type="paragraph" w:customStyle="1" w:styleId="55982A6B7C2D41F8AB08E1E93BCA9828">
    <w:name w:val="55982A6B7C2D41F8AB08E1E93BCA9828"/>
  </w:style>
  <w:style w:type="paragraph" w:customStyle="1" w:styleId="D7A508492FEF4AEAB110F78472E1C712">
    <w:name w:val="D7A508492FEF4AEAB110F78472E1C712"/>
  </w:style>
  <w:style w:type="paragraph" w:customStyle="1" w:styleId="CD6CADE198B546F8A7100ACC865BACDE">
    <w:name w:val="CD6CADE198B546F8A7100ACC865BACDE"/>
  </w:style>
  <w:style w:type="paragraph" w:customStyle="1" w:styleId="75641605EA694CF6AE835CD68CD3EA3C">
    <w:name w:val="75641605EA694CF6AE835CD68CD3EA3C"/>
  </w:style>
  <w:style w:type="paragraph" w:customStyle="1" w:styleId="A7C72BD2152B481E92F9B87A780C8DCC">
    <w:name w:val="A7C72BD2152B481E92F9B87A780C8DCC"/>
  </w:style>
  <w:style w:type="paragraph" w:customStyle="1" w:styleId="F4142750CE3543F2A2C70EA22EA696E8">
    <w:name w:val="F4142750CE3543F2A2C70EA22EA696E8"/>
  </w:style>
  <w:style w:type="paragraph" w:customStyle="1" w:styleId="8C9000B6E5BD4F0FAC26BD45131636DB">
    <w:name w:val="8C9000B6E5BD4F0FAC26BD45131636DB"/>
  </w:style>
  <w:style w:type="paragraph" w:customStyle="1" w:styleId="BDBF4F927C8C4CEBAF3DF1656F7ADC37">
    <w:name w:val="BDBF4F927C8C4CEBAF3DF1656F7ADC37"/>
  </w:style>
  <w:style w:type="paragraph" w:customStyle="1" w:styleId="02541D559C2848B89DBBB1F237FFB752">
    <w:name w:val="02541D559C2848B89DBBB1F237FFB752"/>
  </w:style>
  <w:style w:type="paragraph" w:customStyle="1" w:styleId="739AE2CD300C4C34922AA079961391D6">
    <w:name w:val="739AE2CD300C4C34922AA079961391D6"/>
  </w:style>
  <w:style w:type="paragraph" w:customStyle="1" w:styleId="379D65E8E0F940D881E2CAD21B1037B2">
    <w:name w:val="379D65E8E0F940D881E2CAD21B1037B2"/>
  </w:style>
  <w:style w:type="paragraph" w:customStyle="1" w:styleId="3DB4097861E9432BBF81A9E486C884A6">
    <w:name w:val="3DB4097861E9432BBF81A9E486C88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7B6612E4-C0BF-4163-90C8-06C1E0B1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4</cp:revision>
  <cp:lastPrinted>2016-10-07T11:50:00Z</cp:lastPrinted>
  <dcterms:created xsi:type="dcterms:W3CDTF">2018-12-18T15:50:00Z</dcterms:created>
  <dcterms:modified xsi:type="dcterms:W3CDTF">2019-01-19T13:21:00Z</dcterms:modified>
  <cp:category>Intern</cp:category>
  <cp:contentStatus>V01.00</cp:contentStatus>
</cp:coreProperties>
</file>