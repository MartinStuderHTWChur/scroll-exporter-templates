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7740" w:rsidRPr="009A0336" w:rsidRDefault="003E7E20" w:rsidP="00B957FA">
      <w:pPr>
        <w:pStyle w:val="Titel"/>
      </w:pPr>
      <w:r>
        <w:t>$scroll.title</w:t>
      </w:r>
    </w:p>
    <w:p w:rsidR="003937B4" w:rsidRDefault="003937B4" w:rsidP="00C1206F">
      <w:pPr>
        <w:pStyle w:val="Inhaltssteuerelementeabsatz"/>
        <w:sectPr w:rsidR="003937B4" w:rsidSect="003F067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</w:p>
    <w:p w:rsidR="00A4179F" w:rsidRPr="009A0336" w:rsidRDefault="00FA4D4E" w:rsidP="00C1206F">
      <w:pPr>
        <w:pStyle w:val="Inhaltssteuerelementeabsatz"/>
      </w:pPr>
      <w:r w:rsidRPr="009A0336">
        <w:tab/>
        <w:t xml:space="preserve">Autor/in: </w:t>
      </w:r>
      <w:r w:rsidRPr="009A0336">
        <w:tab/>
      </w:r>
      <w:r w:rsidR="003E7E20">
        <w:t>$scroll.modifier.fullName</w:t>
      </w:r>
    </w:p>
    <w:p w:rsidR="00FA4D4E" w:rsidRPr="009A0336" w:rsidRDefault="00FA4D4E" w:rsidP="00C1206F">
      <w:pPr>
        <w:pStyle w:val="Inhaltssteuerelementeabsatz"/>
      </w:pPr>
      <w:r w:rsidRPr="009A0336">
        <w:tab/>
        <w:t>Ausgabestelle:</w:t>
      </w:r>
      <w:r w:rsidRPr="009A0336">
        <w:tab/>
      </w:r>
      <w:r w:rsidR="003E7E20">
        <w:t>$scroll.space.name</w:t>
      </w:r>
    </w:p>
    <w:p w:rsidR="00FA4D4E" w:rsidRPr="009A0336" w:rsidRDefault="00FA4D4E" w:rsidP="00C1206F">
      <w:pPr>
        <w:pStyle w:val="Inhaltssteuerelementeabsatz"/>
      </w:pPr>
      <w:r w:rsidRPr="009A0336">
        <w:tab/>
        <w:t>Geltungsbereich:</w:t>
      </w:r>
      <w:r w:rsidRPr="009A0336">
        <w:tab/>
      </w:r>
      <w:r w:rsidR="003E7E20">
        <w:t>$scroll.space.name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Klassifizierung:</w:t>
      </w:r>
      <w:r w:rsidR="00FA4D4E" w:rsidRPr="009A0336">
        <w:tab/>
      </w:r>
      <w:r w:rsidR="003E7E20">
        <w:t>Intern</w:t>
      </w:r>
    </w:p>
    <w:p w:rsidR="002B0654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Version:</w:t>
      </w:r>
      <w:r w:rsidR="00FA4D4E" w:rsidRPr="009A0336">
        <w:tab/>
      </w:r>
      <w:r w:rsidR="003E7E20">
        <w:t>$scroll.version</w:t>
      </w:r>
    </w:p>
    <w:p w:rsidR="0005370A" w:rsidRPr="009A0336" w:rsidRDefault="002B0654" w:rsidP="00C1206F">
      <w:pPr>
        <w:pStyle w:val="Inhaltssteuerelementeabsatz"/>
      </w:pPr>
      <w:r w:rsidRPr="009A0336">
        <w:tab/>
      </w:r>
      <w:r w:rsidR="00FA4D4E" w:rsidRPr="009A0336">
        <w:t>Ausgabedatum:</w:t>
      </w:r>
      <w:r w:rsidR="00FA4D4E" w:rsidRPr="009A0336">
        <w:tab/>
      </w:r>
      <w:r w:rsidR="003E7E20">
        <w:t>$scroll.modificationdate</w:t>
      </w:r>
    </w:p>
    <w:p w:rsidR="00B64D09" w:rsidRPr="009A0336" w:rsidRDefault="00B64D09" w:rsidP="00C1206F">
      <w:pPr>
        <w:pStyle w:val="Inhaltssteuerelementeabsatz"/>
      </w:pPr>
    </w:p>
    <w:p w:rsidR="003937B4" w:rsidRDefault="003937B4" w:rsidP="00245615">
      <w:pPr>
        <w:pStyle w:val="berschriftohneIndex"/>
        <w:sectPr w:rsidR="003937B4" w:rsidSect="003937B4">
          <w:type w:val="continuous"/>
          <w:pgSz w:w="11906" w:h="16838" w:code="9"/>
          <w:pgMar w:top="1701" w:right="1134" w:bottom="1134" w:left="1134" w:header="851" w:footer="425" w:gutter="567"/>
          <w:cols w:space="720"/>
          <w:docGrid w:linePitch="299"/>
        </w:sectPr>
      </w:pPr>
      <w:bookmarkStart w:id="0" w:name="_Toc487631479"/>
    </w:p>
    <w:bookmarkEnd w:id="0"/>
    <w:p w:rsidR="00AA5F7A" w:rsidRDefault="00AA5F7A" w:rsidP="00B64D09">
      <w:pPr>
        <w:pStyle w:val="berschriftohneIndex"/>
      </w:pPr>
      <w:r>
        <w:t>Modul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r>
              <w:t>N</w:t>
            </w:r>
            <w:r w:rsidRPr="0016436D">
              <w:t>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,module)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$scroll.pageproperty.(Kürzel,module)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T</w:t>
            </w:r>
            <w:r w:rsidRPr="0016436D">
              <w:t>yp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FB66C3">
              <w:t>$scroll.pageproperty.(</w:t>
            </w:r>
            <w:r>
              <w:t>T</w:t>
            </w:r>
            <w:r w:rsidRPr="00FB66C3">
              <w:t>yp</w:t>
            </w:r>
            <w:r>
              <w:t>,module</w:t>
            </w:r>
            <w:r w:rsidRPr="00FB66C3"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Modulverantwortliche/r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>
              <w:t>$scroll.pageproperty.(</w:t>
            </w:r>
            <w:r w:rsidRPr="0016436D">
              <w:t>Modulverantwortliche/r</w:t>
            </w:r>
            <w:r>
              <w:t>,module)</w:t>
            </w:r>
          </w:p>
        </w:tc>
      </w:tr>
      <w:tr w:rsidR="00EB630E" w:rsidRPr="009958B4" w:rsidTr="006317BE">
        <w:tc>
          <w:tcPr>
            <w:tcW w:w="2385" w:type="dxa"/>
          </w:tcPr>
          <w:p w:rsidR="00EB630E" w:rsidRPr="0016436D" w:rsidRDefault="00EB630E" w:rsidP="006317BE">
            <w:pPr>
              <w:pStyle w:val="Hervorgehoben"/>
            </w:pPr>
            <w:r w:rsidRPr="0016436D">
              <w:t>Leitidee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9958B4" w:rsidRDefault="00EB630E" w:rsidP="006317BE">
            <w:pPr>
              <w:spacing w:before="120" w:after="120"/>
              <w:rPr>
                <w:rFonts w:eastAsiaTheme="minorEastAsia"/>
                <w:lang w:eastAsia="zh-CN"/>
              </w:rPr>
            </w:pPr>
            <w:r>
              <w:t>$scroll.pageproperty.(</w:t>
            </w:r>
            <w:r w:rsidRPr="0016436D">
              <w:t>Leitidee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Modulvoraussetzungen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pPr>
              <w:spacing w:before="120" w:after="120"/>
            </w:pPr>
            <w:r>
              <w:t>$scroll.pageproperty.(</w:t>
            </w:r>
            <w:r w:rsidRPr="0016436D">
              <w:t>Modulvoraussetzungen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pPr>
              <w:spacing w:before="120" w:after="120"/>
            </w:pPr>
            <w:r>
              <w:t>$scroll.pageproperty.(Lernergebnisse,module)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Default="00EB630E" w:rsidP="006317BE">
            <w:pPr>
              <w:pStyle w:val="Hervorgehoben"/>
            </w:pPr>
            <w:r w:rsidRPr="00AA5F7A">
              <w:t>Kurse</w:t>
            </w:r>
          </w:p>
        </w:tc>
        <w:tc>
          <w:tcPr>
            <w:tcW w:w="7225" w:type="dxa"/>
            <w:gridSpan w:val="3"/>
            <w:vAlign w:val="center"/>
          </w:tcPr>
          <w:p w:rsidR="00EB630E" w:rsidRDefault="00EB630E" w:rsidP="006317BE">
            <w:pPr>
              <w:spacing w:before="120" w:after="120"/>
            </w:pPr>
            <w:r w:rsidRPr="00234936">
              <w:t>$scroll.pageproperty.(Kurse</w:t>
            </w:r>
            <w:r>
              <w:t>,module)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AA5F7A" w:rsidRDefault="00EB630E" w:rsidP="006317BE">
            <w:pPr>
              <w:pStyle w:val="Hervorgehoben"/>
            </w:pPr>
            <w:r>
              <w:t>Leistungsnachweis</w:t>
            </w:r>
          </w:p>
        </w:tc>
        <w:tc>
          <w:tcPr>
            <w:tcW w:w="7225" w:type="dxa"/>
            <w:gridSpan w:val="3"/>
            <w:vAlign w:val="center"/>
          </w:tcPr>
          <w:p w:rsidR="00EB630E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Leistungsnachweis,module)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Kurs 1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,course1)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</w:t>
            </w:r>
            <w:r w:rsidRPr="00672D5F">
              <w:t>,course1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 w:rsidRPr="00672D5F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$scroll.pageproperty.(Kursverantwortliche/r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$scroll.pageproperty.(Leitidee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$scroll.pageproperty.(Lernergebnisse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$scroll.pageproperty.(Inhalte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$scroll.pageproperty.(Literatur</w:t>
            </w:r>
            <w:r w:rsidRPr="005E3C46">
              <w:t>,course1</w:t>
            </w:r>
            <w:r>
              <w:t>)</w:t>
            </w:r>
          </w:p>
        </w:tc>
      </w:tr>
    </w:tbl>
    <w:p w:rsidR="006726AB" w:rsidRDefault="006726AB" w:rsidP="00B64D09">
      <w:pPr>
        <w:pStyle w:val="berschriftohneIndex"/>
      </w:pPr>
    </w:p>
    <w:p w:rsidR="006726AB" w:rsidRDefault="006726AB" w:rsidP="006726AB">
      <w:pPr>
        <w:rPr>
          <w:kern w:val="28"/>
          <w:sz w:val="26"/>
        </w:rPr>
      </w:pPr>
      <w:r>
        <w:br w:type="page"/>
      </w:r>
    </w:p>
    <w:p w:rsidR="00AA5F7A" w:rsidRDefault="00AA5F7A" w:rsidP="00B64D09">
      <w:pPr>
        <w:pStyle w:val="berschriftohneIndex"/>
      </w:pPr>
      <w:r>
        <w:lastRenderedPageBreak/>
        <w:t>Kurs</w:t>
      </w:r>
      <w:r w:rsidR="00983B40">
        <w:t xml:space="preserve"> 2</w:t>
      </w:r>
    </w:p>
    <w:tbl>
      <w:tblPr>
        <w:tblpPr w:leftFromText="141" w:rightFromText="141" w:vertAnchor="text" w:tblpY="198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85"/>
        <w:gridCol w:w="2336"/>
        <w:gridCol w:w="2558"/>
        <w:gridCol w:w="2331"/>
      </w:tblGrid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  <w:rPr>
                <w:sz w:val="24"/>
              </w:rPr>
            </w:pPr>
            <w:bookmarkStart w:id="1" w:name="_GoBack" w:colFirst="0" w:colLast="1"/>
            <w:r>
              <w:t>Name</w:t>
            </w:r>
          </w:p>
        </w:tc>
        <w:tc>
          <w:tcPr>
            <w:tcW w:w="7225" w:type="dxa"/>
            <w:gridSpan w:val="3"/>
            <w:vAlign w:val="center"/>
          </w:tcPr>
          <w:p w:rsidR="00EB630E" w:rsidRPr="0016436D" w:rsidRDefault="00EB630E" w:rsidP="006317BE">
            <w:r>
              <w:t>$scroll.pageproperty.(N</w:t>
            </w:r>
            <w:r w:rsidRPr="00B64D09">
              <w:t>ame</w:t>
            </w:r>
            <w:r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rPr>
          <w:cantSplit/>
        </w:trPr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K</w:t>
            </w:r>
            <w:r w:rsidRPr="0016436D">
              <w:t>ürzel</w:t>
            </w:r>
          </w:p>
        </w:tc>
        <w:tc>
          <w:tcPr>
            <w:tcW w:w="2336" w:type="dxa"/>
            <w:vAlign w:val="center"/>
          </w:tcPr>
          <w:p w:rsidR="00EB630E" w:rsidRPr="0016436D" w:rsidRDefault="00EB630E" w:rsidP="006317BE">
            <w:r>
              <w:t>$scroll.pageproperty.(Kürzel</w:t>
            </w:r>
            <w:r w:rsidRPr="00672D5F">
              <w:t>,</w:t>
            </w:r>
            <w:r>
              <w:t>course2</w:t>
            </w:r>
            <w:r>
              <w:t>)</w:t>
            </w:r>
          </w:p>
        </w:tc>
        <w:tc>
          <w:tcPr>
            <w:tcW w:w="2558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16436D">
              <w:t>ECTS-Punkte</w:t>
            </w:r>
          </w:p>
        </w:tc>
        <w:tc>
          <w:tcPr>
            <w:tcW w:w="2331" w:type="dxa"/>
            <w:vAlign w:val="center"/>
          </w:tcPr>
          <w:p w:rsidR="00EB630E" w:rsidRPr="0016436D" w:rsidRDefault="00EB630E" w:rsidP="006317BE">
            <w:r>
              <w:t>$scroll.pageproperty.(</w:t>
            </w:r>
            <w:r w:rsidRPr="00B64D09">
              <w:t>ECTS-Punkte</w:t>
            </w:r>
            <w:r w:rsidRPr="00672D5F">
              <w:t>,course1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 w:rsidRPr="00234936">
              <w:t>Kursverantwortliche/r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$scroll.pageproperty.(Kursverantwortliche/r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16436D" w:rsidRDefault="00EB630E" w:rsidP="006317BE">
            <w:pPr>
              <w:pStyle w:val="Hervorgehoben"/>
            </w:pPr>
            <w:r>
              <w:t>Dozierende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 w:rsidRPr="00C07ED0">
              <w:t>Dozierende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Leitidee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$scroll.pageproperty.(Leitidee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Unterrichtsprache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$scroll.pageproperty.(Unterrichtsprache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Lernergebnisse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$scroll.pageproperty.(Lernergebnisse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Inhalte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$scroll.pageproperty.(Inhalte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Lehr- und Lernmethoden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$scroll.pageproperty.(Lehr- und Lernmethoden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>
              <w:t>S</w:t>
            </w:r>
            <w:r w:rsidRPr="00234936">
              <w:t>truktur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</w:t>
            </w:r>
            <w:r>
              <w:t>S</w:t>
            </w:r>
            <w:r w:rsidRPr="00234936">
              <w:t>truktur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Leistungsnachweis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$scroll.pageproperty.(Leistungsnachweis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tr w:rsidR="00EB630E" w:rsidRPr="0016436D" w:rsidTr="006317BE">
        <w:tc>
          <w:tcPr>
            <w:tcW w:w="2385" w:type="dxa"/>
            <w:vAlign w:val="center"/>
          </w:tcPr>
          <w:p w:rsidR="00EB630E" w:rsidRPr="00234936" w:rsidRDefault="00EB630E" w:rsidP="006317BE">
            <w:pPr>
              <w:pStyle w:val="Hervorgehoben"/>
            </w:pPr>
            <w:r w:rsidRPr="00234936">
              <w:t>Literatur</w:t>
            </w:r>
          </w:p>
        </w:tc>
        <w:tc>
          <w:tcPr>
            <w:tcW w:w="7225" w:type="dxa"/>
            <w:gridSpan w:val="3"/>
          </w:tcPr>
          <w:p w:rsidR="00EB630E" w:rsidRPr="0016436D" w:rsidRDefault="00EB630E" w:rsidP="006317BE">
            <w:pPr>
              <w:spacing w:before="120" w:after="120"/>
            </w:pPr>
            <w:r w:rsidRPr="00234936">
              <w:t>$scroll.pageproperty.(Literatur</w:t>
            </w:r>
            <w:r w:rsidRPr="005E3C46">
              <w:t>,</w:t>
            </w:r>
            <w:r>
              <w:t>course2</w:t>
            </w:r>
            <w:r>
              <w:t>)</w:t>
            </w:r>
          </w:p>
        </w:tc>
      </w:tr>
      <w:bookmarkEnd w:id="1"/>
    </w:tbl>
    <w:p w:rsidR="00C4103C" w:rsidRPr="009A0336" w:rsidRDefault="00C4103C" w:rsidP="00B64D09">
      <w:pPr>
        <w:pStyle w:val="berschriftohneIndex"/>
      </w:pPr>
    </w:p>
    <w:sectPr w:rsidR="00C4103C" w:rsidRPr="009A0336" w:rsidSect="00B64D09">
      <w:headerReference w:type="default" r:id="rId16"/>
      <w:type w:val="continuous"/>
      <w:pgSz w:w="11906" w:h="16838" w:code="9"/>
      <w:pgMar w:top="1701" w:right="1134" w:bottom="1134" w:left="1134" w:header="851" w:footer="425" w:gutter="567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5FD" w:rsidRDefault="004125FD">
      <w:r>
        <w:separator/>
      </w:r>
    </w:p>
  </w:endnote>
  <w:endnote w:type="continuationSeparator" w:id="0">
    <w:p w:rsidR="004125FD" w:rsidRDefault="00412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455BD0" w:rsidP="002B2351">
    <w:pPr>
      <w:pStyle w:val="Fuzeile"/>
      <w:tabs>
        <w:tab w:val="clear" w:pos="2347"/>
        <w:tab w:val="clear" w:pos="2659"/>
        <w:tab w:val="clear" w:pos="7042"/>
        <w:tab w:val="left" w:pos="0"/>
        <w:tab w:val="left" w:pos="9214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br/>
    </w:r>
    <w:r w:rsidR="002B2351">
      <w:rPr>
        <w:rStyle w:val="Platzhaltertext"/>
        <w:color w:val="000000" w:themeColor="text1"/>
        <w:sz w:val="16"/>
      </w:rPr>
      <w:fldChar w:fldCharType="begin"/>
    </w:r>
    <w:r w:rsidR="002B2351">
      <w:rPr>
        <w:rStyle w:val="Platzhaltertext"/>
        <w:color w:val="000000" w:themeColor="text1"/>
        <w:sz w:val="16"/>
      </w:rPr>
      <w:instrText xml:space="preserve"> FILENAME   \* MERGEFORMAT </w:instrText>
    </w:r>
    <w:r w:rsidR="002B2351">
      <w:rPr>
        <w:rStyle w:val="Platzhaltertext"/>
        <w:color w:val="000000" w:themeColor="text1"/>
        <w:sz w:val="16"/>
      </w:rPr>
      <w:fldChar w:fldCharType="separate"/>
    </w:r>
    <w:r w:rsidR="00EB630E">
      <w:rPr>
        <w:rStyle w:val="Platzhaltertext"/>
        <w:noProof/>
        <w:color w:val="000000" w:themeColor="text1"/>
        <w:sz w:val="16"/>
      </w:rPr>
      <w:t>Modulbeschreibung (2 Kurse).docx</w:t>
    </w:r>
    <w:r w:rsidR="002B2351">
      <w:rPr>
        <w:rStyle w:val="Platzhaltertext"/>
        <w:color w:val="000000" w:themeColor="text1"/>
        <w:sz w:val="16"/>
      </w:rPr>
      <w:fldChar w:fldCharType="end"/>
    </w:r>
    <w:r w:rsidR="002B2351">
      <w:rPr>
        <w:rStyle w:val="Platzhaltertext"/>
        <w:color w:val="000000" w:themeColor="text1"/>
        <w:sz w:val="16"/>
      </w:rPr>
      <w:br/>
    </w:r>
    <w:r w:rsidR="002B2351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2B2351">
      <w:rPr>
        <w:rStyle w:val="Platzhaltertext"/>
        <w:color w:val="000000" w:themeColor="text1"/>
        <w:sz w:val="16"/>
      </w:rPr>
      <w:tab/>
    </w:r>
    <w:r w:rsidR="002B2351" w:rsidRPr="009448B1">
      <w:rPr>
        <w:rStyle w:val="Platzhaltertext"/>
        <w:color w:val="000000" w:themeColor="text1"/>
        <w:sz w:val="16"/>
      </w:rPr>
      <w:t>Ausgabedatum:</w:t>
    </w:r>
    <w:r w:rsidR="002B2351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2B2351">
      <w:rPr>
        <w:rStyle w:val="Inhaltssteuerelemente"/>
      </w:rPr>
      <w:ptab w:relativeTo="margin" w:alignment="right" w:leader="none"/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PAGE  </w:instrText>
    </w:r>
    <w:r w:rsidR="002B2351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2B2351" w:rsidRPr="00575437">
      <w:rPr>
        <w:sz w:val="16"/>
        <w:szCs w:val="16"/>
      </w:rPr>
      <w:fldChar w:fldCharType="end"/>
    </w:r>
    <w:r w:rsidR="002B2351" w:rsidRPr="00575437">
      <w:rPr>
        <w:sz w:val="16"/>
        <w:szCs w:val="16"/>
      </w:rPr>
      <w:t>/</w:t>
    </w:r>
    <w:r w:rsidR="002B2351" w:rsidRPr="00575437">
      <w:rPr>
        <w:sz w:val="16"/>
        <w:szCs w:val="16"/>
      </w:rPr>
      <w:fldChar w:fldCharType="begin"/>
    </w:r>
    <w:r w:rsidR="002B2351" w:rsidRPr="00575437">
      <w:rPr>
        <w:sz w:val="16"/>
        <w:szCs w:val="16"/>
      </w:rPr>
      <w:instrText xml:space="preserve"> NUMPAGES  </w:instrText>
    </w:r>
    <w:r w:rsidR="002B2351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2B2351" w:rsidRPr="00575437">
      <w:rPr>
        <w:noProof/>
        <w:sz w:val="16"/>
        <w:szCs w:val="16"/>
      </w:rPr>
      <w:fldChar w:fldCharType="end"/>
    </w:r>
  </w:p>
  <w:p w:rsidR="002B2351" w:rsidRDefault="002B2351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158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rStyle w:val="Platzhaltertext"/>
        <w:color w:val="000000" w:themeColor="text1"/>
        <w:sz w:val="16"/>
      </w:rPr>
    </w:pPr>
  </w:p>
  <w:p w:rsidR="000457C9" w:rsidRDefault="001D6158" w:rsidP="001D6158">
    <w:pPr>
      <w:pStyle w:val="Fuzeile"/>
      <w:tabs>
        <w:tab w:val="clear" w:pos="2347"/>
        <w:tab w:val="clear" w:pos="2659"/>
        <w:tab w:val="clear" w:pos="4695"/>
        <w:tab w:val="clear" w:pos="7042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A47242">
      <w:rPr>
        <w:rStyle w:val="Platzhaltertext"/>
        <w:color w:val="000000" w:themeColor="text1"/>
        <w:sz w:val="16"/>
      </w:rPr>
      <w:fldChar w:fldCharType="begin"/>
    </w:r>
    <w:r w:rsidR="00A47242">
      <w:rPr>
        <w:rStyle w:val="Platzhaltertext"/>
        <w:color w:val="000000" w:themeColor="text1"/>
        <w:sz w:val="16"/>
      </w:rPr>
      <w:instrText xml:space="preserve"> FILENAME   \* MERGEFORMAT </w:instrText>
    </w:r>
    <w:r w:rsidR="00A47242">
      <w:rPr>
        <w:rStyle w:val="Platzhaltertext"/>
        <w:color w:val="000000" w:themeColor="text1"/>
        <w:sz w:val="16"/>
      </w:rPr>
      <w:fldChar w:fldCharType="separate"/>
    </w:r>
    <w:r w:rsidR="00EB630E">
      <w:rPr>
        <w:rStyle w:val="Platzhaltertext"/>
        <w:noProof/>
        <w:color w:val="000000" w:themeColor="text1"/>
        <w:sz w:val="16"/>
      </w:rPr>
      <w:t>Modulbeschreibung (2 Kurse).docx</w:t>
    </w:r>
    <w:r w:rsidR="00A4724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0457C9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0457C9" w:rsidRPr="009448B1">
      <w:rPr>
        <w:rStyle w:val="Platzhaltertext"/>
        <w:color w:val="000000" w:themeColor="text1"/>
        <w:sz w:val="16"/>
      </w:rPr>
      <w:t>Version:</w:t>
    </w:r>
    <w:r w:rsidR="003E7E20">
      <w:rPr>
        <w:rStyle w:val="Platzhaltertext"/>
        <w:color w:val="000000" w:themeColor="text1"/>
        <w:sz w:val="16"/>
      </w:rPr>
      <w:t>$scroll.version</w:t>
    </w:r>
    <w:r w:rsidR="000457C9">
      <w:rPr>
        <w:rStyle w:val="Platzhaltertext"/>
        <w:color w:val="000000" w:themeColor="text1"/>
        <w:sz w:val="16"/>
      </w:rPr>
      <w:tab/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0457C9" w:rsidRPr="009448B1">
      <w:rPr>
        <w:rStyle w:val="Platzhaltertext"/>
        <w:color w:val="000000" w:themeColor="text1"/>
        <w:sz w:val="16"/>
      </w:rPr>
      <w:t>Ausgabedatum:</w:t>
    </w:r>
    <w:r w:rsidR="000457C9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PAGE  </w:instrText>
    </w:r>
    <w:r w:rsidR="000457C9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0457C9" w:rsidRPr="00575437">
      <w:rPr>
        <w:sz w:val="16"/>
        <w:szCs w:val="16"/>
      </w:rPr>
      <w:fldChar w:fldCharType="end"/>
    </w:r>
    <w:r w:rsidR="000457C9" w:rsidRPr="00575437">
      <w:rPr>
        <w:sz w:val="16"/>
        <w:szCs w:val="16"/>
      </w:rPr>
      <w:t>/</w:t>
    </w:r>
    <w:r w:rsidR="000457C9" w:rsidRPr="00575437">
      <w:rPr>
        <w:sz w:val="16"/>
        <w:szCs w:val="16"/>
      </w:rPr>
      <w:fldChar w:fldCharType="begin"/>
    </w:r>
    <w:r w:rsidR="000457C9" w:rsidRPr="00575437">
      <w:rPr>
        <w:sz w:val="16"/>
        <w:szCs w:val="16"/>
      </w:rPr>
      <w:instrText xml:space="preserve"> NUMPAGES  </w:instrText>
    </w:r>
    <w:r w:rsidR="000457C9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0457C9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FF6C7D" w:rsidRDefault="00FF6C7D" w:rsidP="001D6158">
    <w:pPr>
      <w:pStyle w:val="Fuzeile"/>
      <w:tabs>
        <w:tab w:val="clear" w:pos="2347"/>
        <w:tab w:val="clear" w:pos="2659"/>
        <w:tab w:val="clear" w:pos="4695"/>
        <w:tab w:val="clear" w:pos="7042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C7D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rStyle w:val="Platzhaltertext"/>
        <w:color w:val="000000" w:themeColor="text1"/>
        <w:sz w:val="16"/>
      </w:rPr>
    </w:pPr>
  </w:p>
  <w:p w:rsidR="00155492" w:rsidRDefault="00FF6C7D" w:rsidP="00FF6C7D">
    <w:pPr>
      <w:pStyle w:val="Fuzeile"/>
      <w:tabs>
        <w:tab w:val="clear" w:pos="2347"/>
        <w:tab w:val="clear" w:pos="2659"/>
        <w:tab w:val="clear" w:pos="4695"/>
        <w:tab w:val="clear" w:pos="7042"/>
        <w:tab w:val="right" w:pos="14034"/>
      </w:tabs>
      <w:rPr>
        <w:noProof/>
        <w:sz w:val="16"/>
        <w:szCs w:val="16"/>
      </w:rPr>
    </w:pPr>
    <w:r>
      <w:rPr>
        <w:rStyle w:val="Platzhaltertext"/>
        <w:color w:val="000000" w:themeColor="text1"/>
        <w:sz w:val="16"/>
      </w:rPr>
      <w:ptab w:relativeTo="margin" w:alignment="left" w:leader="none"/>
    </w:r>
    <w:r w:rsidR="00155492">
      <w:rPr>
        <w:rStyle w:val="Platzhaltertext"/>
        <w:color w:val="000000" w:themeColor="text1"/>
        <w:sz w:val="16"/>
      </w:rPr>
      <w:fldChar w:fldCharType="begin"/>
    </w:r>
    <w:r w:rsidR="00155492">
      <w:rPr>
        <w:rStyle w:val="Platzhaltertext"/>
        <w:color w:val="000000" w:themeColor="text1"/>
        <w:sz w:val="16"/>
      </w:rPr>
      <w:instrText xml:space="preserve"> FILENAME   \* MERGEFORMAT </w:instrText>
    </w:r>
    <w:r w:rsidR="00155492">
      <w:rPr>
        <w:rStyle w:val="Platzhaltertext"/>
        <w:color w:val="000000" w:themeColor="text1"/>
        <w:sz w:val="16"/>
      </w:rPr>
      <w:fldChar w:fldCharType="separate"/>
    </w:r>
    <w:r w:rsidR="00EB630E">
      <w:rPr>
        <w:rStyle w:val="Platzhaltertext"/>
        <w:noProof/>
        <w:color w:val="000000" w:themeColor="text1"/>
        <w:sz w:val="16"/>
      </w:rPr>
      <w:t>Modulbeschreibung (2 Kurse).docx</w:t>
    </w:r>
    <w:r w:rsidR="00155492">
      <w:rPr>
        <w:rStyle w:val="Platzhaltertext"/>
        <w:color w:val="000000" w:themeColor="text1"/>
        <w:sz w:val="16"/>
      </w:rPr>
      <w:fldChar w:fldCharType="end"/>
    </w:r>
    <w:r>
      <w:rPr>
        <w:rStyle w:val="Platzhaltertext"/>
        <w:color w:val="000000" w:themeColor="text1"/>
        <w:sz w:val="16"/>
      </w:rPr>
      <w:ptab w:relativeTo="margin" w:alignment="center" w:leader="none"/>
    </w:r>
    <w:r>
      <w:rPr>
        <w:rStyle w:val="Platzhaltertext"/>
        <w:color w:val="000000" w:themeColor="text1"/>
        <w:sz w:val="16"/>
      </w:rPr>
      <w:ptab w:relativeTo="margin" w:alignment="right" w:leader="none"/>
    </w:r>
    <w:r w:rsidR="00155492">
      <w:rPr>
        <w:rStyle w:val="Platzhaltertext"/>
        <w:color w:val="000000" w:themeColor="text1"/>
        <w:sz w:val="16"/>
      </w:rPr>
      <w:br/>
    </w:r>
    <w:r>
      <w:rPr>
        <w:rStyle w:val="Platzhaltertext"/>
        <w:color w:val="000000" w:themeColor="text1"/>
        <w:sz w:val="16"/>
      </w:rPr>
      <w:ptab w:relativeTo="margin" w:alignment="left" w:leader="none"/>
    </w:r>
    <w:r w:rsidR="00155492" w:rsidRPr="009448B1">
      <w:rPr>
        <w:rStyle w:val="Platzhaltertext"/>
        <w:color w:val="000000" w:themeColor="text1"/>
        <w:sz w:val="16"/>
      </w:rPr>
      <w:t>Version: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$scroll.version</w:t>
    </w:r>
    <w:r>
      <w:rPr>
        <w:rStyle w:val="Platzhaltertext"/>
        <w:color w:val="000000" w:themeColor="text1"/>
        <w:sz w:val="16"/>
      </w:rPr>
      <w:ptab w:relativeTo="margin" w:alignment="center" w:leader="none"/>
    </w:r>
    <w:r w:rsidR="00155492" w:rsidRPr="009448B1">
      <w:rPr>
        <w:rStyle w:val="Platzhaltertext"/>
        <w:color w:val="000000" w:themeColor="text1"/>
        <w:sz w:val="16"/>
      </w:rPr>
      <w:t>Ausgabedatum:</w:t>
    </w:r>
    <w:r w:rsidR="00155492">
      <w:rPr>
        <w:rStyle w:val="Platzhaltertext"/>
        <w:color w:val="000000" w:themeColor="text1"/>
        <w:sz w:val="16"/>
      </w:rPr>
      <w:t xml:space="preserve"> </w:t>
    </w:r>
    <w:r w:rsidR="003E7E20">
      <w:rPr>
        <w:rStyle w:val="Platzhaltertext"/>
        <w:color w:val="000000" w:themeColor="text1"/>
        <w:sz w:val="16"/>
      </w:rPr>
      <w:t>$scroll.modificationdate</w:t>
    </w:r>
    <w:r w:rsidR="001872D9">
      <w:rPr>
        <w:rStyle w:val="Inhaltssteuerelemente"/>
      </w:rPr>
      <w:ptab w:relativeTo="margin" w:alignment="right" w:leader="none"/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PAGE  </w:instrText>
    </w:r>
    <w:r w:rsidR="00155492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155492" w:rsidRPr="00575437">
      <w:rPr>
        <w:sz w:val="16"/>
        <w:szCs w:val="16"/>
      </w:rPr>
      <w:fldChar w:fldCharType="end"/>
    </w:r>
    <w:r w:rsidR="00155492" w:rsidRPr="00575437">
      <w:rPr>
        <w:sz w:val="16"/>
        <w:szCs w:val="16"/>
      </w:rPr>
      <w:t>/</w:t>
    </w:r>
    <w:r w:rsidR="00155492" w:rsidRPr="00575437">
      <w:rPr>
        <w:sz w:val="16"/>
        <w:szCs w:val="16"/>
      </w:rPr>
      <w:fldChar w:fldCharType="begin"/>
    </w:r>
    <w:r w:rsidR="00155492" w:rsidRPr="00575437">
      <w:rPr>
        <w:sz w:val="16"/>
        <w:szCs w:val="16"/>
      </w:rPr>
      <w:instrText xml:space="preserve"> NUMPAGES  </w:instrText>
    </w:r>
    <w:r w:rsidR="00155492" w:rsidRPr="00575437">
      <w:rPr>
        <w:sz w:val="16"/>
        <w:szCs w:val="16"/>
      </w:rPr>
      <w:fldChar w:fldCharType="separate"/>
    </w:r>
    <w:r w:rsidR="00EB630E">
      <w:rPr>
        <w:noProof/>
        <w:sz w:val="16"/>
        <w:szCs w:val="16"/>
      </w:rPr>
      <w:t>3</w:t>
    </w:r>
    <w:r w:rsidR="00155492" w:rsidRPr="00575437">
      <w:rPr>
        <w:noProof/>
        <w:sz w:val="16"/>
        <w:szCs w:val="16"/>
      </w:rPr>
      <w:fldChar w:fldCharType="end"/>
    </w:r>
    <w:r>
      <w:rPr>
        <w:noProof/>
        <w:sz w:val="16"/>
        <w:szCs w:val="16"/>
      </w:rPr>
      <w:ptab w:relativeTo="margin" w:alignment="right" w:leader="none"/>
    </w:r>
  </w:p>
  <w:p w:rsidR="000457C9" w:rsidRPr="003670D4" w:rsidRDefault="000457C9" w:rsidP="003670D4">
    <w:pPr>
      <w:pStyle w:val="Fuzeile"/>
      <w:tabs>
        <w:tab w:val="clear" w:pos="2659"/>
        <w:tab w:val="clear" w:pos="7042"/>
        <w:tab w:val="left" w:pos="0"/>
        <w:tab w:val="left" w:pos="6946"/>
        <w:tab w:val="right" w:pos="9072"/>
      </w:tabs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5FD" w:rsidRDefault="004125FD">
      <w:r>
        <w:separator/>
      </w:r>
    </w:p>
  </w:footnote>
  <w:footnote w:type="continuationSeparator" w:id="0">
    <w:p w:rsidR="004125FD" w:rsidRDefault="00412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351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</w:p>
  <w:p w:rsidR="002B2351" w:rsidRPr="009E4E36" w:rsidRDefault="002B2351" w:rsidP="002B2351">
    <w:pPr>
      <w:tabs>
        <w:tab w:val="right" w:pos="9072"/>
      </w:tabs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>Ausgabestelle:</w:t>
    </w:r>
    <w:r w:rsidR="003E7E20">
      <w:rPr>
        <w:rStyle w:val="Inhaltssteuerelemente"/>
      </w:rPr>
      <w:t>$scroll.space.name</w:t>
    </w:r>
    <w:r w:rsidRPr="009E4E36">
      <w:rPr>
        <w:rStyle w:val="Inhaltssteuerelemente"/>
      </w:rPr>
      <w:tab/>
    </w:r>
    <w:r w:rsidRPr="00164026">
      <w:rPr>
        <w:rStyle w:val="KopfzeileZchn"/>
      </w:rPr>
      <w:t>Hochschule für Technik und Wirtschaft HTW Chur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</w:p>
  <w:p w:rsidR="002B2351" w:rsidRPr="009E4E36" w:rsidRDefault="002B2351" w:rsidP="002B2351">
    <w:pPr>
      <w:spacing w:line="210" w:lineRule="exact"/>
      <w:contextualSpacing/>
      <w:rPr>
        <w:rStyle w:val="Inhaltssteuerelemente"/>
      </w:rPr>
    </w:pPr>
    <w:r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</w:p>
  <w:p w:rsidR="002B2351" w:rsidRDefault="002B23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F0E" w:rsidRPr="001807D4" w:rsidRDefault="00604F0E" w:rsidP="00604F0E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BA6273A" wp14:editId="203B9BB0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-1731835971"/>
                            <w:placeholder>
                              <w:docPart w:val="C52B18BB74624FFBAD0188D1EA1CE406"/>
                            </w:placeholder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604F0E" w:rsidRDefault="00604F0E" w:rsidP="00604F0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92A5FDB" wp14:editId="59AC2B79">
                                    <wp:extent cx="3059430" cy="902970"/>
                                    <wp:effectExtent l="0" t="0" r="0" b="0"/>
                                    <wp:docPr id="3" name="Grafik 3" descr="C:\Users\studermartin\AppData\Local\Microsoft\Windows\INetCache\Content.Word\htw_chur_logo_rgb.wm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71" descr="C:\Users\studermartin\AppData\Local\Microsoft\Windows\INetCache\Content.Word\htw_chur_logo_rgb.wm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59430" cy="9029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604F0E" w:rsidRDefault="00604F0E" w:rsidP="00604F0E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6273A" id="_x0000_t202" coordsize="21600,21600" o:spt="202" path="m,l,21600r21600,l21600,xe">
              <v:stroke joinstyle="miter"/>
              <v:path gradientshapeok="t" o:connecttype="rect"/>
            </v:shapetype>
            <v:shape id="Logo" o:spid="_x0000_s1026" type="#_x0000_t202" style="position:absolute;left:0;text-align:left;margin-left:-21.8pt;margin-top:-19pt;width:271.4pt;height:8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-1731835971"/>
                      <w:placeholder>
                        <w:docPart w:val="C52B18BB74624FFBAD0188D1EA1CE406"/>
                      </w:placeholder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604F0E" w:rsidRDefault="00604F0E" w:rsidP="00604F0E">
                        <w:r>
                          <w:rPr>
                            <w:noProof/>
                          </w:rPr>
                          <w:drawing>
                            <wp:inline distT="0" distB="0" distL="0" distR="0" wp14:anchorId="292A5FDB" wp14:editId="59AC2B79">
                              <wp:extent cx="3059430" cy="902970"/>
                              <wp:effectExtent l="0" t="0" r="0" b="0"/>
                              <wp:docPr id="3" name="Grafik 3" descr="C:\Users\studermartin\AppData\Local\Microsoft\Windows\INetCache\Content.Word\htw_chur_logo_rgb.wm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 descr="C:\Users\studermartin\AppData\Local\Microsoft\Windows\INetCache\Content.Word\htw_chur_logo_rgb.wm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59430" cy="9029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604F0E" w:rsidRDefault="00604F0E" w:rsidP="00604F0E"/>
                </w:txbxContent>
              </v:textbox>
            </v:shape>
          </w:pict>
        </mc:Fallback>
      </mc:AlternateContent>
    </w:r>
    <w:r w:rsidRPr="001807D4">
      <w:br/>
    </w:r>
    <w:r w:rsidRPr="001807D4">
      <w:rPr>
        <w:sz w:val="16"/>
        <w:szCs w:val="16"/>
      </w:rPr>
      <w:t>Die innovative Fachhochschule aus Graubünden.</w:t>
    </w:r>
    <w:r w:rsidRPr="001807D4">
      <w:rPr>
        <w:sz w:val="16"/>
        <w:szCs w:val="16"/>
      </w:rPr>
      <w:br/>
    </w:r>
    <w:r w:rsidRPr="001807D4">
      <w:rPr>
        <w:sz w:val="16"/>
        <w:szCs w:val="16"/>
        <w:lang w:val="rm-CH"/>
      </w:rPr>
      <w:t>L’innovativa scuola universitaria professionale dei Grigioni.</w:t>
    </w:r>
    <w:r>
      <w:rPr>
        <w:sz w:val="16"/>
        <w:szCs w:val="16"/>
        <w:lang w:val="it-IT"/>
      </w:rPr>
      <w:br/>
    </w:r>
    <w:r>
      <w:rPr>
        <w:sz w:val="16"/>
        <w:szCs w:val="16"/>
        <w:lang w:val="it-CH"/>
      </w:rPr>
      <w:t>L’</w:t>
    </w:r>
    <w:r w:rsidRPr="001807D4">
      <w:rPr>
        <w:sz w:val="16"/>
        <w:szCs w:val="16"/>
        <w:lang w:val="it-CH"/>
      </w:rPr>
      <w:t>innovativa scola universitara professiunala dal Grischun.</w:t>
    </w:r>
    <w:r>
      <w:rPr>
        <w:sz w:val="16"/>
        <w:szCs w:val="16"/>
        <w:lang w:val="it-CH"/>
      </w:rPr>
      <w:br/>
    </w:r>
    <w:r>
      <w:rPr>
        <w:sz w:val="16"/>
        <w:szCs w:val="16"/>
        <w:lang w:val="it-CH"/>
      </w:rPr>
      <w:br/>
    </w:r>
  </w:p>
  <w:p w:rsidR="000457C9" w:rsidRPr="00604F0E" w:rsidRDefault="000457C9" w:rsidP="00604F0E">
    <w:pPr>
      <w:pStyle w:val="Kopfzeile"/>
      <w:rPr>
        <w:rStyle w:val="Inhaltssteuerelemente"/>
        <w:color w:val="auto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7C9" w:rsidRPr="001807D4" w:rsidRDefault="00DA631A" w:rsidP="001807D4">
    <w:pPr>
      <w:spacing w:before="100" w:line="210" w:lineRule="exact"/>
      <w:ind w:left="4995"/>
      <w:contextualSpacing/>
      <w:rPr>
        <w:sz w:val="16"/>
        <w:szCs w:val="16"/>
        <w:lang w:val="it-CH"/>
      </w:rPr>
    </w:pPr>
    <w:r w:rsidRPr="00DA631A">
      <w:rPr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-277104</wp:posOffset>
              </wp:positionH>
              <wp:positionV relativeFrom="paragraph">
                <wp:posOffset>-241446</wp:posOffset>
              </wp:positionV>
              <wp:extent cx="3446585" cy="1125416"/>
              <wp:effectExtent l="0" t="0" r="1905" b="3175"/>
              <wp:wrapNone/>
              <wp:docPr id="217" name="Log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585" cy="112541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alias w:val="Logo"/>
                            <w:tag w:val="logo"/>
                            <w:id w:val="1371499119"/>
                            <w:docPartList>
                              <w:docPartGallery w:val="Quick Parts"/>
                              <w:docPartCategory w:val="Logos"/>
                            </w:docPartList>
                          </w:sdtPr>
                          <w:sdtEndPr/>
                          <w:sdtContent>
                            <w:p w:rsidR="00DA631A" w:rsidRDefault="003E7E20" w:rsidP="00DA631A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063240" cy="906780"/>
                                    <wp:effectExtent l="0" t="0" r="0" b="0"/>
                                    <wp:docPr id="5" name="Grafik 5" descr="htw_chur_logo_rgb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 descr="htw_chur_logo_rgb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063240" cy="9067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sdtContent>
                        </w:sdt>
                        <w:p w:rsidR="00DA631A" w:rsidRDefault="00DA631A"/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21.8pt;margin-top:-19pt;width:271.4pt;height:8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" stroked="f">
              <v:textbox style="mso-fit-shape-to-text:t">
                <w:txbxContent>
                  <w:sdt>
                    <w:sdtPr>
                      <w:alias w:val="Logo"/>
                      <w:tag w:val="logo"/>
                      <w:id w:val="1371499119"/>
                      <w:docPartList>
                        <w:docPartGallery w:val="Quick Parts"/>
                        <w:docPartCategory w:val="Logos"/>
                      </w:docPartList>
                    </w:sdtPr>
                    <w:sdtEndPr/>
                    <w:sdtContent>
                      <w:p w:rsidR="00DA631A" w:rsidRDefault="003E7E20" w:rsidP="00DA631A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063240" cy="906780"/>
                              <wp:effectExtent l="0" t="0" r="0" b="0"/>
                              <wp:docPr id="5" name="Grafik 5" descr="htw_chur_logo_rgb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w_chur_logo_rg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063240" cy="9067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sdtContent>
                  </w:sdt>
                  <w:p w:rsidR="00DA631A" w:rsidRDefault="00DA631A"/>
                </w:txbxContent>
              </v:textbox>
            </v:shape>
          </w:pict>
        </mc:Fallback>
      </mc:AlternateContent>
    </w:r>
    <w:r w:rsidR="00FF417F" w:rsidRPr="001807D4">
      <w:br/>
    </w:r>
    <w:r w:rsidR="00FF417F" w:rsidRPr="001807D4">
      <w:rPr>
        <w:sz w:val="16"/>
        <w:szCs w:val="16"/>
      </w:rPr>
      <w:t xml:space="preserve">Die </w:t>
    </w:r>
    <w:r w:rsidR="001807D4" w:rsidRPr="001807D4">
      <w:rPr>
        <w:sz w:val="16"/>
        <w:szCs w:val="16"/>
      </w:rPr>
      <w:t>innovative</w:t>
    </w:r>
    <w:r w:rsidR="00FF417F" w:rsidRPr="001807D4">
      <w:rPr>
        <w:sz w:val="16"/>
        <w:szCs w:val="16"/>
      </w:rPr>
      <w:t xml:space="preserve"> Fachhochschule</w:t>
    </w:r>
    <w:r w:rsidR="001807D4" w:rsidRPr="001807D4">
      <w:rPr>
        <w:sz w:val="16"/>
        <w:szCs w:val="16"/>
      </w:rPr>
      <w:t xml:space="preserve"> aus Graubünden.</w:t>
    </w:r>
    <w:r w:rsidR="00FF417F" w:rsidRPr="001807D4">
      <w:rPr>
        <w:sz w:val="16"/>
        <w:szCs w:val="16"/>
      </w:rPr>
      <w:br/>
    </w:r>
    <w:r w:rsidR="001807D4" w:rsidRPr="001807D4">
      <w:rPr>
        <w:sz w:val="16"/>
        <w:szCs w:val="16"/>
        <w:lang w:val="rm-CH"/>
      </w:rPr>
      <w:t>L’innovativa scuola universitaria professionale dei Grigioni.</w:t>
    </w:r>
    <w:r w:rsidR="00FF417F">
      <w:rPr>
        <w:sz w:val="16"/>
        <w:szCs w:val="16"/>
        <w:lang w:val="it-IT"/>
      </w:rPr>
      <w:br/>
    </w:r>
    <w:r w:rsidR="001807D4">
      <w:rPr>
        <w:sz w:val="16"/>
        <w:szCs w:val="16"/>
        <w:lang w:val="it-CH"/>
      </w:rPr>
      <w:t>L’</w:t>
    </w:r>
    <w:r w:rsidR="001807D4" w:rsidRPr="001807D4">
      <w:rPr>
        <w:sz w:val="16"/>
        <w:szCs w:val="16"/>
        <w:lang w:val="it-CH"/>
      </w:rPr>
      <w:t>innovativa scola universitara professiunala dal Grischun.</w:t>
    </w:r>
    <w:r w:rsidR="00455BD0">
      <w:rPr>
        <w:sz w:val="16"/>
        <w:szCs w:val="16"/>
        <w:lang w:val="it-CH"/>
      </w:rPr>
      <w:br/>
    </w:r>
    <w:r w:rsidR="00455BD0">
      <w:rPr>
        <w:sz w:val="16"/>
        <w:szCs w:val="16"/>
        <w:lang w:val="it-CH"/>
      </w:rPr>
      <w:br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E67" w:rsidRDefault="00874E67" w:rsidP="001D6158">
    <w:pPr>
      <w:spacing w:line="210" w:lineRule="exact"/>
      <w:contextualSpacing/>
      <w:rPr>
        <w:rStyle w:val="Inhaltssteuerelemente"/>
      </w:rPr>
    </w:pPr>
  </w:p>
  <w:p w:rsidR="00874E67" w:rsidRDefault="001D6158" w:rsidP="009E4E36">
    <w:pPr>
      <w:spacing w:line="210" w:lineRule="exact"/>
      <w:contextualSpacing/>
      <w:rPr>
        <w:rStyle w:val="Inhaltssteuerelemente"/>
      </w:rPr>
    </w:pP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Ausgabestelle: </w:t>
    </w:r>
    <w:r w:rsidR="003E7E20">
      <w:rPr>
        <w:rStyle w:val="Inhaltssteuerelemente"/>
      </w:rPr>
      <w:t>$scroll.space.name</w:t>
    </w:r>
    <w:r>
      <w:rPr>
        <w:rStyle w:val="KopfzeileZchn"/>
      </w:rPr>
      <w:ptab w:relativeTo="margin" w:alignment="right" w:leader="none"/>
    </w:r>
    <w:r w:rsidRPr="001D6158">
      <w:rPr>
        <w:rStyle w:val="KopfzeileZchn"/>
      </w:rPr>
      <w:t>Hochschule für Technik und Wirtschaft HTW Chur</w:t>
    </w:r>
    <w:r>
      <w:rPr>
        <w:rStyle w:val="KopfzeileZchn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Titel: </w:t>
    </w:r>
    <w:r w:rsidR="003E7E20">
      <w:rPr>
        <w:rStyle w:val="Inhaltssteuerelemente"/>
      </w:rPr>
      <w:t>$scroll.title</w:t>
    </w:r>
    <w:r>
      <w:rPr>
        <w:rStyle w:val="Inhaltssteuerelemente"/>
      </w:rPr>
      <w:ptab w:relativeTo="margin" w:alignment="right" w:leader="none"/>
    </w:r>
    <w:r>
      <w:rPr>
        <w:rStyle w:val="Inhaltssteuerelemente"/>
      </w:rPr>
      <w:br/>
    </w:r>
    <w:r>
      <w:rPr>
        <w:rStyle w:val="Inhaltssteuerelemente"/>
      </w:rPr>
      <w:ptab w:relativeTo="margin" w:alignment="left" w:leader="none"/>
    </w:r>
    <w:r w:rsidR="00874E67" w:rsidRPr="009E4E36">
      <w:rPr>
        <w:rStyle w:val="Inhaltssteuerelemente"/>
      </w:rPr>
      <w:t xml:space="preserve">Geltungsbereich: </w:t>
    </w:r>
    <w:r w:rsidR="003E7E20">
      <w:rPr>
        <w:rStyle w:val="Inhaltssteuerelemente"/>
      </w:rPr>
      <w:t>$scroll.space.name</w:t>
    </w:r>
    <w:r>
      <w:rPr>
        <w:rStyle w:val="Inhaltssteuerelemente"/>
      </w:rPr>
      <w:ptab w:relativeTo="margin" w:alignment="right" w:leader="none"/>
    </w:r>
  </w:p>
  <w:p w:rsidR="00FF6C7D" w:rsidRDefault="00FF6C7D" w:rsidP="003F0675">
    <w:pPr>
      <w:spacing w:line="210" w:lineRule="exact"/>
      <w:contextualSpacing/>
      <w:jc w:val="center"/>
      <w:rPr>
        <w:rStyle w:val="Inhaltssteuerelemente"/>
      </w:rPr>
    </w:pPr>
  </w:p>
  <w:p w:rsidR="001D6158" w:rsidRPr="009E4E36" w:rsidRDefault="001D6158" w:rsidP="009E4E36">
    <w:pPr>
      <w:spacing w:line="210" w:lineRule="exact"/>
      <w:contextualSpacing/>
      <w:rPr>
        <w:rStyle w:val="Inhaltssteuerelement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B41C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1380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A5EBFCE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386E09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828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6EB5F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E2D4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00ECD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7444F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A8E2166"/>
    <w:multiLevelType w:val="multilevel"/>
    <w:tmpl w:val="CB7CFA54"/>
    <w:lvl w:ilvl="0">
      <w:start w:val="1"/>
      <w:numFmt w:val="decimal"/>
      <w:pStyle w:val="berschrift1"/>
      <w:lvlText w:val="%1"/>
      <w:lvlJc w:val="left"/>
      <w:pPr>
        <w:ind w:left="680" w:hanging="680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680" w:hanging="68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berschrift5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1871A83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9075776"/>
    <w:multiLevelType w:val="multilevel"/>
    <w:tmpl w:val="5F664F4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76A0A91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B96EDE"/>
    <w:multiLevelType w:val="hybridMultilevel"/>
    <w:tmpl w:val="B7BE823A"/>
    <w:lvl w:ilvl="0" w:tplc="65F6E318">
      <w:start w:val="5"/>
      <w:numFmt w:val="bullet"/>
      <w:lvlText w:val="-"/>
      <w:lvlJc w:val="left"/>
      <w:pPr>
        <w:ind w:left="2490" w:hanging="360"/>
      </w:pPr>
      <w:rPr>
        <w:rFonts w:ascii="Basic Commercial Light" w:eastAsiaTheme="minorHAnsi" w:hAnsi="Basic Commercial Light" w:cstheme="minorHAnsi" w:hint="default"/>
      </w:rPr>
    </w:lvl>
    <w:lvl w:ilvl="1" w:tplc="0807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14" w15:restartNumberingAfterBreak="0">
    <w:nsid w:val="528F0459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8772012"/>
    <w:multiLevelType w:val="multilevel"/>
    <w:tmpl w:val="EA5211C4"/>
    <w:lvl w:ilvl="0">
      <w:start w:val="1"/>
      <w:numFmt w:val="bullet"/>
      <w:lvlText w:val=""/>
      <w:lvlJc w:val="left"/>
      <w:pPr>
        <w:tabs>
          <w:tab w:val="num" w:pos="567"/>
        </w:tabs>
        <w:ind w:left="737" w:hanging="17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"/>
      <w:lvlJc w:val="left"/>
      <w:pPr>
        <w:tabs>
          <w:tab w:val="num" w:pos="1134"/>
        </w:tabs>
        <w:ind w:left="1304" w:hanging="1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1701"/>
        </w:tabs>
        <w:ind w:left="1871" w:hanging="17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2268"/>
        </w:tabs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tabs>
          <w:tab w:val="num" w:pos="2835"/>
        </w:tabs>
        <w:ind w:left="3062" w:hanging="227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3402"/>
        </w:tabs>
        <w:ind w:left="3629" w:hanging="227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tabs>
          <w:tab w:val="num" w:pos="3969"/>
        </w:tabs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4536"/>
        </w:tabs>
        <w:ind w:left="4763" w:hanging="227"/>
      </w:pPr>
      <w:rPr>
        <w:rFonts w:ascii="Symbol" w:hAnsi="Symbol" w:hint="default"/>
      </w:rPr>
    </w:lvl>
    <w:lvl w:ilvl="8">
      <w:start w:val="1"/>
      <w:numFmt w:val="bullet"/>
      <w:lvlText w:val=""/>
      <w:lvlJc w:val="left"/>
      <w:pPr>
        <w:tabs>
          <w:tab w:val="num" w:pos="5103"/>
        </w:tabs>
        <w:ind w:left="5330" w:hanging="227"/>
      </w:pPr>
      <w:rPr>
        <w:rFonts w:ascii="Symbol" w:hAnsi="Symbol" w:hint="default"/>
      </w:rPr>
    </w:lvl>
  </w:abstractNum>
  <w:abstractNum w:abstractNumId="16" w15:restartNumberingAfterBreak="0">
    <w:nsid w:val="66423FB6"/>
    <w:multiLevelType w:val="multilevel"/>
    <w:tmpl w:val="F7BCA8D4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152320C"/>
    <w:multiLevelType w:val="multilevel"/>
    <w:tmpl w:val="54E4091A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D0A4557"/>
    <w:multiLevelType w:val="multilevel"/>
    <w:tmpl w:val="1128A42E"/>
    <w:lvl w:ilvl="0">
      <w:start w:val="1"/>
      <w:numFmt w:val="bullet"/>
      <w:pStyle w:val="Aufzhlungszeichen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Aufzhlungszeichen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Aufzhlungszeichen3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E972EF8"/>
    <w:multiLevelType w:val="multilevel"/>
    <w:tmpl w:val="A0E89342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7F040972"/>
    <w:multiLevelType w:val="multilevel"/>
    <w:tmpl w:val="57C22CD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9"/>
  </w:num>
  <w:num w:numId="2">
    <w:abstractNumId w:val="15"/>
  </w:num>
  <w:num w:numId="3">
    <w:abstractNumId w:val="19"/>
  </w:num>
  <w:num w:numId="4">
    <w:abstractNumId w:val="20"/>
  </w:num>
  <w:num w:numId="5">
    <w:abstractNumId w:val="10"/>
  </w:num>
  <w:num w:numId="6">
    <w:abstractNumId w:val="12"/>
  </w:num>
  <w:num w:numId="7">
    <w:abstractNumId w:val="16"/>
  </w:num>
  <w:num w:numId="8">
    <w:abstractNumId w:val="17"/>
  </w:num>
  <w:num w:numId="9">
    <w:abstractNumId w:val="14"/>
  </w:num>
  <w:num w:numId="10">
    <w:abstractNumId w:val="7"/>
  </w:num>
  <w:num w:numId="11">
    <w:abstractNumId w:val="6"/>
  </w:num>
  <w:num w:numId="12">
    <w:abstractNumId w:val="11"/>
  </w:num>
  <w:num w:numId="13">
    <w:abstractNumId w:val="18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it-IT" w:vendorID="64" w:dllVersion="131078" w:nlCheck="1" w:checkStyle="0"/>
  <w:activeWritingStyle w:appName="MSWord" w:lang="en-GB" w:vendorID="64" w:dllVersion="131078" w:nlCheck="1" w:checkStyle="1"/>
  <w:activeWritingStyle w:appName="MSWord" w:lang="de-CH" w:vendorID="64" w:dllVersion="131078" w:nlCheck="1" w:checkStyle="0"/>
  <w:activeWritingStyle w:appName="MSWord" w:lang="fr-CH" w:vendorID="64" w:dllVersion="131078" w:nlCheck="1" w:checkStyle="0"/>
  <w:activeWritingStyle w:appName="MSWord" w:lang="de-DE" w:vendorID="64" w:dllVersion="131078" w:nlCheck="1" w:checkStyle="0"/>
  <w:activeWritingStyle w:appName="MSWord" w:lang="it-CH" w:vendorID="64" w:dllVersion="131078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drawingGridHorizontalSpacing w:val="100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E20"/>
    <w:rsid w:val="00000DFE"/>
    <w:rsid w:val="00001032"/>
    <w:rsid w:val="0000216D"/>
    <w:rsid w:val="000025C3"/>
    <w:rsid w:val="00015588"/>
    <w:rsid w:val="00017A51"/>
    <w:rsid w:val="000212B7"/>
    <w:rsid w:val="00022DA9"/>
    <w:rsid w:val="00023BC4"/>
    <w:rsid w:val="000243DA"/>
    <w:rsid w:val="00027135"/>
    <w:rsid w:val="00030B6C"/>
    <w:rsid w:val="0003161F"/>
    <w:rsid w:val="000322FF"/>
    <w:rsid w:val="0003470B"/>
    <w:rsid w:val="0004035F"/>
    <w:rsid w:val="000457C9"/>
    <w:rsid w:val="00046E18"/>
    <w:rsid w:val="0004737A"/>
    <w:rsid w:val="00047819"/>
    <w:rsid w:val="0005370A"/>
    <w:rsid w:val="00053E17"/>
    <w:rsid w:val="00056E0B"/>
    <w:rsid w:val="0006008C"/>
    <w:rsid w:val="00060EAA"/>
    <w:rsid w:val="0006105C"/>
    <w:rsid w:val="00065987"/>
    <w:rsid w:val="0006683A"/>
    <w:rsid w:val="00066E6A"/>
    <w:rsid w:val="00066F25"/>
    <w:rsid w:val="00067B3F"/>
    <w:rsid w:val="00071292"/>
    <w:rsid w:val="000735B8"/>
    <w:rsid w:val="000757AF"/>
    <w:rsid w:val="00081EE1"/>
    <w:rsid w:val="00084A73"/>
    <w:rsid w:val="00085850"/>
    <w:rsid w:val="00087EE4"/>
    <w:rsid w:val="00092436"/>
    <w:rsid w:val="00092BB2"/>
    <w:rsid w:val="000A515A"/>
    <w:rsid w:val="000B49FB"/>
    <w:rsid w:val="000C2322"/>
    <w:rsid w:val="000C5ECE"/>
    <w:rsid w:val="000D0B37"/>
    <w:rsid w:val="000D12AC"/>
    <w:rsid w:val="000D27E6"/>
    <w:rsid w:val="000D3C20"/>
    <w:rsid w:val="000D440B"/>
    <w:rsid w:val="000D4C08"/>
    <w:rsid w:val="000D5641"/>
    <w:rsid w:val="000D6A1C"/>
    <w:rsid w:val="000E222E"/>
    <w:rsid w:val="000E34FB"/>
    <w:rsid w:val="000E59FD"/>
    <w:rsid w:val="000E720D"/>
    <w:rsid w:val="000F444E"/>
    <w:rsid w:val="000F5CD2"/>
    <w:rsid w:val="000F5D70"/>
    <w:rsid w:val="0010480A"/>
    <w:rsid w:val="00107DF7"/>
    <w:rsid w:val="0011080C"/>
    <w:rsid w:val="00117890"/>
    <w:rsid w:val="00120989"/>
    <w:rsid w:val="001212B4"/>
    <w:rsid w:val="00121B3C"/>
    <w:rsid w:val="00123498"/>
    <w:rsid w:val="00130324"/>
    <w:rsid w:val="00133D18"/>
    <w:rsid w:val="00134964"/>
    <w:rsid w:val="00141327"/>
    <w:rsid w:val="001476DB"/>
    <w:rsid w:val="0015140B"/>
    <w:rsid w:val="00151F6E"/>
    <w:rsid w:val="00152543"/>
    <w:rsid w:val="00155492"/>
    <w:rsid w:val="0015720A"/>
    <w:rsid w:val="00161746"/>
    <w:rsid w:val="00164026"/>
    <w:rsid w:val="00165B9D"/>
    <w:rsid w:val="001678B7"/>
    <w:rsid w:val="001747BA"/>
    <w:rsid w:val="00177B23"/>
    <w:rsid w:val="001807D4"/>
    <w:rsid w:val="001872D9"/>
    <w:rsid w:val="0018766D"/>
    <w:rsid w:val="001915B5"/>
    <w:rsid w:val="001915E2"/>
    <w:rsid w:val="001975F7"/>
    <w:rsid w:val="00197F22"/>
    <w:rsid w:val="001A533F"/>
    <w:rsid w:val="001B35F4"/>
    <w:rsid w:val="001B624E"/>
    <w:rsid w:val="001C28AE"/>
    <w:rsid w:val="001C3F72"/>
    <w:rsid w:val="001C5D0E"/>
    <w:rsid w:val="001D08D3"/>
    <w:rsid w:val="001D29B7"/>
    <w:rsid w:val="001D6158"/>
    <w:rsid w:val="001E1C29"/>
    <w:rsid w:val="001E1E2F"/>
    <w:rsid w:val="001E3C2E"/>
    <w:rsid w:val="001E471F"/>
    <w:rsid w:val="001E69D9"/>
    <w:rsid w:val="001F3633"/>
    <w:rsid w:val="001F502D"/>
    <w:rsid w:val="00203EF1"/>
    <w:rsid w:val="0020459B"/>
    <w:rsid w:val="00204B93"/>
    <w:rsid w:val="0020664A"/>
    <w:rsid w:val="00207376"/>
    <w:rsid w:val="00207964"/>
    <w:rsid w:val="00212DE7"/>
    <w:rsid w:val="0021690D"/>
    <w:rsid w:val="0021706E"/>
    <w:rsid w:val="00217A48"/>
    <w:rsid w:val="0022473B"/>
    <w:rsid w:val="002271A6"/>
    <w:rsid w:val="00232D07"/>
    <w:rsid w:val="00234936"/>
    <w:rsid w:val="00244CB6"/>
    <w:rsid w:val="00245615"/>
    <w:rsid w:val="002456D4"/>
    <w:rsid w:val="00254B72"/>
    <w:rsid w:val="00254BAC"/>
    <w:rsid w:val="00261564"/>
    <w:rsid w:val="0026314F"/>
    <w:rsid w:val="002636AD"/>
    <w:rsid w:val="00271947"/>
    <w:rsid w:val="00274A30"/>
    <w:rsid w:val="00275C0F"/>
    <w:rsid w:val="00276B17"/>
    <w:rsid w:val="00276D4C"/>
    <w:rsid w:val="00282087"/>
    <w:rsid w:val="00284388"/>
    <w:rsid w:val="002858C3"/>
    <w:rsid w:val="002923CA"/>
    <w:rsid w:val="00293BC4"/>
    <w:rsid w:val="002A0488"/>
    <w:rsid w:val="002A10AC"/>
    <w:rsid w:val="002B0654"/>
    <w:rsid w:val="002B2351"/>
    <w:rsid w:val="002B503C"/>
    <w:rsid w:val="002C35F1"/>
    <w:rsid w:val="002C6137"/>
    <w:rsid w:val="002D0FC3"/>
    <w:rsid w:val="002D3A17"/>
    <w:rsid w:val="002E1FFF"/>
    <w:rsid w:val="002E5299"/>
    <w:rsid w:val="002F176B"/>
    <w:rsid w:val="002F6B70"/>
    <w:rsid w:val="002F785A"/>
    <w:rsid w:val="003001A2"/>
    <w:rsid w:val="00300D3A"/>
    <w:rsid w:val="00302933"/>
    <w:rsid w:val="00302A24"/>
    <w:rsid w:val="003040F8"/>
    <w:rsid w:val="0030633E"/>
    <w:rsid w:val="00310A0B"/>
    <w:rsid w:val="00311F07"/>
    <w:rsid w:val="00312507"/>
    <w:rsid w:val="00317C68"/>
    <w:rsid w:val="00326D5A"/>
    <w:rsid w:val="00336678"/>
    <w:rsid w:val="0033676F"/>
    <w:rsid w:val="00342A28"/>
    <w:rsid w:val="00342E06"/>
    <w:rsid w:val="00344585"/>
    <w:rsid w:val="0034647A"/>
    <w:rsid w:val="0035062F"/>
    <w:rsid w:val="00361E68"/>
    <w:rsid w:val="00362DC7"/>
    <w:rsid w:val="0036510C"/>
    <w:rsid w:val="00365AE7"/>
    <w:rsid w:val="003670D4"/>
    <w:rsid w:val="00370870"/>
    <w:rsid w:val="00371025"/>
    <w:rsid w:val="003742CC"/>
    <w:rsid w:val="003766BB"/>
    <w:rsid w:val="003771F0"/>
    <w:rsid w:val="00384034"/>
    <w:rsid w:val="00384650"/>
    <w:rsid w:val="0038739A"/>
    <w:rsid w:val="0039222D"/>
    <w:rsid w:val="003937B4"/>
    <w:rsid w:val="0039461B"/>
    <w:rsid w:val="003A27BB"/>
    <w:rsid w:val="003A2DA4"/>
    <w:rsid w:val="003A5B3C"/>
    <w:rsid w:val="003A6785"/>
    <w:rsid w:val="003A6D8F"/>
    <w:rsid w:val="003B30C9"/>
    <w:rsid w:val="003C01F6"/>
    <w:rsid w:val="003C2E86"/>
    <w:rsid w:val="003C45CE"/>
    <w:rsid w:val="003C6CAD"/>
    <w:rsid w:val="003C7D72"/>
    <w:rsid w:val="003D008E"/>
    <w:rsid w:val="003D1A0B"/>
    <w:rsid w:val="003D43FA"/>
    <w:rsid w:val="003D75ED"/>
    <w:rsid w:val="003E4507"/>
    <w:rsid w:val="003E7BC6"/>
    <w:rsid w:val="003E7E20"/>
    <w:rsid w:val="003F0675"/>
    <w:rsid w:val="003F1817"/>
    <w:rsid w:val="003F7C4E"/>
    <w:rsid w:val="00401620"/>
    <w:rsid w:val="00401D2F"/>
    <w:rsid w:val="00401DA7"/>
    <w:rsid w:val="004125FD"/>
    <w:rsid w:val="004128E6"/>
    <w:rsid w:val="0041388B"/>
    <w:rsid w:val="0041520E"/>
    <w:rsid w:val="0042282E"/>
    <w:rsid w:val="004251FD"/>
    <w:rsid w:val="00435174"/>
    <w:rsid w:val="004370D3"/>
    <w:rsid w:val="0044025A"/>
    <w:rsid w:val="004423F8"/>
    <w:rsid w:val="00442CC0"/>
    <w:rsid w:val="0044483A"/>
    <w:rsid w:val="00451F1A"/>
    <w:rsid w:val="00452186"/>
    <w:rsid w:val="004542CE"/>
    <w:rsid w:val="00455BD0"/>
    <w:rsid w:val="00463EB0"/>
    <w:rsid w:val="004647DF"/>
    <w:rsid w:val="00465A1E"/>
    <w:rsid w:val="00470778"/>
    <w:rsid w:val="00471072"/>
    <w:rsid w:val="0047201A"/>
    <w:rsid w:val="00473BB1"/>
    <w:rsid w:val="00485930"/>
    <w:rsid w:val="00490F27"/>
    <w:rsid w:val="00492885"/>
    <w:rsid w:val="00492ACA"/>
    <w:rsid w:val="00497DB5"/>
    <w:rsid w:val="004A3087"/>
    <w:rsid w:val="004A5560"/>
    <w:rsid w:val="004B0DA2"/>
    <w:rsid w:val="004B5928"/>
    <w:rsid w:val="004B5D3A"/>
    <w:rsid w:val="004B7FA3"/>
    <w:rsid w:val="004C0071"/>
    <w:rsid w:val="004C376E"/>
    <w:rsid w:val="004C4FE7"/>
    <w:rsid w:val="004D1A4D"/>
    <w:rsid w:val="004D5E05"/>
    <w:rsid w:val="004F51BC"/>
    <w:rsid w:val="0050264D"/>
    <w:rsid w:val="00503412"/>
    <w:rsid w:val="00504823"/>
    <w:rsid w:val="00505D5F"/>
    <w:rsid w:val="00511271"/>
    <w:rsid w:val="00513A45"/>
    <w:rsid w:val="005145CB"/>
    <w:rsid w:val="0052095A"/>
    <w:rsid w:val="005215EC"/>
    <w:rsid w:val="00526B71"/>
    <w:rsid w:val="005403BB"/>
    <w:rsid w:val="00540DD5"/>
    <w:rsid w:val="00550A7A"/>
    <w:rsid w:val="00552C66"/>
    <w:rsid w:val="005564D5"/>
    <w:rsid w:val="00557A9B"/>
    <w:rsid w:val="00557F56"/>
    <w:rsid w:val="005603EF"/>
    <w:rsid w:val="0056308E"/>
    <w:rsid w:val="005631F5"/>
    <w:rsid w:val="00566202"/>
    <w:rsid w:val="00571EBF"/>
    <w:rsid w:val="00575437"/>
    <w:rsid w:val="00583632"/>
    <w:rsid w:val="00583CEA"/>
    <w:rsid w:val="00583EB7"/>
    <w:rsid w:val="005846F9"/>
    <w:rsid w:val="00596018"/>
    <w:rsid w:val="00596D8B"/>
    <w:rsid w:val="005973BD"/>
    <w:rsid w:val="005A0ABE"/>
    <w:rsid w:val="005A0E88"/>
    <w:rsid w:val="005A6C93"/>
    <w:rsid w:val="005B0B5E"/>
    <w:rsid w:val="005B121F"/>
    <w:rsid w:val="005B28A7"/>
    <w:rsid w:val="005B3184"/>
    <w:rsid w:val="005B31E2"/>
    <w:rsid w:val="005B50C2"/>
    <w:rsid w:val="005B5728"/>
    <w:rsid w:val="005C2D8B"/>
    <w:rsid w:val="005C54D1"/>
    <w:rsid w:val="005D07E8"/>
    <w:rsid w:val="005D1D7D"/>
    <w:rsid w:val="005D3605"/>
    <w:rsid w:val="005D505C"/>
    <w:rsid w:val="005D7910"/>
    <w:rsid w:val="005E3C46"/>
    <w:rsid w:val="005F3186"/>
    <w:rsid w:val="005F5244"/>
    <w:rsid w:val="005F70C1"/>
    <w:rsid w:val="00604F0E"/>
    <w:rsid w:val="006079AF"/>
    <w:rsid w:val="00616560"/>
    <w:rsid w:val="006209DC"/>
    <w:rsid w:val="0062193C"/>
    <w:rsid w:val="00624147"/>
    <w:rsid w:val="00624E32"/>
    <w:rsid w:val="006263F2"/>
    <w:rsid w:val="00626736"/>
    <w:rsid w:val="00632A2A"/>
    <w:rsid w:val="00644B77"/>
    <w:rsid w:val="00651B9B"/>
    <w:rsid w:val="006524B2"/>
    <w:rsid w:val="00652F69"/>
    <w:rsid w:val="00655B8B"/>
    <w:rsid w:val="00655D6D"/>
    <w:rsid w:val="00656C95"/>
    <w:rsid w:val="00660AE2"/>
    <w:rsid w:val="00661142"/>
    <w:rsid w:val="00664B55"/>
    <w:rsid w:val="00670687"/>
    <w:rsid w:val="00672019"/>
    <w:rsid w:val="006726AB"/>
    <w:rsid w:val="00672D5F"/>
    <w:rsid w:val="00675226"/>
    <w:rsid w:val="00685F21"/>
    <w:rsid w:val="00696CE9"/>
    <w:rsid w:val="00697740"/>
    <w:rsid w:val="00697DA0"/>
    <w:rsid w:val="006A120A"/>
    <w:rsid w:val="006A36F0"/>
    <w:rsid w:val="006A43B7"/>
    <w:rsid w:val="006A7F90"/>
    <w:rsid w:val="006B09A8"/>
    <w:rsid w:val="006B1332"/>
    <w:rsid w:val="006B7115"/>
    <w:rsid w:val="006C37C0"/>
    <w:rsid w:val="006C5576"/>
    <w:rsid w:val="006C5E21"/>
    <w:rsid w:val="006D0430"/>
    <w:rsid w:val="006D161F"/>
    <w:rsid w:val="006D3D72"/>
    <w:rsid w:val="006D6670"/>
    <w:rsid w:val="006D69C2"/>
    <w:rsid w:val="006D7606"/>
    <w:rsid w:val="006E2181"/>
    <w:rsid w:val="006E2ADD"/>
    <w:rsid w:val="006E3BBF"/>
    <w:rsid w:val="006E4C71"/>
    <w:rsid w:val="006E77B2"/>
    <w:rsid w:val="006E7995"/>
    <w:rsid w:val="006F344C"/>
    <w:rsid w:val="006F478B"/>
    <w:rsid w:val="006F7863"/>
    <w:rsid w:val="00700B67"/>
    <w:rsid w:val="00700B7C"/>
    <w:rsid w:val="007012EE"/>
    <w:rsid w:val="007013BB"/>
    <w:rsid w:val="007015B0"/>
    <w:rsid w:val="00702E23"/>
    <w:rsid w:val="00702F1F"/>
    <w:rsid w:val="00706F80"/>
    <w:rsid w:val="00707AA0"/>
    <w:rsid w:val="0071569E"/>
    <w:rsid w:val="00715F66"/>
    <w:rsid w:val="0071747A"/>
    <w:rsid w:val="007209BA"/>
    <w:rsid w:val="0072194C"/>
    <w:rsid w:val="0072367E"/>
    <w:rsid w:val="007309EB"/>
    <w:rsid w:val="00733631"/>
    <w:rsid w:val="007350AD"/>
    <w:rsid w:val="00735626"/>
    <w:rsid w:val="007369FE"/>
    <w:rsid w:val="0074453E"/>
    <w:rsid w:val="0074489B"/>
    <w:rsid w:val="00746849"/>
    <w:rsid w:val="007509AE"/>
    <w:rsid w:val="00753E24"/>
    <w:rsid w:val="00760106"/>
    <w:rsid w:val="00761C8D"/>
    <w:rsid w:val="00764206"/>
    <w:rsid w:val="00766003"/>
    <w:rsid w:val="00771994"/>
    <w:rsid w:val="00772796"/>
    <w:rsid w:val="00775CA4"/>
    <w:rsid w:val="007768B3"/>
    <w:rsid w:val="00781EFB"/>
    <w:rsid w:val="00783B6B"/>
    <w:rsid w:val="00787271"/>
    <w:rsid w:val="00787931"/>
    <w:rsid w:val="00790253"/>
    <w:rsid w:val="00792199"/>
    <w:rsid w:val="007B76A1"/>
    <w:rsid w:val="007C050B"/>
    <w:rsid w:val="007C1148"/>
    <w:rsid w:val="007C2858"/>
    <w:rsid w:val="007C3828"/>
    <w:rsid w:val="007C4E28"/>
    <w:rsid w:val="007D3161"/>
    <w:rsid w:val="007D66D4"/>
    <w:rsid w:val="007E3160"/>
    <w:rsid w:val="007E4577"/>
    <w:rsid w:val="007E7A3D"/>
    <w:rsid w:val="007F053E"/>
    <w:rsid w:val="007F05EA"/>
    <w:rsid w:val="007F3AB9"/>
    <w:rsid w:val="00805B74"/>
    <w:rsid w:val="0080708B"/>
    <w:rsid w:val="008076E8"/>
    <w:rsid w:val="008103ED"/>
    <w:rsid w:val="008119E2"/>
    <w:rsid w:val="00811ABF"/>
    <w:rsid w:val="008120ED"/>
    <w:rsid w:val="00820405"/>
    <w:rsid w:val="00824FA9"/>
    <w:rsid w:val="00825211"/>
    <w:rsid w:val="00825467"/>
    <w:rsid w:val="008277E7"/>
    <w:rsid w:val="00831B3F"/>
    <w:rsid w:val="00834475"/>
    <w:rsid w:val="00835BB6"/>
    <w:rsid w:val="00836F90"/>
    <w:rsid w:val="00844C29"/>
    <w:rsid w:val="00846E45"/>
    <w:rsid w:val="008544E5"/>
    <w:rsid w:val="00862AB0"/>
    <w:rsid w:val="00864A7E"/>
    <w:rsid w:val="008657B7"/>
    <w:rsid w:val="00866C49"/>
    <w:rsid w:val="008721E6"/>
    <w:rsid w:val="00872D1F"/>
    <w:rsid w:val="00873061"/>
    <w:rsid w:val="00873122"/>
    <w:rsid w:val="00874E67"/>
    <w:rsid w:val="00880636"/>
    <w:rsid w:val="008809FA"/>
    <w:rsid w:val="00880A24"/>
    <w:rsid w:val="008833BB"/>
    <w:rsid w:val="00890424"/>
    <w:rsid w:val="00893F36"/>
    <w:rsid w:val="008A62B7"/>
    <w:rsid w:val="008C3043"/>
    <w:rsid w:val="008C3D0A"/>
    <w:rsid w:val="008C6A2F"/>
    <w:rsid w:val="008E15DD"/>
    <w:rsid w:val="008E3E5D"/>
    <w:rsid w:val="008E789F"/>
    <w:rsid w:val="008F0712"/>
    <w:rsid w:val="00912774"/>
    <w:rsid w:val="009128EF"/>
    <w:rsid w:val="0091387F"/>
    <w:rsid w:val="00916965"/>
    <w:rsid w:val="00920442"/>
    <w:rsid w:val="009211A5"/>
    <w:rsid w:val="00921B78"/>
    <w:rsid w:val="00922592"/>
    <w:rsid w:val="00934FEB"/>
    <w:rsid w:val="00937F60"/>
    <w:rsid w:val="00941737"/>
    <w:rsid w:val="009448B1"/>
    <w:rsid w:val="009470BC"/>
    <w:rsid w:val="00953D07"/>
    <w:rsid w:val="009540D9"/>
    <w:rsid w:val="00955B87"/>
    <w:rsid w:val="00957EA1"/>
    <w:rsid w:val="0096029B"/>
    <w:rsid w:val="00961197"/>
    <w:rsid w:val="00961C4C"/>
    <w:rsid w:val="00964DF4"/>
    <w:rsid w:val="00966C4A"/>
    <w:rsid w:val="0097295E"/>
    <w:rsid w:val="00977F99"/>
    <w:rsid w:val="00981675"/>
    <w:rsid w:val="00983B40"/>
    <w:rsid w:val="00983BD8"/>
    <w:rsid w:val="00985D83"/>
    <w:rsid w:val="00990947"/>
    <w:rsid w:val="00992766"/>
    <w:rsid w:val="009946A2"/>
    <w:rsid w:val="00997816"/>
    <w:rsid w:val="009A0336"/>
    <w:rsid w:val="009A1591"/>
    <w:rsid w:val="009B31A8"/>
    <w:rsid w:val="009C1C20"/>
    <w:rsid w:val="009C21F2"/>
    <w:rsid w:val="009C2C8E"/>
    <w:rsid w:val="009C4803"/>
    <w:rsid w:val="009C7B42"/>
    <w:rsid w:val="009D0716"/>
    <w:rsid w:val="009D33D1"/>
    <w:rsid w:val="009D416F"/>
    <w:rsid w:val="009E0EF4"/>
    <w:rsid w:val="009E4803"/>
    <w:rsid w:val="009E4E36"/>
    <w:rsid w:val="009E660F"/>
    <w:rsid w:val="009F13D6"/>
    <w:rsid w:val="009F19FF"/>
    <w:rsid w:val="009F638D"/>
    <w:rsid w:val="009F6D16"/>
    <w:rsid w:val="009F75E9"/>
    <w:rsid w:val="00A0073C"/>
    <w:rsid w:val="00A028EC"/>
    <w:rsid w:val="00A03706"/>
    <w:rsid w:val="00A06393"/>
    <w:rsid w:val="00A06D4D"/>
    <w:rsid w:val="00A10F69"/>
    <w:rsid w:val="00A115E1"/>
    <w:rsid w:val="00A12630"/>
    <w:rsid w:val="00A13257"/>
    <w:rsid w:val="00A13B19"/>
    <w:rsid w:val="00A173CF"/>
    <w:rsid w:val="00A23B80"/>
    <w:rsid w:val="00A25CFE"/>
    <w:rsid w:val="00A4110B"/>
    <w:rsid w:val="00A4179F"/>
    <w:rsid w:val="00A4519D"/>
    <w:rsid w:val="00A47242"/>
    <w:rsid w:val="00A5109F"/>
    <w:rsid w:val="00A529D7"/>
    <w:rsid w:val="00A55454"/>
    <w:rsid w:val="00A576A1"/>
    <w:rsid w:val="00A620C5"/>
    <w:rsid w:val="00A65985"/>
    <w:rsid w:val="00A70E2C"/>
    <w:rsid w:val="00A7118B"/>
    <w:rsid w:val="00A727AB"/>
    <w:rsid w:val="00A76F17"/>
    <w:rsid w:val="00A76FDB"/>
    <w:rsid w:val="00A80B79"/>
    <w:rsid w:val="00A80D10"/>
    <w:rsid w:val="00A8303E"/>
    <w:rsid w:val="00A838A4"/>
    <w:rsid w:val="00A878B6"/>
    <w:rsid w:val="00A87CA0"/>
    <w:rsid w:val="00A96D6B"/>
    <w:rsid w:val="00AA4FA1"/>
    <w:rsid w:val="00AA4FC6"/>
    <w:rsid w:val="00AA57E3"/>
    <w:rsid w:val="00AA5B6B"/>
    <w:rsid w:val="00AA5F7A"/>
    <w:rsid w:val="00AA6ED4"/>
    <w:rsid w:val="00AA7360"/>
    <w:rsid w:val="00AD2791"/>
    <w:rsid w:val="00AD3257"/>
    <w:rsid w:val="00AE0D25"/>
    <w:rsid w:val="00AE181D"/>
    <w:rsid w:val="00AE264A"/>
    <w:rsid w:val="00AE2E55"/>
    <w:rsid w:val="00AE423F"/>
    <w:rsid w:val="00AF04F7"/>
    <w:rsid w:val="00AF2998"/>
    <w:rsid w:val="00AF5BCC"/>
    <w:rsid w:val="00B006FB"/>
    <w:rsid w:val="00B02FBB"/>
    <w:rsid w:val="00B04779"/>
    <w:rsid w:val="00B04A0A"/>
    <w:rsid w:val="00B1002E"/>
    <w:rsid w:val="00B100C3"/>
    <w:rsid w:val="00B13230"/>
    <w:rsid w:val="00B1607D"/>
    <w:rsid w:val="00B2011F"/>
    <w:rsid w:val="00B226D8"/>
    <w:rsid w:val="00B3599D"/>
    <w:rsid w:val="00B36F1C"/>
    <w:rsid w:val="00B4260C"/>
    <w:rsid w:val="00B46670"/>
    <w:rsid w:val="00B47E8D"/>
    <w:rsid w:val="00B52888"/>
    <w:rsid w:val="00B52A3A"/>
    <w:rsid w:val="00B5799E"/>
    <w:rsid w:val="00B60548"/>
    <w:rsid w:val="00B62093"/>
    <w:rsid w:val="00B628BC"/>
    <w:rsid w:val="00B64D09"/>
    <w:rsid w:val="00B650B6"/>
    <w:rsid w:val="00B669AA"/>
    <w:rsid w:val="00B66CE1"/>
    <w:rsid w:val="00B70679"/>
    <w:rsid w:val="00B7686A"/>
    <w:rsid w:val="00B76C29"/>
    <w:rsid w:val="00B76F8F"/>
    <w:rsid w:val="00B8469A"/>
    <w:rsid w:val="00B84E20"/>
    <w:rsid w:val="00B85578"/>
    <w:rsid w:val="00B91003"/>
    <w:rsid w:val="00B91666"/>
    <w:rsid w:val="00B917CE"/>
    <w:rsid w:val="00B92AC7"/>
    <w:rsid w:val="00B941B0"/>
    <w:rsid w:val="00B957FA"/>
    <w:rsid w:val="00BA132F"/>
    <w:rsid w:val="00BA687D"/>
    <w:rsid w:val="00BB13DE"/>
    <w:rsid w:val="00BB1BD6"/>
    <w:rsid w:val="00BB798A"/>
    <w:rsid w:val="00BC36C3"/>
    <w:rsid w:val="00BC7288"/>
    <w:rsid w:val="00BD0D8E"/>
    <w:rsid w:val="00BD152D"/>
    <w:rsid w:val="00BD4259"/>
    <w:rsid w:val="00BE14A6"/>
    <w:rsid w:val="00BE236F"/>
    <w:rsid w:val="00BF0390"/>
    <w:rsid w:val="00BF1164"/>
    <w:rsid w:val="00BF3C0D"/>
    <w:rsid w:val="00BF5ABD"/>
    <w:rsid w:val="00BF5B94"/>
    <w:rsid w:val="00C00869"/>
    <w:rsid w:val="00C045E3"/>
    <w:rsid w:val="00C04912"/>
    <w:rsid w:val="00C0601E"/>
    <w:rsid w:val="00C06316"/>
    <w:rsid w:val="00C0715B"/>
    <w:rsid w:val="00C110B4"/>
    <w:rsid w:val="00C1206F"/>
    <w:rsid w:val="00C20EB9"/>
    <w:rsid w:val="00C24D32"/>
    <w:rsid w:val="00C25836"/>
    <w:rsid w:val="00C2610D"/>
    <w:rsid w:val="00C273DD"/>
    <w:rsid w:val="00C275B2"/>
    <w:rsid w:val="00C33B61"/>
    <w:rsid w:val="00C34B0A"/>
    <w:rsid w:val="00C4103C"/>
    <w:rsid w:val="00C43519"/>
    <w:rsid w:val="00C4383B"/>
    <w:rsid w:val="00C47441"/>
    <w:rsid w:val="00C50455"/>
    <w:rsid w:val="00C54581"/>
    <w:rsid w:val="00C57CFE"/>
    <w:rsid w:val="00C643C3"/>
    <w:rsid w:val="00C64CC7"/>
    <w:rsid w:val="00C66C8C"/>
    <w:rsid w:val="00C7068D"/>
    <w:rsid w:val="00C73736"/>
    <w:rsid w:val="00C7419A"/>
    <w:rsid w:val="00C74555"/>
    <w:rsid w:val="00C76021"/>
    <w:rsid w:val="00C7694F"/>
    <w:rsid w:val="00C76F6F"/>
    <w:rsid w:val="00C774B2"/>
    <w:rsid w:val="00C7774C"/>
    <w:rsid w:val="00C80E12"/>
    <w:rsid w:val="00C80EC4"/>
    <w:rsid w:val="00C85660"/>
    <w:rsid w:val="00C91F26"/>
    <w:rsid w:val="00C97634"/>
    <w:rsid w:val="00CA3175"/>
    <w:rsid w:val="00CA7155"/>
    <w:rsid w:val="00CB697B"/>
    <w:rsid w:val="00CB71A0"/>
    <w:rsid w:val="00CC3301"/>
    <w:rsid w:val="00CC594E"/>
    <w:rsid w:val="00CC67E9"/>
    <w:rsid w:val="00CD1475"/>
    <w:rsid w:val="00CD21D5"/>
    <w:rsid w:val="00CD3AE7"/>
    <w:rsid w:val="00CD7A36"/>
    <w:rsid w:val="00CE06C1"/>
    <w:rsid w:val="00CE13D0"/>
    <w:rsid w:val="00CF45D4"/>
    <w:rsid w:val="00CF5269"/>
    <w:rsid w:val="00D02AC1"/>
    <w:rsid w:val="00D04B04"/>
    <w:rsid w:val="00D04F98"/>
    <w:rsid w:val="00D07703"/>
    <w:rsid w:val="00D07F05"/>
    <w:rsid w:val="00D1013B"/>
    <w:rsid w:val="00D20115"/>
    <w:rsid w:val="00D26EA5"/>
    <w:rsid w:val="00D27292"/>
    <w:rsid w:val="00D31A17"/>
    <w:rsid w:val="00D34683"/>
    <w:rsid w:val="00D3509F"/>
    <w:rsid w:val="00D377C0"/>
    <w:rsid w:val="00D433F7"/>
    <w:rsid w:val="00D459B5"/>
    <w:rsid w:val="00D52C52"/>
    <w:rsid w:val="00D5486D"/>
    <w:rsid w:val="00D5542E"/>
    <w:rsid w:val="00D63181"/>
    <w:rsid w:val="00D67250"/>
    <w:rsid w:val="00D70A91"/>
    <w:rsid w:val="00D807E6"/>
    <w:rsid w:val="00D80DDE"/>
    <w:rsid w:val="00D81B71"/>
    <w:rsid w:val="00D84089"/>
    <w:rsid w:val="00D84615"/>
    <w:rsid w:val="00D8616D"/>
    <w:rsid w:val="00D863AF"/>
    <w:rsid w:val="00D928DB"/>
    <w:rsid w:val="00D94141"/>
    <w:rsid w:val="00D94934"/>
    <w:rsid w:val="00D97463"/>
    <w:rsid w:val="00D97F63"/>
    <w:rsid w:val="00DA035D"/>
    <w:rsid w:val="00DA1D0B"/>
    <w:rsid w:val="00DA372D"/>
    <w:rsid w:val="00DA509D"/>
    <w:rsid w:val="00DA631A"/>
    <w:rsid w:val="00DB0C73"/>
    <w:rsid w:val="00DB7E40"/>
    <w:rsid w:val="00DC0AAC"/>
    <w:rsid w:val="00DC1827"/>
    <w:rsid w:val="00DC3F70"/>
    <w:rsid w:val="00DC5538"/>
    <w:rsid w:val="00DE11E4"/>
    <w:rsid w:val="00DE1AA6"/>
    <w:rsid w:val="00DE309C"/>
    <w:rsid w:val="00DE601E"/>
    <w:rsid w:val="00DE65BD"/>
    <w:rsid w:val="00DE7503"/>
    <w:rsid w:val="00DE7BBE"/>
    <w:rsid w:val="00DE7C89"/>
    <w:rsid w:val="00DF37F8"/>
    <w:rsid w:val="00DF64AD"/>
    <w:rsid w:val="00E03CD2"/>
    <w:rsid w:val="00E17BCD"/>
    <w:rsid w:val="00E20D2C"/>
    <w:rsid w:val="00E216C9"/>
    <w:rsid w:val="00E315C9"/>
    <w:rsid w:val="00E32E13"/>
    <w:rsid w:val="00E36292"/>
    <w:rsid w:val="00E37D4D"/>
    <w:rsid w:val="00E41B67"/>
    <w:rsid w:val="00E449DA"/>
    <w:rsid w:val="00E46B18"/>
    <w:rsid w:val="00E501B0"/>
    <w:rsid w:val="00E50CE8"/>
    <w:rsid w:val="00E52023"/>
    <w:rsid w:val="00E56059"/>
    <w:rsid w:val="00E57868"/>
    <w:rsid w:val="00E6587D"/>
    <w:rsid w:val="00E70395"/>
    <w:rsid w:val="00E70D08"/>
    <w:rsid w:val="00E7264F"/>
    <w:rsid w:val="00E74386"/>
    <w:rsid w:val="00E76231"/>
    <w:rsid w:val="00E83184"/>
    <w:rsid w:val="00E86482"/>
    <w:rsid w:val="00E87105"/>
    <w:rsid w:val="00EA0AE9"/>
    <w:rsid w:val="00EA1C2D"/>
    <w:rsid w:val="00EA6185"/>
    <w:rsid w:val="00EA6A63"/>
    <w:rsid w:val="00EB09CD"/>
    <w:rsid w:val="00EB630E"/>
    <w:rsid w:val="00EC161B"/>
    <w:rsid w:val="00EC47A7"/>
    <w:rsid w:val="00EC5066"/>
    <w:rsid w:val="00EC6AEA"/>
    <w:rsid w:val="00ED298B"/>
    <w:rsid w:val="00ED3E8F"/>
    <w:rsid w:val="00ED6CA3"/>
    <w:rsid w:val="00EF4859"/>
    <w:rsid w:val="00EF5242"/>
    <w:rsid w:val="00F01A14"/>
    <w:rsid w:val="00F0316C"/>
    <w:rsid w:val="00F0670D"/>
    <w:rsid w:val="00F06A3C"/>
    <w:rsid w:val="00F129B9"/>
    <w:rsid w:val="00F13411"/>
    <w:rsid w:val="00F14113"/>
    <w:rsid w:val="00F163E8"/>
    <w:rsid w:val="00F200C6"/>
    <w:rsid w:val="00F20C20"/>
    <w:rsid w:val="00F21A59"/>
    <w:rsid w:val="00F25AC1"/>
    <w:rsid w:val="00F3744C"/>
    <w:rsid w:val="00F42879"/>
    <w:rsid w:val="00F43503"/>
    <w:rsid w:val="00F46AF6"/>
    <w:rsid w:val="00F51AF1"/>
    <w:rsid w:val="00F51C2B"/>
    <w:rsid w:val="00F53079"/>
    <w:rsid w:val="00F57116"/>
    <w:rsid w:val="00F63381"/>
    <w:rsid w:val="00F63D3A"/>
    <w:rsid w:val="00F64F34"/>
    <w:rsid w:val="00F740A3"/>
    <w:rsid w:val="00F80643"/>
    <w:rsid w:val="00F82446"/>
    <w:rsid w:val="00F93F04"/>
    <w:rsid w:val="00F95296"/>
    <w:rsid w:val="00F97B1B"/>
    <w:rsid w:val="00FA1285"/>
    <w:rsid w:val="00FA12D2"/>
    <w:rsid w:val="00FA3F13"/>
    <w:rsid w:val="00FA4A65"/>
    <w:rsid w:val="00FA4D4E"/>
    <w:rsid w:val="00FA76CB"/>
    <w:rsid w:val="00FB66C3"/>
    <w:rsid w:val="00FC0E44"/>
    <w:rsid w:val="00FC2A43"/>
    <w:rsid w:val="00FD1B28"/>
    <w:rsid w:val="00FD2B67"/>
    <w:rsid w:val="00FD2DEB"/>
    <w:rsid w:val="00FD3C05"/>
    <w:rsid w:val="00FD405D"/>
    <w:rsid w:val="00FE1734"/>
    <w:rsid w:val="00FE4C84"/>
    <w:rsid w:val="00FE6793"/>
    <w:rsid w:val="00FF0501"/>
    <w:rsid w:val="00FF0E70"/>
    <w:rsid w:val="00FF10F6"/>
    <w:rsid w:val="00FF2C52"/>
    <w:rsid w:val="00FF417F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BD7895"/>
  <w15:docId w15:val="{95D0A626-4C8A-4128-8D21-5AF4D3F19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 Light" w:eastAsia="Times New Roman" w:hAnsi="Roboto Light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957FA"/>
    <w:pPr>
      <w:keepLines/>
      <w:spacing w:before="60" w:after="60" w:line="275" w:lineRule="atLeast"/>
    </w:pPr>
  </w:style>
  <w:style w:type="paragraph" w:styleId="berschrift1">
    <w:name w:val="heading 1"/>
    <w:basedOn w:val="Standard"/>
    <w:next w:val="Standard"/>
    <w:qFormat/>
    <w:rsid w:val="00B957FA"/>
    <w:pPr>
      <w:keepNext/>
      <w:pageBreakBefore/>
      <w:numPr>
        <w:numId w:val="1"/>
      </w:numPr>
      <w:spacing w:before="360"/>
      <w:outlineLvl w:val="0"/>
    </w:pPr>
    <w:rPr>
      <w:kern w:val="28"/>
      <w:sz w:val="26"/>
    </w:rPr>
  </w:style>
  <w:style w:type="paragraph" w:styleId="berschrift2">
    <w:name w:val="heading 2"/>
    <w:basedOn w:val="berschrift1"/>
    <w:next w:val="Standard"/>
    <w:qFormat/>
    <w:rsid w:val="00232D07"/>
    <w:pPr>
      <w:pageBreakBefore w:val="0"/>
      <w:numPr>
        <w:ilvl w:val="1"/>
      </w:numPr>
      <w:outlineLvl w:val="1"/>
    </w:pPr>
  </w:style>
  <w:style w:type="paragraph" w:styleId="berschrift3">
    <w:name w:val="heading 3"/>
    <w:basedOn w:val="berschrift1"/>
    <w:next w:val="Standard"/>
    <w:qFormat/>
    <w:rsid w:val="00232D07"/>
    <w:pPr>
      <w:pageBreakBefore w:val="0"/>
      <w:numPr>
        <w:ilvl w:val="2"/>
      </w:numPr>
      <w:tabs>
        <w:tab w:val="left" w:pos="794"/>
      </w:tabs>
      <w:outlineLvl w:val="2"/>
    </w:pPr>
  </w:style>
  <w:style w:type="paragraph" w:styleId="berschrift4">
    <w:name w:val="heading 4"/>
    <w:basedOn w:val="Standard"/>
    <w:next w:val="Standard"/>
    <w:link w:val="berschrift4Zchn"/>
    <w:unhideWhenUsed/>
    <w:qFormat/>
    <w:rsid w:val="00C47441"/>
    <w:pPr>
      <w:keepNext/>
      <w:numPr>
        <w:ilvl w:val="3"/>
        <w:numId w:val="1"/>
      </w:numPr>
      <w:spacing w:before="120"/>
      <w:outlineLvl w:val="3"/>
    </w:pPr>
    <w:rPr>
      <w:rFonts w:ascii="Roboto Medium" w:eastAsiaTheme="majorEastAsia" w:hAnsi="Roboto Medium" w:cstheme="majorBidi"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C47441"/>
    <w:pPr>
      <w:keepNext/>
      <w:numPr>
        <w:ilvl w:val="4"/>
        <w:numId w:val="1"/>
      </w:numPr>
      <w:spacing w:before="120" w:after="0"/>
      <w:outlineLvl w:val="4"/>
    </w:pPr>
    <w:rPr>
      <w:rFonts w:eastAsiaTheme="majorEastAsia" w:cstheme="majorBidi"/>
      <w:i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C47441"/>
    <w:pPr>
      <w:keepNext/>
      <w:numPr>
        <w:ilvl w:val="5"/>
        <w:numId w:val="1"/>
      </w:numPr>
      <w:spacing w:before="120" w:after="0"/>
      <w:outlineLvl w:val="5"/>
    </w:pPr>
    <w:rPr>
      <w:rFonts w:eastAsiaTheme="majorEastAsia" w:cstheme="majorBidi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9C2C8E"/>
    <w:pPr>
      <w:keepNext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C2C8E"/>
    <w:pPr>
      <w:keepNext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C2C8E"/>
    <w:pPr>
      <w:keepNext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164026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paragraph" w:styleId="Unterschrift">
    <w:name w:val="Signature"/>
    <w:basedOn w:val="Standard"/>
    <w:rsid w:val="006C5576"/>
    <w:pPr>
      <w:tabs>
        <w:tab w:val="left" w:pos="4695"/>
      </w:tabs>
    </w:pPr>
  </w:style>
  <w:style w:type="character" w:customStyle="1" w:styleId="KopfzeileZchn">
    <w:name w:val="Kopfzeile Zchn"/>
    <w:basedOn w:val="Absatz-Standardschriftart"/>
    <w:link w:val="Kopfzeile"/>
    <w:rsid w:val="00164026"/>
    <w:rPr>
      <w:sz w:val="16"/>
    </w:rPr>
  </w:style>
  <w:style w:type="paragraph" w:styleId="Fuzeile">
    <w:name w:val="footer"/>
    <w:basedOn w:val="Standard"/>
    <w:link w:val="FuzeileZchn"/>
    <w:rsid w:val="00583CEA"/>
    <w:pPr>
      <w:tabs>
        <w:tab w:val="left" w:pos="2347"/>
        <w:tab w:val="left" w:pos="2659"/>
        <w:tab w:val="left" w:pos="4695"/>
        <w:tab w:val="left" w:pos="7042"/>
      </w:tabs>
      <w:spacing w:line="192" w:lineRule="exact"/>
    </w:pPr>
    <w:rPr>
      <w:sz w:val="17"/>
    </w:rPr>
  </w:style>
  <w:style w:type="paragraph" w:styleId="Aufzhlungszeichen">
    <w:name w:val="List Bullet"/>
    <w:basedOn w:val="Standard"/>
    <w:qFormat/>
    <w:rsid w:val="00155492"/>
    <w:pPr>
      <w:numPr>
        <w:numId w:val="13"/>
      </w:numPr>
      <w:tabs>
        <w:tab w:val="left" w:pos="1134"/>
        <w:tab w:val="left" w:pos="1701"/>
        <w:tab w:val="left" w:pos="2268"/>
      </w:tabs>
      <w:spacing w:before="0" w:after="0"/>
      <w:contextualSpacing/>
    </w:pPr>
    <w:rPr>
      <w:szCs w:val="16"/>
    </w:rPr>
  </w:style>
  <w:style w:type="character" w:customStyle="1" w:styleId="berschrift4Zchn">
    <w:name w:val="Überschrift 4 Zchn"/>
    <w:basedOn w:val="Absatz-Standardschriftart"/>
    <w:link w:val="berschrift4"/>
    <w:rsid w:val="00C47441"/>
    <w:rPr>
      <w:rFonts w:ascii="Roboto Medium" w:eastAsiaTheme="majorEastAsia" w:hAnsi="Roboto Medium" w:cstheme="majorBidi"/>
      <w:iCs/>
    </w:rPr>
  </w:style>
  <w:style w:type="table" w:styleId="Tabellenraster">
    <w:name w:val="Table Grid"/>
    <w:basedOn w:val="NormaleTabelle"/>
    <w:uiPriority w:val="59"/>
    <w:rsid w:val="005973BD"/>
    <w:pPr>
      <w:spacing w:line="27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semiHidden/>
    <w:unhideWhenUsed/>
    <w:rsid w:val="00966C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966C4A"/>
    <w:rPr>
      <w:rFonts w:ascii="Segoe UI" w:hAnsi="Segoe UI" w:cs="Segoe UI"/>
      <w:spacing w:val="4"/>
      <w:kern w:val="12"/>
      <w:sz w:val="18"/>
      <w:szCs w:val="18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7D66D4"/>
    <w:rPr>
      <w:color w:val="808080"/>
    </w:rPr>
  </w:style>
  <w:style w:type="character" w:customStyle="1" w:styleId="berschrift5Zchn">
    <w:name w:val="Überschrift 5 Zchn"/>
    <w:basedOn w:val="Absatz-Standardschriftart"/>
    <w:link w:val="berschrift5"/>
    <w:rsid w:val="00C47441"/>
    <w:rPr>
      <w:rFonts w:eastAsiaTheme="majorEastAsia" w:cstheme="majorBidi"/>
      <w:i/>
    </w:rPr>
  </w:style>
  <w:style w:type="paragraph" w:styleId="Titel">
    <w:name w:val="Title"/>
    <w:basedOn w:val="Standard"/>
    <w:next w:val="Standard"/>
    <w:link w:val="TitelZchn"/>
    <w:autoRedefine/>
    <w:qFormat/>
    <w:rsid w:val="00B957FA"/>
    <w:pPr>
      <w:tabs>
        <w:tab w:val="right" w:pos="9072"/>
      </w:tabs>
      <w:spacing w:after="480" w:line="240" w:lineRule="auto"/>
      <w:contextualSpacing/>
    </w:pPr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TitelZchn">
    <w:name w:val="Titel Zchn"/>
    <w:basedOn w:val="Absatz-Standardschriftart"/>
    <w:link w:val="Titel"/>
    <w:rsid w:val="00B957FA"/>
    <w:rPr>
      <w:rFonts w:ascii="Roboto" w:eastAsiaTheme="majorEastAsia" w:hAnsi="Roboto" w:cstheme="majorBidi"/>
      <w:spacing w:val="-10"/>
      <w:kern w:val="28"/>
      <w:sz w:val="42"/>
      <w:szCs w:val="16"/>
    </w:rPr>
  </w:style>
  <w:style w:type="character" w:customStyle="1" w:styleId="berschrift6Zchn">
    <w:name w:val="Überschrift 6 Zchn"/>
    <w:basedOn w:val="Absatz-Standardschriftart"/>
    <w:link w:val="berschrift6"/>
    <w:rsid w:val="00C47441"/>
    <w:rPr>
      <w:rFonts w:eastAsiaTheme="majorEastAsia" w:cstheme="majorBidi"/>
    </w:rPr>
  </w:style>
  <w:style w:type="character" w:customStyle="1" w:styleId="berschrift7Zchn">
    <w:name w:val="Überschrift 7 Zchn"/>
    <w:basedOn w:val="Absatz-Standardschriftart"/>
    <w:link w:val="berschrift7"/>
    <w:semiHidden/>
    <w:rsid w:val="009C2C8E"/>
    <w:rPr>
      <w:rFonts w:asciiTheme="majorHAnsi" w:eastAsiaTheme="majorEastAsia" w:hAnsiTheme="majorHAnsi" w:cstheme="majorBidi"/>
      <w:i/>
      <w:iCs/>
      <w:color w:val="254851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9C2C8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9C2C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EinfacheTabelle4">
    <w:name w:val="Plain Table 4"/>
    <w:basedOn w:val="NormaleTabelle"/>
    <w:uiPriority w:val="44"/>
    <w:rsid w:val="00A5545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berschriftohneIndex">
    <w:name w:val="Überschrift ohne Index"/>
    <w:basedOn w:val="berschrift1"/>
    <w:qFormat/>
    <w:rsid w:val="00232D07"/>
    <w:pPr>
      <w:pageBreakBefore w:val="0"/>
      <w:numPr>
        <w:numId w:val="0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rsid w:val="009F19FF"/>
    <w:pPr>
      <w:numPr>
        <w:numId w:val="0"/>
      </w:numPr>
      <w:spacing w:line="259" w:lineRule="auto"/>
      <w:outlineLvl w:val="9"/>
    </w:pPr>
    <w:rPr>
      <w:rFonts w:eastAsiaTheme="majorEastAsia" w:cstheme="majorBidi"/>
      <w:kern w:val="0"/>
      <w:szCs w:val="32"/>
    </w:rPr>
  </w:style>
  <w:style w:type="paragraph" w:styleId="Verzeichnis1">
    <w:name w:val="toc 1"/>
    <w:basedOn w:val="Standard"/>
    <w:next w:val="Standard"/>
    <w:uiPriority w:val="39"/>
    <w:unhideWhenUsed/>
    <w:rsid w:val="004C4FE7"/>
    <w:pPr>
      <w:tabs>
        <w:tab w:val="left" w:pos="284"/>
        <w:tab w:val="right" w:leader="dot" w:pos="9072"/>
      </w:tabs>
      <w:spacing w:after="100"/>
    </w:pPr>
  </w:style>
  <w:style w:type="paragraph" w:styleId="Verzeichnis2">
    <w:name w:val="toc 2"/>
    <w:basedOn w:val="Standard"/>
    <w:next w:val="Standard"/>
    <w:uiPriority w:val="39"/>
    <w:unhideWhenUsed/>
    <w:rsid w:val="00BF1164"/>
    <w:pPr>
      <w:tabs>
        <w:tab w:val="left" w:pos="709"/>
        <w:tab w:val="right" w:leader="dot" w:pos="9072"/>
      </w:tabs>
      <w:spacing w:after="100"/>
      <w:ind w:left="284"/>
    </w:pPr>
    <w:rPr>
      <w:noProof/>
    </w:rPr>
  </w:style>
  <w:style w:type="paragraph" w:styleId="Verzeichnis3">
    <w:name w:val="toc 3"/>
    <w:basedOn w:val="Standard"/>
    <w:next w:val="Standard"/>
    <w:uiPriority w:val="39"/>
    <w:unhideWhenUsed/>
    <w:rsid w:val="004C4FE7"/>
    <w:pPr>
      <w:tabs>
        <w:tab w:val="left" w:pos="1276"/>
        <w:tab w:val="right" w:leader="dot" w:pos="9072"/>
      </w:tabs>
      <w:spacing w:after="100"/>
      <w:ind w:left="709"/>
    </w:pPr>
  </w:style>
  <w:style w:type="character" w:styleId="Hyperlink">
    <w:name w:val="Hyperlink"/>
    <w:aliases w:val="Inhaltsverzeichnis"/>
    <w:basedOn w:val="Absatz-Standardschriftart"/>
    <w:uiPriority w:val="99"/>
    <w:unhideWhenUsed/>
    <w:rsid w:val="004647DF"/>
    <w:rPr>
      <w:rFonts w:ascii="Roboto Light" w:hAnsi="Roboto Light"/>
      <w:color w:val="auto"/>
      <w:sz w:val="20"/>
      <w:u w:val="single"/>
    </w:rPr>
  </w:style>
  <w:style w:type="table" w:styleId="EinfacheTabelle1">
    <w:name w:val="Plain Table 1"/>
    <w:basedOn w:val="NormaleTabelle"/>
    <w:uiPriority w:val="41"/>
    <w:rsid w:val="006263F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emithellemGitternetz">
    <w:name w:val="Grid Table Light"/>
    <w:basedOn w:val="NormaleTabelle"/>
    <w:uiPriority w:val="40"/>
    <w:rsid w:val="00492AC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eschriftung">
    <w:name w:val="caption"/>
    <w:basedOn w:val="Standard"/>
    <w:next w:val="Standard"/>
    <w:unhideWhenUsed/>
    <w:rsid w:val="001C28AE"/>
    <w:pPr>
      <w:spacing w:after="0" w:line="240" w:lineRule="auto"/>
    </w:pPr>
    <w:rPr>
      <w:iCs/>
      <w:color w:val="000000" w:themeColor="text2"/>
      <w:sz w:val="16"/>
      <w:szCs w:val="18"/>
    </w:rPr>
  </w:style>
  <w:style w:type="table" w:customStyle="1" w:styleId="TabelleHTWChur">
    <w:name w:val="Tabelle HTW Chur"/>
    <w:basedOn w:val="NormaleTabelle"/>
    <w:uiPriority w:val="99"/>
    <w:rsid w:val="004D5E05"/>
    <w:tblPr>
      <w:tblStyleRowBandSize w:val="1"/>
      <w:tblStyleCol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styleId="Gitternetztabelle1hell">
    <w:name w:val="Grid Table 1 Light"/>
    <w:basedOn w:val="NormaleTabelle"/>
    <w:uiPriority w:val="46"/>
    <w:rsid w:val="0024561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BoxHTWChur">
    <w:name w:val="Box HTW Chur"/>
    <w:basedOn w:val="NormaleTabelle"/>
    <w:uiPriority w:val="99"/>
    <w:rsid w:val="0074453E"/>
    <w:tblPr/>
    <w:tcPr>
      <w:shd w:val="clear" w:color="auto" w:fill="F0E8D9" w:themeFill="accent2" w:themeFillTint="33"/>
    </w:tcPr>
  </w:style>
  <w:style w:type="paragraph" w:styleId="Listenabsatz">
    <w:name w:val="List Paragraph"/>
    <w:basedOn w:val="Standard"/>
    <w:uiPriority w:val="34"/>
    <w:rsid w:val="00310A0B"/>
    <w:pPr>
      <w:ind w:left="720"/>
      <w:contextualSpacing/>
    </w:pPr>
  </w:style>
  <w:style w:type="character" w:customStyle="1" w:styleId="FuzeileZchn">
    <w:name w:val="Fußzeile Zchn"/>
    <w:basedOn w:val="Absatz-Standardschriftart"/>
    <w:link w:val="Fuzeile"/>
    <w:uiPriority w:val="99"/>
    <w:rsid w:val="0000216D"/>
    <w:rPr>
      <w:sz w:val="17"/>
    </w:rPr>
  </w:style>
  <w:style w:type="paragraph" w:styleId="Funotentext">
    <w:name w:val="footnote text"/>
    <w:basedOn w:val="Standard"/>
    <w:link w:val="FunotentextZchn"/>
    <w:autoRedefine/>
    <w:unhideWhenUsed/>
    <w:rsid w:val="006D161F"/>
    <w:pPr>
      <w:spacing w:line="240" w:lineRule="auto"/>
    </w:pPr>
    <w:rPr>
      <w:sz w:val="16"/>
    </w:rPr>
  </w:style>
  <w:style w:type="character" w:customStyle="1" w:styleId="FunotentextZchn">
    <w:name w:val="Fußnotentext Zchn"/>
    <w:basedOn w:val="Absatz-Standardschriftart"/>
    <w:link w:val="Funotentext"/>
    <w:rsid w:val="006D161F"/>
    <w:rPr>
      <w:sz w:val="16"/>
    </w:rPr>
  </w:style>
  <w:style w:type="character" w:styleId="Funotenzeichen">
    <w:name w:val="footnote reference"/>
    <w:basedOn w:val="Absatz-Standardschriftart"/>
    <w:semiHidden/>
    <w:unhideWhenUsed/>
    <w:rsid w:val="00A12630"/>
    <w:rPr>
      <w:vertAlign w:val="superscript"/>
    </w:rPr>
  </w:style>
  <w:style w:type="character" w:customStyle="1" w:styleId="Inhaltssteuerelemente">
    <w:name w:val="Inhaltssteuerelemente"/>
    <w:basedOn w:val="Platzhaltertext"/>
    <w:rsid w:val="002B0654"/>
    <w:rPr>
      <w:color w:val="000000" w:themeColor="text1"/>
      <w:sz w:val="16"/>
    </w:rPr>
  </w:style>
  <w:style w:type="table" w:customStyle="1" w:styleId="Formatvorlage1">
    <w:name w:val="Formatvorlage1"/>
    <w:basedOn w:val="NormaleTabelle"/>
    <w:uiPriority w:val="99"/>
    <w:rsid w:val="00C50455"/>
    <w:tblPr/>
  </w:style>
  <w:style w:type="table" w:customStyle="1" w:styleId="BoxmitEinzgHTWChur">
    <w:name w:val="Box mit Einzg HTW Chur"/>
    <w:basedOn w:val="NormaleTabelle"/>
    <w:uiPriority w:val="99"/>
    <w:rsid w:val="00C50455"/>
    <w:pPr>
      <w:ind w:left="2268"/>
    </w:pPr>
    <w:tblPr/>
  </w:style>
  <w:style w:type="table" w:styleId="EinfacheTabelle5">
    <w:name w:val="Plain Table 5"/>
    <w:basedOn w:val="NormaleTabelle"/>
    <w:uiPriority w:val="45"/>
    <w:rsid w:val="00C5045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EinfacheTabelle3">
    <w:name w:val="Plain Table 3"/>
    <w:basedOn w:val="NormaleTabelle"/>
    <w:uiPriority w:val="43"/>
    <w:rsid w:val="00C5045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BoxmitEinzugHTWChur">
    <w:name w:val="Box mit Einzug HTW Chur"/>
    <w:basedOn w:val="BoxmitEinzgHTWChur"/>
    <w:uiPriority w:val="99"/>
    <w:rsid w:val="00C50455"/>
    <w:tblPr/>
  </w:style>
  <w:style w:type="character" w:customStyle="1" w:styleId="FormatvorlagePlatzhaltertext">
    <w:name w:val="Formatvorlage Platzhaltertext"/>
    <w:basedOn w:val="Platzhaltertext"/>
    <w:rsid w:val="00513A45"/>
    <w:rPr>
      <w:color w:val="808080"/>
      <w:sz w:val="16"/>
    </w:rPr>
  </w:style>
  <w:style w:type="paragraph" w:customStyle="1" w:styleId="Inhaltssteuerelementeabsatz">
    <w:name w:val="Inhaltssteuerelementeabsatz"/>
    <w:basedOn w:val="Standard"/>
    <w:link w:val="InhaltssteuerelementeabsatzZchn"/>
    <w:qFormat/>
    <w:rsid w:val="00C1206F"/>
    <w:pPr>
      <w:tabs>
        <w:tab w:val="right" w:pos="-142"/>
        <w:tab w:val="left" w:pos="0"/>
        <w:tab w:val="left" w:pos="1418"/>
        <w:tab w:val="left" w:pos="2127"/>
        <w:tab w:val="left" w:pos="2836"/>
        <w:tab w:val="left" w:pos="3545"/>
        <w:tab w:val="left" w:pos="4254"/>
      </w:tabs>
      <w:spacing w:line="240" w:lineRule="auto"/>
      <w:ind w:left="-1418"/>
    </w:pPr>
    <w:rPr>
      <w:sz w:val="16"/>
    </w:rPr>
  </w:style>
  <w:style w:type="character" w:customStyle="1" w:styleId="InhaltssteuerelementeabsatzZchn">
    <w:name w:val="Inhaltssteuerelementeabsatz Zchn"/>
    <w:basedOn w:val="Absatz-Standardschriftart"/>
    <w:link w:val="Inhaltssteuerelementeabsatz"/>
    <w:rsid w:val="00C1206F"/>
    <w:rPr>
      <w:sz w:val="16"/>
    </w:rPr>
  </w:style>
  <w:style w:type="paragraph" w:styleId="Aufzhlungszeichen2">
    <w:name w:val="List Bullet 2"/>
    <w:basedOn w:val="Standard"/>
    <w:unhideWhenUsed/>
    <w:rsid w:val="001C28AE"/>
    <w:pPr>
      <w:numPr>
        <w:ilvl w:val="1"/>
        <w:numId w:val="13"/>
      </w:numPr>
      <w:spacing w:before="0" w:after="0"/>
      <w:contextualSpacing/>
    </w:pPr>
  </w:style>
  <w:style w:type="paragraph" w:styleId="Aufzhlungszeichen3">
    <w:name w:val="List Bullet 3"/>
    <w:basedOn w:val="Standard"/>
    <w:unhideWhenUsed/>
    <w:rsid w:val="00C76021"/>
    <w:pPr>
      <w:numPr>
        <w:ilvl w:val="2"/>
        <w:numId w:val="13"/>
      </w:numPr>
      <w:spacing w:before="0" w:after="0"/>
      <w:ind w:left="1077" w:hanging="357"/>
      <w:contextualSpacing/>
    </w:pPr>
  </w:style>
  <w:style w:type="paragraph" w:customStyle="1" w:styleId="Hervorgehoben">
    <w:name w:val="Hervorgehoben"/>
    <w:basedOn w:val="Standard"/>
    <w:link w:val="HervorgehobenZchn"/>
    <w:qFormat/>
    <w:rsid w:val="00155492"/>
    <w:pPr>
      <w:spacing w:before="0" w:after="120"/>
    </w:pPr>
    <w:rPr>
      <w:rFonts w:ascii="Roboto Medium" w:hAnsi="Roboto Medium"/>
    </w:rPr>
  </w:style>
  <w:style w:type="character" w:customStyle="1" w:styleId="HervorgehobenZchn">
    <w:name w:val="Hervorgehoben Zchn"/>
    <w:basedOn w:val="Absatz-Standardschriftart"/>
    <w:link w:val="Hervorgehoben"/>
    <w:rsid w:val="00155492"/>
    <w:rPr>
      <w:rFonts w:ascii="Roboto Medium" w:hAnsi="Roboto Medium"/>
    </w:rPr>
  </w:style>
  <w:style w:type="paragraph" w:styleId="Standardeinzug">
    <w:name w:val="Normal Indent"/>
    <w:basedOn w:val="Standard"/>
    <w:unhideWhenUsed/>
    <w:rsid w:val="006E2181"/>
    <w:pPr>
      <w:ind w:left="2694"/>
    </w:pPr>
  </w:style>
  <w:style w:type="table" w:customStyle="1" w:styleId="TabelleHTWChurweisserHintergrundinberschrift">
    <w:name w:val="Tabelle HTW Chur (weisser Hintergrund in Überschrift)"/>
    <w:basedOn w:val="TabelleHTWChur"/>
    <w:uiPriority w:val="99"/>
    <w:rsid w:val="0006105C"/>
    <w:tblPr/>
    <w:tblStylePr w:type="firstRow">
      <w:rPr>
        <w:rFonts w:ascii="Roboto Medium" w:hAnsi="Roboto Medium"/>
      </w:rPr>
      <w:tblPr/>
      <w:tcPr>
        <w:tcBorders>
          <w:top w:val="nil"/>
          <w:bottom w:val="single" w:sz="4" w:space="0" w:color="auto"/>
        </w:tcBorders>
        <w:shd w:val="clear" w:color="auto" w:fill="FFFFFF" w:themeFill="background1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ScrollListBullet">
    <w:name w:val="Scroll List Bullet"/>
    <w:basedOn w:val="Aufzhlungszeichen"/>
    <w:qFormat/>
    <w:rsid w:val="005D07E8"/>
  </w:style>
  <w:style w:type="paragraph" w:customStyle="1" w:styleId="ScrollListBullet1">
    <w:name w:val="Scroll List Bullet 1"/>
    <w:basedOn w:val="Aufzhlungszeichen2"/>
    <w:qFormat/>
    <w:rsid w:val="005D07E8"/>
  </w:style>
  <w:style w:type="paragraph" w:customStyle="1" w:styleId="ScrollListBullet2">
    <w:name w:val="Scroll List Bullet 2"/>
    <w:basedOn w:val="Aufzhlungszeichen3"/>
    <w:qFormat/>
    <w:rsid w:val="005D07E8"/>
  </w:style>
  <w:style w:type="paragraph" w:styleId="Listennummer">
    <w:name w:val="List Number"/>
    <w:basedOn w:val="Standard"/>
    <w:rsid w:val="00864A7E"/>
    <w:pPr>
      <w:numPr>
        <w:numId w:val="16"/>
      </w:numPr>
      <w:spacing w:before="0" w:after="0"/>
      <w:ind w:left="357" w:hanging="357"/>
      <w:contextualSpacing/>
    </w:pPr>
  </w:style>
  <w:style w:type="paragraph" w:styleId="Listennummer2">
    <w:name w:val="List Number 2"/>
    <w:basedOn w:val="Standard"/>
    <w:unhideWhenUsed/>
    <w:rsid w:val="00864A7E"/>
    <w:pPr>
      <w:numPr>
        <w:numId w:val="17"/>
      </w:numPr>
      <w:spacing w:before="0" w:after="0"/>
      <w:ind w:left="641" w:hanging="357"/>
      <w:contextualSpacing/>
    </w:pPr>
  </w:style>
  <w:style w:type="paragraph" w:styleId="Listennummer3">
    <w:name w:val="List Number 3"/>
    <w:basedOn w:val="Standard"/>
    <w:unhideWhenUsed/>
    <w:rsid w:val="00864A7E"/>
    <w:pPr>
      <w:numPr>
        <w:numId w:val="18"/>
      </w:numPr>
      <w:spacing w:before="0" w:after="0"/>
      <w:ind w:left="924" w:hanging="357"/>
      <w:contextualSpacing/>
    </w:pPr>
  </w:style>
  <w:style w:type="paragraph" w:customStyle="1" w:styleId="ScrollListNumber">
    <w:name w:val="Scroll List Number"/>
    <w:basedOn w:val="Listennummer"/>
    <w:qFormat/>
    <w:rsid w:val="00B76C29"/>
  </w:style>
  <w:style w:type="paragraph" w:customStyle="1" w:styleId="ScrollListNumber1">
    <w:name w:val="Scroll List Number 1"/>
    <w:basedOn w:val="Listennummer2"/>
    <w:qFormat/>
    <w:rsid w:val="00B76C29"/>
  </w:style>
  <w:style w:type="paragraph" w:customStyle="1" w:styleId="ScrollListNumber2">
    <w:name w:val="Scroll List Number 2"/>
    <w:basedOn w:val="Listennummer3"/>
    <w:qFormat/>
    <w:rsid w:val="00B76C29"/>
  </w:style>
  <w:style w:type="table" w:customStyle="1" w:styleId="ScrollTableNormal">
    <w:name w:val="Scroll Table Normal"/>
    <w:basedOn w:val="TabelleHTWChur"/>
    <w:uiPriority w:val="99"/>
    <w:rsid w:val="003A5B3C"/>
    <w:pPr>
      <w:keepNext/>
      <w:keepLines/>
    </w:pPr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  <w:style w:type="table" w:customStyle="1" w:styleId="ScrollInfo">
    <w:name w:val="Scroll Info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ScrollTip">
    <w:name w:val="Scroll Tip"/>
    <w:basedOn w:val="NormaleTabelle"/>
    <w:uiPriority w:val="99"/>
    <w:rsid w:val="00DF64AD"/>
    <w:tblPr/>
    <w:tcPr>
      <w:shd w:val="clear" w:color="auto" w:fill="D9E9ED" w:themeFill="accent4"/>
    </w:tcPr>
  </w:style>
  <w:style w:type="table" w:customStyle="1" w:styleId="ScrollWarning">
    <w:name w:val="Scroll Warning"/>
    <w:basedOn w:val="NormaleTabelle"/>
    <w:uiPriority w:val="99"/>
    <w:rsid w:val="00DF64AD"/>
    <w:tblPr/>
    <w:tcPr>
      <w:shd w:val="clear" w:color="auto" w:fill="F4E2E2" w:themeFill="accent6"/>
    </w:tcPr>
  </w:style>
  <w:style w:type="table" w:customStyle="1" w:styleId="ScrollNote">
    <w:name w:val="Scroll Note"/>
    <w:basedOn w:val="NormaleTabelle"/>
    <w:uiPriority w:val="99"/>
    <w:rsid w:val="00DF64AD"/>
    <w:tblPr/>
    <w:tcPr>
      <w:shd w:val="clear" w:color="auto" w:fill="F0E8DA" w:themeFill="accent5"/>
    </w:tcPr>
  </w:style>
  <w:style w:type="table" w:customStyle="1" w:styleId="nobands">
    <w:name w:val="no bands"/>
    <w:basedOn w:val="ScrollTableNormal"/>
    <w:uiPriority w:val="99"/>
    <w:rsid w:val="00C25836"/>
    <w:tblPr/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  <w:shd w:val="clear" w:color="auto" w:fill="F0E8DA" w:themeFill="accent5"/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  <w:tblPr/>
      <w:tcPr>
        <w:shd w:val="clear" w:color="auto" w:fill="F0E8D9" w:themeFill="accent2" w:themeFillTint="33"/>
      </w:tc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b w:val="0"/>
        <w:color w:val="000000" w:themeColor="text1"/>
        <w:sz w:val="20"/>
      </w:rPr>
      <w:tblPr/>
      <w:tcPr>
        <w:shd w:val="clear" w:color="auto" w:fill="FFFFFF" w:themeFill="background1"/>
      </w:tcPr>
    </w:tblStylePr>
  </w:style>
  <w:style w:type="character" w:styleId="IntensiveHervorhebung">
    <w:name w:val="Intense Emphasis"/>
    <w:basedOn w:val="Absatz-Standardschriftart"/>
    <w:uiPriority w:val="21"/>
    <w:rsid w:val="00764206"/>
    <w:rPr>
      <w:rFonts w:ascii="Roboto Medium" w:hAnsi="Roboto Medium"/>
      <w:i w:val="0"/>
      <w:iCs/>
      <w:color w:val="auto"/>
    </w:rPr>
  </w:style>
  <w:style w:type="table" w:customStyle="1" w:styleId="nobackground">
    <w:name w:val="no background"/>
    <w:basedOn w:val="NormaleTabelle"/>
    <w:uiPriority w:val="99"/>
    <w:rsid w:val="0062193C"/>
    <w:tblPr>
      <w:tblStyleRowBandSize w:val="1"/>
    </w:tblPr>
    <w:tblStylePr w:type="firstRow">
      <w:rPr>
        <w:rFonts w:ascii="Roboto Medium" w:hAnsi="Roboto Medium"/>
      </w:rPr>
      <w:tblPr/>
      <w:tcPr>
        <w:tcBorders>
          <w:bottom w:val="single" w:sz="4" w:space="0" w:color="auto"/>
        </w:tcBorders>
      </w:tcPr>
    </w:tblStylePr>
    <w:tblStylePr w:type="lastRow">
      <w:rPr>
        <w:rFonts w:ascii="Roboto Medium" w:hAnsi="Roboto Medium"/>
      </w:rPr>
      <w:tblPr/>
      <w:tcPr>
        <w:tcBorders>
          <w:top w:val="single" w:sz="4" w:space="0" w:color="auto"/>
        </w:tcBorders>
      </w:tcPr>
    </w:tblStylePr>
    <w:tblStylePr w:type="firstCol">
      <w:rPr>
        <w:rFonts w:ascii="Roboto Medium" w:hAnsi="Roboto Medium"/>
      </w:rPr>
    </w:tblStylePr>
    <w:tblStylePr w:type="lastCol">
      <w:rPr>
        <w:rFonts w:ascii="Roboto Medium" w:hAnsi="Roboto Medium"/>
      </w:rPr>
    </w:tblStylePr>
    <w:tblStylePr w:type="band1Vert">
      <w:pPr>
        <w:wordWrap/>
      </w:pPr>
      <w:rPr>
        <w:rFonts w:ascii="Roboto Light" w:hAnsi="Roboto Light"/>
        <w:color w:val="000000" w:themeColor="text1"/>
        <w:sz w:val="20"/>
      </w:rPr>
    </w:tblStylePr>
    <w:tblStylePr w:type="band2Horz">
      <w:rPr>
        <w:rFonts w:ascii="Roboto Light" w:hAnsi="Roboto Light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htw\officevorlagen\Dokumentenvorlag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52B18BB74624FFBAD0188D1EA1CE40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D3B73B2-E712-4626-873A-222DB494B16C}"/>
      </w:docPartPr>
      <w:docPartBody>
        <w:p w:rsidR="003F4C86" w:rsidRDefault="001A73D6">
          <w:pPr>
            <w:pStyle w:val="C52B18BB74624FFBAD0188D1EA1CE406"/>
          </w:pPr>
          <w:r w:rsidRPr="00494990">
            <w:rPr>
              <w:rStyle w:val="Platzhaltertext"/>
            </w:rPr>
            <w:t>Wählen Sie einen Dokumentbaustein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Commercial Light">
    <w:panose1 w:val="02000406030000020003"/>
    <w:charset w:val="00"/>
    <w:family w:val="auto"/>
    <w:pitch w:val="variable"/>
    <w:sig w:usb0="800000A7" w:usb1="0000004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3D6"/>
    <w:rsid w:val="000D6752"/>
    <w:rsid w:val="001A73D6"/>
    <w:rsid w:val="002242C9"/>
    <w:rsid w:val="003764C5"/>
    <w:rsid w:val="003F4C86"/>
    <w:rsid w:val="00441DEC"/>
    <w:rsid w:val="00592C7B"/>
    <w:rsid w:val="00607BD8"/>
    <w:rsid w:val="006952DA"/>
    <w:rsid w:val="008F41A8"/>
    <w:rsid w:val="009655BE"/>
    <w:rsid w:val="00A21ED2"/>
    <w:rsid w:val="00C82D8B"/>
    <w:rsid w:val="00CE6D1B"/>
    <w:rsid w:val="00D24DFE"/>
    <w:rsid w:val="00DB7731"/>
    <w:rsid w:val="00DE5AFF"/>
    <w:rsid w:val="00F16985"/>
    <w:rsid w:val="00F2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D0E665F833433DB7B96817D184F863">
    <w:name w:val="0DD0E665F833433DB7B96817D184F863"/>
  </w:style>
  <w:style w:type="character" w:customStyle="1" w:styleId="FormatvorlagePlatzhaltertext">
    <w:name w:val="Formatvorlage Platzhaltertext"/>
    <w:basedOn w:val="Platzhaltertext"/>
    <w:rPr>
      <w:color w:val="808080"/>
      <w:sz w:val="16"/>
    </w:rPr>
  </w:style>
  <w:style w:type="character" w:styleId="Platzhaltertext">
    <w:name w:val="Placeholder Text"/>
    <w:basedOn w:val="Absatz-Standardschriftart"/>
    <w:uiPriority w:val="99"/>
    <w:semiHidden/>
    <w:rsid w:val="00F226E6"/>
    <w:rPr>
      <w:color w:val="808080"/>
    </w:rPr>
  </w:style>
  <w:style w:type="paragraph" w:customStyle="1" w:styleId="484D534649BD4E4B8293D54AC3B058AD">
    <w:name w:val="484D534649BD4E4B8293D54AC3B058AD"/>
  </w:style>
  <w:style w:type="paragraph" w:customStyle="1" w:styleId="B37AE23621DB41908351076A097C690D">
    <w:name w:val="B37AE23621DB41908351076A097C690D"/>
  </w:style>
  <w:style w:type="paragraph" w:customStyle="1" w:styleId="2AE2D65F9951435C8AFB78FEE5641772">
    <w:name w:val="2AE2D65F9951435C8AFB78FEE5641772"/>
  </w:style>
  <w:style w:type="paragraph" w:customStyle="1" w:styleId="5105204F57D24C6A84045D9E0442B0C7">
    <w:name w:val="5105204F57D24C6A84045D9E0442B0C7"/>
  </w:style>
  <w:style w:type="paragraph" w:customStyle="1" w:styleId="70936A65D47F4B1C87201DD434B93D5C">
    <w:name w:val="70936A65D47F4B1C87201DD434B93D5C"/>
  </w:style>
  <w:style w:type="paragraph" w:customStyle="1" w:styleId="4365B7216CA24D6E80FFD5C88DC0A7DE">
    <w:name w:val="4365B7216CA24D6E80FFD5C88DC0A7DE"/>
  </w:style>
  <w:style w:type="paragraph" w:customStyle="1" w:styleId="3E3623981EC442D999072C07EEBC16F0">
    <w:name w:val="3E3623981EC442D999072C07EEBC16F0"/>
  </w:style>
  <w:style w:type="paragraph" w:customStyle="1" w:styleId="2A5C024F81A4431E90BAC820A4F8F780">
    <w:name w:val="2A5C024F81A4431E90BAC820A4F8F780"/>
  </w:style>
  <w:style w:type="paragraph" w:customStyle="1" w:styleId="D6A3960504C142848548F52DB1F291D1">
    <w:name w:val="D6A3960504C142848548F52DB1F291D1"/>
  </w:style>
  <w:style w:type="paragraph" w:customStyle="1" w:styleId="2402BE5FD0564321902CFC5F12F488DE">
    <w:name w:val="2402BE5FD0564321902CFC5F12F488DE"/>
  </w:style>
  <w:style w:type="paragraph" w:customStyle="1" w:styleId="0B17B6E748A64DE18B495BF3BEE0A1F6">
    <w:name w:val="0B17B6E748A64DE18B495BF3BEE0A1F6"/>
  </w:style>
  <w:style w:type="paragraph" w:customStyle="1" w:styleId="6DB6E671B569466C9FAC58AA989BB19F">
    <w:name w:val="6DB6E671B569466C9FAC58AA989BB19F"/>
  </w:style>
  <w:style w:type="paragraph" w:customStyle="1" w:styleId="851FB39A64F242D2AF1638657FF1F438">
    <w:name w:val="851FB39A64F242D2AF1638657FF1F438"/>
  </w:style>
  <w:style w:type="paragraph" w:customStyle="1" w:styleId="C52B18BB74624FFBAD0188D1EA1CE406">
    <w:name w:val="C52B18BB74624FFBAD0188D1EA1CE406"/>
  </w:style>
  <w:style w:type="paragraph" w:customStyle="1" w:styleId="F2FFDEFD9BF4416C8DA83512C66437DB">
    <w:name w:val="F2FFDEFD9BF4416C8DA83512C66437DB"/>
    <w:rsid w:val="00F226E6"/>
  </w:style>
  <w:style w:type="paragraph" w:customStyle="1" w:styleId="AC36C39FC4A84CE187FEE7F3C76BEE8F">
    <w:name w:val="AC36C39FC4A84CE187FEE7F3C76BEE8F"/>
    <w:rsid w:val="00F226E6"/>
  </w:style>
  <w:style w:type="paragraph" w:customStyle="1" w:styleId="CA7A24C4DAD34E8194048A48AEC68E59">
    <w:name w:val="CA7A24C4DAD34E8194048A48AEC68E59"/>
    <w:rsid w:val="00F226E6"/>
  </w:style>
  <w:style w:type="paragraph" w:customStyle="1" w:styleId="79E8D046B13B41BC86C9650953A66F3B">
    <w:name w:val="79E8D046B13B41BC86C9650953A66F3B"/>
    <w:rsid w:val="00F226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Farben HTW Chur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92A4"/>
      </a:accent1>
      <a:accent2>
        <a:srgbClr val="B39048"/>
      </a:accent2>
      <a:accent3>
        <a:srgbClr val="C86E6F"/>
      </a:accent3>
      <a:accent4>
        <a:srgbClr val="D9E9ED"/>
      </a:accent4>
      <a:accent5>
        <a:srgbClr val="F0E8DA"/>
      </a:accent5>
      <a:accent6>
        <a:srgbClr val="F4E2E2"/>
      </a:accent6>
      <a:hlink>
        <a:srgbClr val="8FBFCB"/>
      </a:hlink>
      <a:folHlink>
        <a:srgbClr val="7F7F7F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2018-10-02T00:00:00</PublishDate>
  <Abstract/>
  <CompanyAddress/>
  <CompanyPhone/>
  <CompanyFax/>
  <CompanyEmail/>
</CoverPageProperties>
</file>

<file path=customXml/item2.xml><?xml version="1.0" encoding="utf-8"?>
<identifikation xmlns="http://schemas.htwchur.ch/identification">
  <distribution>Hochschulleitung</distribution>
</identifik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F925DE6-5225-42F4-B7B1-F355B966034B}">
  <ds:schemaRefs>
    <ds:schemaRef ds:uri="http://schemas.htwchur.ch/identification"/>
  </ds:schemaRefs>
</ds:datastoreItem>
</file>

<file path=customXml/itemProps3.xml><?xml version="1.0" encoding="utf-8"?>
<ds:datastoreItem xmlns:ds="http://schemas.openxmlformats.org/officeDocument/2006/customXml" ds:itemID="{0253133F-ED1F-4ECC-AD99-F9A7F3960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Dokumentenvorlage.dotm</Template>
  <TotalTime>0</TotalTime>
  <Pages>3</Pages>
  <Words>313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>Prorektorat</Manager>
  <Company>Hochschule HTW Chur</Company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Martin Studer</dc:creator>
  <cp:lastModifiedBy>Studer Martin</cp:lastModifiedBy>
  <cp:revision>33</cp:revision>
  <cp:lastPrinted>2016-10-07T11:50:00Z</cp:lastPrinted>
  <dcterms:created xsi:type="dcterms:W3CDTF">2018-10-03T00:48:00Z</dcterms:created>
  <dcterms:modified xsi:type="dcterms:W3CDTF">2019-07-11T15:12:00Z</dcterms:modified>
  <cp:category>Intern</cp:category>
  <cp:contentStatus>V01.00</cp:contentStatus>
</cp:coreProperties>
</file>