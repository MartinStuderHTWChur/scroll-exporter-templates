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0E30C7" w:rsidP="00336678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0E30C7">
        <w:t>$scroll.pageproperty.(Autor)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0E30C7">
        <w:t>$scroll.pageproperty.(Ausgabestelle)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0E30C7">
        <w:t>$scroll.pageproperty.(Geltungsbereich)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0E30C7">
        <w:t>$scroll.pageproperty.(Klassifizierung)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0E30C7">
        <w:t>$scroll.pageproperty.(Version)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0E30C7">
        <w:t>$scroll.pageproperty.(Ausgabedatum)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0E30C7">
        <w:t>$scroll.pageproperty.(Verteiler)</w:t>
      </w:r>
    </w:p>
    <w:p w:rsidR="00C34B0A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p w:rsidR="00062EDE" w:rsidRDefault="00062EDE" w:rsidP="00062EDE">
      <w:r>
        <w:t>$scroll.pageproperty.(Aenderungskontrolle)</w:t>
      </w:r>
    </w:p>
    <w:p w:rsidR="00062EDE" w:rsidRPr="009A0336" w:rsidRDefault="00062EDE" w:rsidP="00062EDE"/>
    <w:p w:rsidR="00155492" w:rsidRDefault="00A27F08" w:rsidP="00155492">
      <w:r>
        <w:t>$scroll.pageproperty.(</w:t>
      </w:r>
      <w:r w:rsidR="00C92CAB">
        <w:t>Freigabe</w:t>
      </w:r>
      <w:r>
        <w:t>)</w:t>
      </w:r>
    </w:p>
    <w:p w:rsidR="001033BB" w:rsidRPr="009A0336" w:rsidRDefault="001033BB" w:rsidP="00155492"/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FA159B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0E30C7" w:rsidRDefault="00FA159B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0E30C7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8B4" w:rsidRDefault="000478B4">
      <w:r>
        <w:separator/>
      </w:r>
    </w:p>
  </w:endnote>
  <w:endnote w:type="continuationSeparator" w:id="0">
    <w:p w:rsidR="000478B4" w:rsidRDefault="0004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FA159B">
      <w:rPr>
        <w:rStyle w:val="Platzhaltertext"/>
        <w:noProof/>
        <w:color w:val="000000" w:themeColor="text1"/>
        <w:sz w:val="16"/>
      </w:rPr>
      <w:t>HTW-Seiteneigenschaften.docx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FA159B">
      <w:rPr>
        <w:rStyle w:val="Platzhaltertext"/>
        <w:noProof/>
        <w:color w:val="000000" w:themeColor="text1"/>
        <w:sz w:val="16"/>
      </w:rPr>
      <w:t>HTW-Seiteneigenschaften.docx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FA159B">
      <w:rPr>
        <w:rStyle w:val="Platzhaltertext"/>
        <w:noProof/>
        <w:color w:val="000000" w:themeColor="text1"/>
        <w:sz w:val="16"/>
      </w:rPr>
      <w:t>HTW-Seiteneigenschaften.docx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FA159B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8B4" w:rsidRDefault="000478B4">
      <w:r>
        <w:separator/>
      </w:r>
    </w:p>
  </w:footnote>
  <w:footnote w:type="continuationSeparator" w:id="0">
    <w:p w:rsidR="000478B4" w:rsidRDefault="00047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E30C7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3DB4097861E9432BBF81A9E486C884A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3DB4097861E9432BBF81A9E486C884A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0E30C7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EC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264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4A9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CA7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478B4"/>
    <w:rsid w:val="0005370A"/>
    <w:rsid w:val="00053E17"/>
    <w:rsid w:val="000540F9"/>
    <w:rsid w:val="00056E0B"/>
    <w:rsid w:val="00060EAA"/>
    <w:rsid w:val="0006105C"/>
    <w:rsid w:val="00062EDE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444E"/>
    <w:rsid w:val="000F5CD2"/>
    <w:rsid w:val="001033BB"/>
    <w:rsid w:val="0010480A"/>
    <w:rsid w:val="00107DF7"/>
    <w:rsid w:val="0011080C"/>
    <w:rsid w:val="00117890"/>
    <w:rsid w:val="00117ED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53614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C7C9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4A3C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26379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4BB8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159B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ADD849-80E6-4F81-B092-E8E930B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FA159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4097861E9432BBF81A9E486C884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9BE21-D90D-4A53-A201-13F36D0F516D}"/>
      </w:docPartPr>
      <w:docPartBody>
        <w:p w:rsidR="000D501E" w:rsidRDefault="00DF48FE">
          <w:pPr>
            <w:pStyle w:val="3DB4097861E9432BBF81A9E486C884A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FE"/>
    <w:rsid w:val="000D501E"/>
    <w:rsid w:val="0011234F"/>
    <w:rsid w:val="00131CB5"/>
    <w:rsid w:val="00250532"/>
    <w:rsid w:val="00533AB8"/>
    <w:rsid w:val="00B86938"/>
    <w:rsid w:val="00C26A3C"/>
    <w:rsid w:val="00DF48FE"/>
    <w:rsid w:val="00ED66B2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9EB6D300FEC4FAA940A15AC87C1E5A5">
    <w:name w:val="49EB6D300FEC4FAA940A15AC87C1E5A5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B6738A180884E5EA3F7459A5FBEA639">
    <w:name w:val="CB6738A180884E5EA3F7459A5FBEA639"/>
  </w:style>
  <w:style w:type="paragraph" w:customStyle="1" w:styleId="F2C5C48780F748C3A7523CD3CCD18878">
    <w:name w:val="F2C5C48780F748C3A7523CD3CCD18878"/>
  </w:style>
  <w:style w:type="paragraph" w:customStyle="1" w:styleId="55982A6B7C2D41F8AB08E1E93BCA9828">
    <w:name w:val="55982A6B7C2D41F8AB08E1E93BCA9828"/>
  </w:style>
  <w:style w:type="paragraph" w:customStyle="1" w:styleId="D7A508492FEF4AEAB110F78472E1C712">
    <w:name w:val="D7A508492FEF4AEAB110F78472E1C712"/>
  </w:style>
  <w:style w:type="paragraph" w:customStyle="1" w:styleId="CD6CADE198B546F8A7100ACC865BACDE">
    <w:name w:val="CD6CADE198B546F8A7100ACC865BACDE"/>
  </w:style>
  <w:style w:type="paragraph" w:customStyle="1" w:styleId="75641605EA694CF6AE835CD68CD3EA3C">
    <w:name w:val="75641605EA694CF6AE835CD68CD3EA3C"/>
  </w:style>
  <w:style w:type="paragraph" w:customStyle="1" w:styleId="A7C72BD2152B481E92F9B87A780C8DCC">
    <w:name w:val="A7C72BD2152B481E92F9B87A780C8DCC"/>
  </w:style>
  <w:style w:type="paragraph" w:customStyle="1" w:styleId="F4142750CE3543F2A2C70EA22EA696E8">
    <w:name w:val="F4142750CE3543F2A2C70EA22EA696E8"/>
  </w:style>
  <w:style w:type="paragraph" w:customStyle="1" w:styleId="8C9000B6E5BD4F0FAC26BD45131636DB">
    <w:name w:val="8C9000B6E5BD4F0FAC26BD45131636DB"/>
  </w:style>
  <w:style w:type="paragraph" w:customStyle="1" w:styleId="BDBF4F927C8C4CEBAF3DF1656F7ADC37">
    <w:name w:val="BDBF4F927C8C4CEBAF3DF1656F7ADC37"/>
  </w:style>
  <w:style w:type="paragraph" w:customStyle="1" w:styleId="02541D559C2848B89DBBB1F237FFB752">
    <w:name w:val="02541D559C2848B89DBBB1F237FFB752"/>
  </w:style>
  <w:style w:type="paragraph" w:customStyle="1" w:styleId="739AE2CD300C4C34922AA079961391D6">
    <w:name w:val="739AE2CD300C4C34922AA079961391D6"/>
  </w:style>
  <w:style w:type="paragraph" w:customStyle="1" w:styleId="379D65E8E0F940D881E2CAD21B1037B2">
    <w:name w:val="379D65E8E0F940D881E2CAD21B1037B2"/>
  </w:style>
  <w:style w:type="paragraph" w:customStyle="1" w:styleId="3DB4097861E9432BBF81A9E486C884A6">
    <w:name w:val="3DB4097861E9432BBF81A9E486C88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3B744E10-4477-4683-BBA5-0BEAA118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6</cp:revision>
  <cp:lastPrinted>2016-10-07T11:50:00Z</cp:lastPrinted>
  <dcterms:created xsi:type="dcterms:W3CDTF">2018-12-18T15:50:00Z</dcterms:created>
  <dcterms:modified xsi:type="dcterms:W3CDTF">2019-04-21T10:09:00Z</dcterms:modified>
  <cp:category>Intern</cp:category>
  <cp:contentStatus>V01.00</cp:contentStatus>
</cp:coreProperties>
</file>