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790" w:rsidRPr="00E00CD8" w:rsidRDefault="001C1790" w:rsidP="001C1790">
      <w:pPr>
        <w:rPr>
          <w:sz w:val="24"/>
        </w:rPr>
      </w:pPr>
    </w:p>
    <w:p w:rsidR="009E4707" w:rsidRPr="00E00CD8" w:rsidRDefault="00506416" w:rsidP="001C1790">
      <w:pPr>
        <w:rPr>
          <w:rFonts w:ascii="Roboto" w:hAnsi="Roboto"/>
          <w:sz w:val="24"/>
        </w:rPr>
      </w:pPr>
      <w:sdt>
        <w:sdtPr>
          <w:rPr>
            <w:rFonts w:ascii="Roboto" w:hAnsi="Roboto"/>
            <w:sz w:val="24"/>
          </w:rPr>
          <w:id w:val="-1966737628"/>
          <w:placeholder>
            <w:docPart w:val="A8B5B86692684BE7BB4902DEE6DA7EC3"/>
          </w:placeholder>
          <w:docPartList>
            <w:docPartGallery w:val="Quick Parts"/>
            <w:docPartCategory w:val="Sitzungstyp"/>
          </w:docPartList>
        </w:sdtPr>
        <w:sdtEndPr/>
        <w:sdtContent>
          <w:r w:rsidR="002B310C" w:rsidRPr="00E00CD8">
            <w:rPr>
              <w:rFonts w:ascii="Roboto" w:hAnsi="Roboto"/>
              <w:sz w:val="24"/>
            </w:rPr>
            <w:t>Hochschulleitungssitzung</w:t>
          </w:r>
        </w:sdtContent>
      </w:sdt>
      <w:r w:rsidR="002B310C" w:rsidRPr="00E00CD8">
        <w:rPr>
          <w:rFonts w:ascii="Roboto" w:hAnsi="Roboto"/>
          <w:sz w:val="24"/>
        </w:rPr>
        <w:t xml:space="preserve"> </w:t>
      </w:r>
      <w:r w:rsidR="009E4707" w:rsidRPr="00E00CD8">
        <w:rPr>
          <w:rFonts w:ascii="Roboto" w:hAnsi="Roboto"/>
          <w:sz w:val="24"/>
        </w:rPr>
        <w:t xml:space="preserve">vom </w:t>
      </w:r>
      <w:r w:rsidR="00727B33" w:rsidRPr="00727B33">
        <w:rPr>
          <w:rFonts w:ascii="Roboto" w:hAnsi="Roboto"/>
          <w:sz w:val="24"/>
        </w:rPr>
        <w:t>$scroll.pageproperty.(</w:t>
      </w:r>
      <w:r w:rsidR="00727B33">
        <w:rPr>
          <w:rFonts w:ascii="Roboto" w:hAnsi="Roboto"/>
          <w:sz w:val="24"/>
        </w:rPr>
        <w:t>Sitzungsdatum</w:t>
      </w:r>
      <w:r w:rsidR="00727B33" w:rsidRPr="00727B33">
        <w:rPr>
          <w:rFonts w:ascii="Roboto" w:hAnsi="Roboto"/>
          <w:sz w:val="24"/>
        </w:rPr>
        <w:t>)</w:t>
      </w:r>
    </w:p>
    <w:p w:rsidR="009E4707" w:rsidRPr="00E00CD8" w:rsidRDefault="009E4707" w:rsidP="009E4707"/>
    <w:p w:rsidR="00697740" w:rsidRPr="00E00CD8" w:rsidRDefault="00727B33" w:rsidP="00336678">
      <w:pPr>
        <w:pStyle w:val="Titel"/>
      </w:pPr>
      <w:r>
        <w:t>$scroll.title</w:t>
      </w:r>
    </w:p>
    <w:p w:rsidR="00727B33" w:rsidRDefault="00727B33" w:rsidP="00727B33">
      <w:pPr>
        <w:pStyle w:val="Inhaltssteuerelementeabsatz"/>
      </w:pPr>
      <w:r>
        <w:tab/>
        <w:t xml:space="preserve">Autor/in: </w:t>
      </w:r>
      <w:r>
        <w:tab/>
        <w:t>$scroll.pageproperty.(Autor)</w:t>
      </w:r>
    </w:p>
    <w:p w:rsidR="00727B33" w:rsidRDefault="00727B33" w:rsidP="00727B33">
      <w:pPr>
        <w:pStyle w:val="Inhaltssteuerelementeabsatz"/>
      </w:pPr>
      <w:r>
        <w:tab/>
        <w:t>Ausgabestelle:</w:t>
      </w:r>
      <w:r>
        <w:tab/>
        <w:t>$scroll.pageproperty.(Ausgabestelle)</w:t>
      </w:r>
    </w:p>
    <w:p w:rsidR="00727B33" w:rsidRDefault="00727B33" w:rsidP="00727B33">
      <w:pPr>
        <w:pStyle w:val="Inhaltssteuerelementeabsatz"/>
      </w:pPr>
      <w:r>
        <w:tab/>
        <w:t>Geltungsbereich:</w:t>
      </w:r>
      <w:r>
        <w:tab/>
        <w:t>$scroll.pageproperty.(Geltungsbereich)</w:t>
      </w:r>
    </w:p>
    <w:p w:rsidR="00727B33" w:rsidRDefault="00727B33" w:rsidP="00727B33">
      <w:pPr>
        <w:pStyle w:val="Inhaltssteuerelementeabsatz"/>
      </w:pPr>
      <w:r>
        <w:tab/>
        <w:t>Klassifizierung:</w:t>
      </w:r>
      <w:r>
        <w:tab/>
        <w:t>$scroll.pageproperty.(Klassifizierung)</w:t>
      </w:r>
    </w:p>
    <w:p w:rsidR="00727B33" w:rsidRDefault="00727B33" w:rsidP="00727B33">
      <w:pPr>
        <w:pStyle w:val="Inhaltssteuerelementeabsatz"/>
      </w:pPr>
      <w:r>
        <w:tab/>
        <w:t>Version:</w:t>
      </w:r>
      <w:r>
        <w:tab/>
        <w:t>$scroll.pageproperty.(Version)</w:t>
      </w:r>
    </w:p>
    <w:p w:rsidR="00727B33" w:rsidRDefault="00727B33" w:rsidP="00727B33">
      <w:pPr>
        <w:pStyle w:val="Inhaltssteuerelementeabsatz"/>
      </w:pPr>
      <w:r>
        <w:tab/>
        <w:t>Ausgabedatum:</w:t>
      </w:r>
      <w:r>
        <w:tab/>
        <w:t>$scroll.pageproperty.(Ausgabedatum)</w:t>
      </w:r>
    </w:p>
    <w:p w:rsidR="00727B33" w:rsidRDefault="00727B33" w:rsidP="00727B33">
      <w:pPr>
        <w:pStyle w:val="Inhaltssteuerelementeabsatz"/>
      </w:pPr>
      <w:r>
        <w:tab/>
        <w:t>Verteiler:</w:t>
      </w:r>
      <w:r>
        <w:tab/>
        <w:t>$scroll.pageproperty.(Verteiler)</w:t>
      </w:r>
    </w:p>
    <w:p w:rsidR="00874E67" w:rsidRPr="00E00CD8" w:rsidRDefault="00874E67" w:rsidP="00155492"/>
    <w:p w:rsidR="00E72E45" w:rsidRDefault="00545DBC" w:rsidP="00545DBC">
      <w:r>
        <w:t>$scroll.content</w:t>
      </w:r>
      <w:bookmarkStart w:id="0" w:name="_GoBack"/>
      <w:bookmarkEnd w:id="0"/>
    </w:p>
    <w:sectPr w:rsidR="00E72E45" w:rsidSect="009E4707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851" w:footer="425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416" w:rsidRDefault="00506416">
      <w:r>
        <w:separator/>
      </w:r>
    </w:p>
  </w:endnote>
  <w:endnote w:type="continuationSeparator" w:id="0">
    <w:p w:rsidR="00506416" w:rsidRDefault="00506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1B6" w:rsidRDefault="00C041B6" w:rsidP="00C041B6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 w:rsidR="00005A85">
      <w:rPr>
        <w:rStyle w:val="Platzhaltertext"/>
        <w:color w:val="000000" w:themeColor="text1"/>
        <w:sz w:val="16"/>
      </w:rPr>
      <w:t xml:space="preserve"> </w:t>
    </w:r>
    <w:r w:rsidR="00005A85"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005A85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E72E45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E72E45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C041B6" w:rsidRPr="00C041B6" w:rsidRDefault="00C041B6" w:rsidP="00C041B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9D8" w:rsidRDefault="00D229D8" w:rsidP="00D229D8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 </w:t>
    </w:r>
    <w:r w:rsidR="006F7C04" w:rsidRPr="006F7C04">
      <w:rPr>
        <w:rStyle w:val="Platzhaltertext"/>
        <w:color w:val="000000" w:themeColor="text1"/>
        <w:sz w:val="16"/>
      </w:rPr>
      <w:t>$scroll.pageproperty.(Version)</w:t>
    </w:r>
    <w:r>
      <w:rPr>
        <w:rStyle w:val="Platzhaltertext"/>
        <w:color w:val="000000" w:themeColor="text1"/>
        <w:sz w:val="16"/>
      </w:rPr>
      <w:tab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</w:t>
    </w:r>
    <w:r w:rsidR="006F7C04">
      <w:t>$scroll.pageproperty.(Ausgabedatum)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E72E45">
      <w:rPr>
        <w:noProof/>
        <w:sz w:val="16"/>
        <w:szCs w:val="16"/>
      </w:rPr>
      <w:t>1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E72E45">
      <w:rPr>
        <w:noProof/>
        <w:sz w:val="16"/>
        <w:szCs w:val="16"/>
      </w:rPr>
      <w:t>1</w:t>
    </w:r>
    <w:r w:rsidRPr="00575437">
      <w:rPr>
        <w:noProof/>
        <w:sz w:val="16"/>
        <w:szCs w:val="16"/>
      </w:rPr>
      <w:fldChar w:fldCharType="end"/>
    </w:r>
  </w:p>
  <w:p w:rsidR="00D229D8" w:rsidRDefault="00D229D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416" w:rsidRDefault="00506416">
      <w:r>
        <w:separator/>
      </w:r>
    </w:p>
  </w:footnote>
  <w:footnote w:type="continuationSeparator" w:id="0">
    <w:p w:rsidR="00506416" w:rsidRDefault="00506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874E67" w:rsidRPr="009E4E36" w:rsidRDefault="00874E67" w:rsidP="009E4E36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005A85">
      <w:rPr>
        <w:rStyle w:val="Inhaltssteuerelemente"/>
      </w:rPr>
      <w:t xml:space="preserve"> </w:t>
    </w:r>
    <w:r w:rsidR="00005A85" w:rsidRPr="00005A85">
      <w:rPr>
        <w:rStyle w:val="Inhaltssteuerelemente"/>
      </w:rPr>
      <w:t>$scroll.pageproperty.(Ausgabestelle)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005A85">
      <w:rPr>
        <w:rStyle w:val="Inhaltssteuerelemente"/>
      </w:rPr>
      <w:t>$scroll.title</w:t>
    </w:r>
  </w:p>
  <w:p w:rsidR="00874E67" w:rsidRPr="009E4E36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005A85" w:rsidRPr="00005A85">
      <w:rPr>
        <w:rStyle w:val="Inhaltssteuerelemente"/>
      </w:rPr>
      <w:t>$scroll.pageproperty.(Geltungsbereich)</w:t>
    </w:r>
    <w:r>
      <w:rPr>
        <w:rStyle w:val="Inhaltssteuerelemente"/>
      </w:rPr>
      <w:br/>
    </w:r>
    <w:r>
      <w:rPr>
        <w:rStyle w:val="Inhaltssteuerelemente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CF3" w:rsidRPr="009E4707" w:rsidRDefault="009E4707" w:rsidP="009E4707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2D8518" wp14:editId="3E579567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88553633"/>
                            <w:placeholder>
                              <w:docPart w:val="5784340029AF490B921DFB22B4769054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9E4707" w:rsidRDefault="00727B33" w:rsidP="009E47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1" name="Grafik 1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9E4707" w:rsidRDefault="009E4707" w:rsidP="009E470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2D8518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EKIAIAABg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88553633"/>
                      <w:placeholder>
                        <w:docPart w:val="5784340029AF490B921DFB22B4769054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9E4707" w:rsidRDefault="00727B33" w:rsidP="009E4707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1" name="Grafik 1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9E4707" w:rsidRDefault="009E4707" w:rsidP="009E4707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1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CAE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FC1E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3CB2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79089A8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28E1A42"/>
    <w:multiLevelType w:val="hybridMultilevel"/>
    <w:tmpl w:val="1DEC6CE4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8"/>
  </w:num>
  <w:num w:numId="23">
    <w:abstractNumId w:val="18"/>
  </w:num>
  <w:num w:numId="24">
    <w:abstractNumId w:val="18"/>
  </w:num>
  <w:num w:numId="25">
    <w:abstractNumId w:val="8"/>
  </w:num>
  <w:num w:numId="26">
    <w:abstractNumId w:val="3"/>
  </w:num>
  <w:num w:numId="27">
    <w:abstractNumId w:val="2"/>
  </w:num>
  <w:num w:numId="28">
    <w:abstractNumId w:val="18"/>
  </w:num>
  <w:num w:numId="29">
    <w:abstractNumId w:val="18"/>
  </w:num>
  <w:num w:numId="30">
    <w:abstractNumId w:val="18"/>
  </w:num>
  <w:num w:numId="31">
    <w:abstractNumId w:val="8"/>
  </w:num>
  <w:num w:numId="32">
    <w:abstractNumId w:val="3"/>
  </w:num>
  <w:num w:numId="33">
    <w:abstractNumId w:val="2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33"/>
    <w:rsid w:val="00000DFE"/>
    <w:rsid w:val="00001032"/>
    <w:rsid w:val="0000216D"/>
    <w:rsid w:val="000025C3"/>
    <w:rsid w:val="00005A85"/>
    <w:rsid w:val="00015588"/>
    <w:rsid w:val="00022DA9"/>
    <w:rsid w:val="00023BC4"/>
    <w:rsid w:val="000243DA"/>
    <w:rsid w:val="00027135"/>
    <w:rsid w:val="00030B6C"/>
    <w:rsid w:val="0003161F"/>
    <w:rsid w:val="000322FF"/>
    <w:rsid w:val="0003470B"/>
    <w:rsid w:val="000349FD"/>
    <w:rsid w:val="0004035F"/>
    <w:rsid w:val="00044477"/>
    <w:rsid w:val="000457C9"/>
    <w:rsid w:val="00046E18"/>
    <w:rsid w:val="0004737A"/>
    <w:rsid w:val="00047819"/>
    <w:rsid w:val="0005370A"/>
    <w:rsid w:val="00053E17"/>
    <w:rsid w:val="00056E0B"/>
    <w:rsid w:val="00060EAA"/>
    <w:rsid w:val="0006105C"/>
    <w:rsid w:val="00065987"/>
    <w:rsid w:val="0006683A"/>
    <w:rsid w:val="00066F25"/>
    <w:rsid w:val="00067B3F"/>
    <w:rsid w:val="00071292"/>
    <w:rsid w:val="000735B8"/>
    <w:rsid w:val="00081EE1"/>
    <w:rsid w:val="00084A73"/>
    <w:rsid w:val="00085850"/>
    <w:rsid w:val="00087EE4"/>
    <w:rsid w:val="00092436"/>
    <w:rsid w:val="00092BB2"/>
    <w:rsid w:val="000B49FB"/>
    <w:rsid w:val="000C5ECE"/>
    <w:rsid w:val="000D0B37"/>
    <w:rsid w:val="000D12AC"/>
    <w:rsid w:val="000D27E6"/>
    <w:rsid w:val="000D440B"/>
    <w:rsid w:val="000D5641"/>
    <w:rsid w:val="000D6A1C"/>
    <w:rsid w:val="000E222E"/>
    <w:rsid w:val="000E34FB"/>
    <w:rsid w:val="000E59FD"/>
    <w:rsid w:val="000E720D"/>
    <w:rsid w:val="000F1437"/>
    <w:rsid w:val="000F5CD2"/>
    <w:rsid w:val="00102F0B"/>
    <w:rsid w:val="0010480A"/>
    <w:rsid w:val="00107DF7"/>
    <w:rsid w:val="0011080C"/>
    <w:rsid w:val="00120989"/>
    <w:rsid w:val="001212B4"/>
    <w:rsid w:val="00121B3C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4C5E"/>
    <w:rsid w:val="001872D9"/>
    <w:rsid w:val="0018766D"/>
    <w:rsid w:val="001915B5"/>
    <w:rsid w:val="001915E2"/>
    <w:rsid w:val="001975F7"/>
    <w:rsid w:val="001A533F"/>
    <w:rsid w:val="001B35F4"/>
    <w:rsid w:val="001B624E"/>
    <w:rsid w:val="001C1790"/>
    <w:rsid w:val="001C28AE"/>
    <w:rsid w:val="001C3F72"/>
    <w:rsid w:val="001C5D0E"/>
    <w:rsid w:val="001D08D3"/>
    <w:rsid w:val="001D29B7"/>
    <w:rsid w:val="001E1C29"/>
    <w:rsid w:val="001E1E2F"/>
    <w:rsid w:val="001E3C2E"/>
    <w:rsid w:val="001E471F"/>
    <w:rsid w:val="001E69D9"/>
    <w:rsid w:val="001F3633"/>
    <w:rsid w:val="001F502D"/>
    <w:rsid w:val="00203EF1"/>
    <w:rsid w:val="00204B93"/>
    <w:rsid w:val="0020664A"/>
    <w:rsid w:val="00207376"/>
    <w:rsid w:val="00207964"/>
    <w:rsid w:val="00212DE7"/>
    <w:rsid w:val="0021706E"/>
    <w:rsid w:val="00217A48"/>
    <w:rsid w:val="0022473B"/>
    <w:rsid w:val="002271A6"/>
    <w:rsid w:val="00232D07"/>
    <w:rsid w:val="00244CB6"/>
    <w:rsid w:val="00245615"/>
    <w:rsid w:val="002456D4"/>
    <w:rsid w:val="00254B72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A0488"/>
    <w:rsid w:val="002A07AB"/>
    <w:rsid w:val="002A10AC"/>
    <w:rsid w:val="002B060E"/>
    <w:rsid w:val="002B0654"/>
    <w:rsid w:val="002B2351"/>
    <w:rsid w:val="002B310C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785"/>
    <w:rsid w:val="003A6D8F"/>
    <w:rsid w:val="003B30C9"/>
    <w:rsid w:val="003C01F6"/>
    <w:rsid w:val="003C2E86"/>
    <w:rsid w:val="003C45CE"/>
    <w:rsid w:val="003C7D72"/>
    <w:rsid w:val="003D008E"/>
    <w:rsid w:val="003D43FA"/>
    <w:rsid w:val="003D75ED"/>
    <w:rsid w:val="003E4507"/>
    <w:rsid w:val="003F7C4E"/>
    <w:rsid w:val="00401620"/>
    <w:rsid w:val="00401D2F"/>
    <w:rsid w:val="00401DA7"/>
    <w:rsid w:val="00412D8D"/>
    <w:rsid w:val="0041388B"/>
    <w:rsid w:val="0041520E"/>
    <w:rsid w:val="0042282E"/>
    <w:rsid w:val="004251FD"/>
    <w:rsid w:val="00435174"/>
    <w:rsid w:val="004370D3"/>
    <w:rsid w:val="0044025A"/>
    <w:rsid w:val="00442CC0"/>
    <w:rsid w:val="00443DF5"/>
    <w:rsid w:val="0044483A"/>
    <w:rsid w:val="00452186"/>
    <w:rsid w:val="004542CE"/>
    <w:rsid w:val="00455BD0"/>
    <w:rsid w:val="0046271B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ACA"/>
    <w:rsid w:val="00497DB5"/>
    <w:rsid w:val="004A3087"/>
    <w:rsid w:val="004A5560"/>
    <w:rsid w:val="004B0964"/>
    <w:rsid w:val="004B0DA2"/>
    <w:rsid w:val="004B5928"/>
    <w:rsid w:val="004B7FA3"/>
    <w:rsid w:val="004C0071"/>
    <w:rsid w:val="004C376E"/>
    <w:rsid w:val="004C4FE7"/>
    <w:rsid w:val="004D5E05"/>
    <w:rsid w:val="004F51BC"/>
    <w:rsid w:val="0050264D"/>
    <w:rsid w:val="00503412"/>
    <w:rsid w:val="00504823"/>
    <w:rsid w:val="00505D5F"/>
    <w:rsid w:val="00506416"/>
    <w:rsid w:val="00513A45"/>
    <w:rsid w:val="005145CB"/>
    <w:rsid w:val="0052095A"/>
    <w:rsid w:val="005215EC"/>
    <w:rsid w:val="00526B71"/>
    <w:rsid w:val="005403BB"/>
    <w:rsid w:val="00540DD5"/>
    <w:rsid w:val="00545DBC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1698"/>
    <w:rsid w:val="00596018"/>
    <w:rsid w:val="00596D8B"/>
    <w:rsid w:val="005973BD"/>
    <w:rsid w:val="005A0ABE"/>
    <w:rsid w:val="005A0E88"/>
    <w:rsid w:val="005A6C93"/>
    <w:rsid w:val="005B0B5E"/>
    <w:rsid w:val="005B121F"/>
    <w:rsid w:val="005B3184"/>
    <w:rsid w:val="005B31E2"/>
    <w:rsid w:val="005B50C2"/>
    <w:rsid w:val="005B5728"/>
    <w:rsid w:val="005C2D8B"/>
    <w:rsid w:val="005C54D1"/>
    <w:rsid w:val="005D1D7D"/>
    <w:rsid w:val="005D3605"/>
    <w:rsid w:val="005D505C"/>
    <w:rsid w:val="005D7910"/>
    <w:rsid w:val="005F3186"/>
    <w:rsid w:val="005F5244"/>
    <w:rsid w:val="005F5BF9"/>
    <w:rsid w:val="005F70C1"/>
    <w:rsid w:val="006079AF"/>
    <w:rsid w:val="00616560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6C95"/>
    <w:rsid w:val="00660AE2"/>
    <w:rsid w:val="00670687"/>
    <w:rsid w:val="00671F88"/>
    <w:rsid w:val="00672019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3BBF"/>
    <w:rsid w:val="006E4C71"/>
    <w:rsid w:val="006E77B2"/>
    <w:rsid w:val="006E7995"/>
    <w:rsid w:val="006F344C"/>
    <w:rsid w:val="006F478B"/>
    <w:rsid w:val="006F7863"/>
    <w:rsid w:val="006F7C04"/>
    <w:rsid w:val="00700B67"/>
    <w:rsid w:val="00700B7C"/>
    <w:rsid w:val="007012EE"/>
    <w:rsid w:val="007015B0"/>
    <w:rsid w:val="00702E23"/>
    <w:rsid w:val="00702F1F"/>
    <w:rsid w:val="00706F80"/>
    <w:rsid w:val="0071569E"/>
    <w:rsid w:val="00715F66"/>
    <w:rsid w:val="007209BA"/>
    <w:rsid w:val="0072194C"/>
    <w:rsid w:val="0072367E"/>
    <w:rsid w:val="00727B33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1E9A"/>
    <w:rsid w:val="00753E24"/>
    <w:rsid w:val="00760106"/>
    <w:rsid w:val="00761C8D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94E6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7A3D"/>
    <w:rsid w:val="007F053E"/>
    <w:rsid w:val="007F05EA"/>
    <w:rsid w:val="007F3AB9"/>
    <w:rsid w:val="0080708B"/>
    <w:rsid w:val="008076E8"/>
    <w:rsid w:val="008103ED"/>
    <w:rsid w:val="00811ABF"/>
    <w:rsid w:val="008120ED"/>
    <w:rsid w:val="00820405"/>
    <w:rsid w:val="00824FA9"/>
    <w:rsid w:val="00825211"/>
    <w:rsid w:val="00825467"/>
    <w:rsid w:val="008277E7"/>
    <w:rsid w:val="00831B3F"/>
    <w:rsid w:val="00836F90"/>
    <w:rsid w:val="00844C29"/>
    <w:rsid w:val="00846E45"/>
    <w:rsid w:val="008544E5"/>
    <w:rsid w:val="008657B7"/>
    <w:rsid w:val="00866C49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17E1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1197"/>
    <w:rsid w:val="00961C4C"/>
    <w:rsid w:val="00964DF4"/>
    <w:rsid w:val="00966C4A"/>
    <w:rsid w:val="0097295E"/>
    <w:rsid w:val="00981675"/>
    <w:rsid w:val="00983BD8"/>
    <w:rsid w:val="00985D83"/>
    <w:rsid w:val="00990947"/>
    <w:rsid w:val="009946A2"/>
    <w:rsid w:val="009A0336"/>
    <w:rsid w:val="009A1591"/>
    <w:rsid w:val="009C21F2"/>
    <w:rsid w:val="009C2C8E"/>
    <w:rsid w:val="009C4803"/>
    <w:rsid w:val="009C7B42"/>
    <w:rsid w:val="009D0716"/>
    <w:rsid w:val="009D33D1"/>
    <w:rsid w:val="009D416F"/>
    <w:rsid w:val="009E0EF4"/>
    <w:rsid w:val="009E4707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6393"/>
    <w:rsid w:val="00A06D4D"/>
    <w:rsid w:val="00A10F69"/>
    <w:rsid w:val="00A115E1"/>
    <w:rsid w:val="00A12630"/>
    <w:rsid w:val="00A13257"/>
    <w:rsid w:val="00A13B19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61963"/>
    <w:rsid w:val="00A620C5"/>
    <w:rsid w:val="00A70E2C"/>
    <w:rsid w:val="00A7118B"/>
    <w:rsid w:val="00A727AB"/>
    <w:rsid w:val="00A76F17"/>
    <w:rsid w:val="00A76FDB"/>
    <w:rsid w:val="00A80B79"/>
    <w:rsid w:val="00A80D10"/>
    <w:rsid w:val="00A8303E"/>
    <w:rsid w:val="00A878B6"/>
    <w:rsid w:val="00A87CA0"/>
    <w:rsid w:val="00A96D6B"/>
    <w:rsid w:val="00AA4FA1"/>
    <w:rsid w:val="00AA4FC6"/>
    <w:rsid w:val="00AA57E3"/>
    <w:rsid w:val="00AA5B6B"/>
    <w:rsid w:val="00AA6ED4"/>
    <w:rsid w:val="00AA7360"/>
    <w:rsid w:val="00AD2791"/>
    <w:rsid w:val="00AD3257"/>
    <w:rsid w:val="00AD36CC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50B6"/>
    <w:rsid w:val="00B669AA"/>
    <w:rsid w:val="00B66CE1"/>
    <w:rsid w:val="00B70679"/>
    <w:rsid w:val="00B7686A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1164"/>
    <w:rsid w:val="00BF3C0D"/>
    <w:rsid w:val="00BF5ABD"/>
    <w:rsid w:val="00BF5B94"/>
    <w:rsid w:val="00C00869"/>
    <w:rsid w:val="00C041B6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B0A"/>
    <w:rsid w:val="00C43519"/>
    <w:rsid w:val="00C4383B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27A4"/>
    <w:rsid w:val="00CA3175"/>
    <w:rsid w:val="00CA7155"/>
    <w:rsid w:val="00CB697B"/>
    <w:rsid w:val="00CB71A0"/>
    <w:rsid w:val="00CC3301"/>
    <w:rsid w:val="00CC594E"/>
    <w:rsid w:val="00CC5CF3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6DBD"/>
    <w:rsid w:val="00D07703"/>
    <w:rsid w:val="00D07F05"/>
    <w:rsid w:val="00D1013B"/>
    <w:rsid w:val="00D11CF1"/>
    <w:rsid w:val="00D20115"/>
    <w:rsid w:val="00D229D8"/>
    <w:rsid w:val="00D26EA5"/>
    <w:rsid w:val="00D27292"/>
    <w:rsid w:val="00D34683"/>
    <w:rsid w:val="00D3509F"/>
    <w:rsid w:val="00D377C0"/>
    <w:rsid w:val="00D433F7"/>
    <w:rsid w:val="00D459B5"/>
    <w:rsid w:val="00D52C52"/>
    <w:rsid w:val="00D5486D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E00CD8"/>
    <w:rsid w:val="00E03CD2"/>
    <w:rsid w:val="00E17BCD"/>
    <w:rsid w:val="00E20D2C"/>
    <w:rsid w:val="00E216C9"/>
    <w:rsid w:val="00E315C9"/>
    <w:rsid w:val="00E32E13"/>
    <w:rsid w:val="00E36292"/>
    <w:rsid w:val="00E37D4D"/>
    <w:rsid w:val="00E449DA"/>
    <w:rsid w:val="00E46B18"/>
    <w:rsid w:val="00E501B0"/>
    <w:rsid w:val="00E50CE8"/>
    <w:rsid w:val="00E56059"/>
    <w:rsid w:val="00E57868"/>
    <w:rsid w:val="00E6587D"/>
    <w:rsid w:val="00E70D08"/>
    <w:rsid w:val="00E7264F"/>
    <w:rsid w:val="00E72E45"/>
    <w:rsid w:val="00E74386"/>
    <w:rsid w:val="00E76231"/>
    <w:rsid w:val="00E83184"/>
    <w:rsid w:val="00E86482"/>
    <w:rsid w:val="00E87105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C0E44"/>
    <w:rsid w:val="00FD1B28"/>
    <w:rsid w:val="00FD2B67"/>
    <w:rsid w:val="00FD2DEB"/>
    <w:rsid w:val="00FD3C05"/>
    <w:rsid w:val="00FD405D"/>
    <w:rsid w:val="00FD64CA"/>
    <w:rsid w:val="00FE1734"/>
    <w:rsid w:val="00FE4C84"/>
    <w:rsid w:val="00FE6793"/>
    <w:rsid w:val="00FF0501"/>
    <w:rsid w:val="00FF0E70"/>
    <w:rsid w:val="00FF10F6"/>
    <w:rsid w:val="00FF2C52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C1D15D8"/>
  <w15:docId w15:val="{19F4276D-FBC0-4AE7-B4A1-98D22C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45D4"/>
    <w:pPr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044477"/>
    <w:pPr>
      <w:keepNext/>
      <w:keepLines/>
      <w:numPr>
        <w:numId w:val="42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6F7C04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6F7C04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6F7C04"/>
    <w:pPr>
      <w:keepNext/>
      <w:keepLines/>
      <w:numPr>
        <w:ilvl w:val="3"/>
        <w:numId w:val="42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F7C04"/>
    <w:pPr>
      <w:keepNext/>
      <w:keepLines/>
      <w:numPr>
        <w:ilvl w:val="4"/>
        <w:numId w:val="42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F7C04"/>
    <w:pPr>
      <w:keepNext/>
      <w:keepLines/>
      <w:numPr>
        <w:ilvl w:val="5"/>
        <w:numId w:val="42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6F7C04"/>
    <w:pPr>
      <w:keepNext/>
      <w:keepLines/>
      <w:numPr>
        <w:ilvl w:val="6"/>
        <w:numId w:val="4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6F7C04"/>
    <w:pPr>
      <w:keepNext/>
      <w:keepLines/>
      <w:numPr>
        <w:ilvl w:val="7"/>
        <w:numId w:val="4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6F7C04"/>
    <w:pPr>
      <w:keepNext/>
      <w:keepLines/>
      <w:numPr>
        <w:ilvl w:val="8"/>
        <w:numId w:val="4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30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6F7C04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6F7C04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6F7C04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6F7C04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6F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6F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F7C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E72E4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6F7C04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6F7C04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6F7C04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30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30"/>
      </w:numPr>
      <w:spacing w:before="0" w:after="0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6F7C04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6F7C04"/>
    <w:tblPr/>
    <w:tcPr>
      <w:shd w:val="clear" w:color="auto" w:fill="F0E8DA" w:themeFill="accent5"/>
    </w:tcPr>
  </w:style>
  <w:style w:type="paragraph" w:customStyle="1" w:styleId="ScrollListBullet">
    <w:name w:val="Scroll List Bullet"/>
    <w:basedOn w:val="Aufzhlungszeichen"/>
    <w:qFormat/>
    <w:rsid w:val="006F7C04"/>
    <w:pPr>
      <w:keepLines/>
    </w:pPr>
  </w:style>
  <w:style w:type="paragraph" w:customStyle="1" w:styleId="ScrollListBullet1">
    <w:name w:val="Scroll List Bullet 1"/>
    <w:basedOn w:val="Aufzhlungszeichen2"/>
    <w:qFormat/>
    <w:rsid w:val="006F7C04"/>
    <w:pPr>
      <w:keepLines/>
    </w:pPr>
  </w:style>
  <w:style w:type="paragraph" w:customStyle="1" w:styleId="ScrollListBullet2">
    <w:name w:val="Scroll List Bullet 2"/>
    <w:basedOn w:val="Aufzhlungszeichen3"/>
    <w:qFormat/>
    <w:rsid w:val="006F7C04"/>
    <w:pPr>
      <w:keepLines/>
      <w:ind w:left="1077" w:hanging="357"/>
    </w:pPr>
  </w:style>
  <w:style w:type="paragraph" w:customStyle="1" w:styleId="ScrollListNumber">
    <w:name w:val="Scroll List Number"/>
    <w:basedOn w:val="Listennummer"/>
    <w:qFormat/>
    <w:rsid w:val="006F7C04"/>
    <w:pPr>
      <w:keepLines/>
      <w:spacing w:before="0" w:after="0"/>
      <w:ind w:left="357" w:hanging="357"/>
    </w:pPr>
  </w:style>
  <w:style w:type="paragraph" w:styleId="Listennummer">
    <w:name w:val="List Number"/>
    <w:basedOn w:val="Standard"/>
    <w:rsid w:val="006F7C04"/>
    <w:pPr>
      <w:numPr>
        <w:numId w:val="31"/>
      </w:numPr>
      <w:contextualSpacing/>
    </w:pPr>
  </w:style>
  <w:style w:type="paragraph" w:customStyle="1" w:styleId="ScrollListNumber1">
    <w:name w:val="Scroll List Number 1"/>
    <w:basedOn w:val="Listennummer2"/>
    <w:qFormat/>
    <w:rsid w:val="006F7C04"/>
    <w:pPr>
      <w:keepLines/>
      <w:spacing w:before="0" w:after="0"/>
      <w:ind w:left="641" w:hanging="357"/>
    </w:pPr>
  </w:style>
  <w:style w:type="paragraph" w:styleId="Listennummer2">
    <w:name w:val="List Number 2"/>
    <w:basedOn w:val="Standard"/>
    <w:semiHidden/>
    <w:unhideWhenUsed/>
    <w:rsid w:val="006F7C04"/>
    <w:pPr>
      <w:numPr>
        <w:numId w:val="32"/>
      </w:numPr>
      <w:contextualSpacing/>
    </w:pPr>
  </w:style>
  <w:style w:type="paragraph" w:customStyle="1" w:styleId="ScrollListNumber2">
    <w:name w:val="Scroll List Number 2"/>
    <w:basedOn w:val="Listennummer3"/>
    <w:qFormat/>
    <w:rsid w:val="006F7C04"/>
    <w:pPr>
      <w:keepLines/>
      <w:spacing w:before="0" w:after="0"/>
      <w:ind w:left="924" w:hanging="357"/>
    </w:pPr>
  </w:style>
  <w:style w:type="paragraph" w:styleId="Listennummer3">
    <w:name w:val="List Number 3"/>
    <w:basedOn w:val="Standard"/>
    <w:semiHidden/>
    <w:unhideWhenUsed/>
    <w:rsid w:val="006F7C04"/>
    <w:pPr>
      <w:numPr>
        <w:numId w:val="33"/>
      </w:numPr>
      <w:contextualSpacing/>
    </w:pPr>
  </w:style>
  <w:style w:type="table" w:customStyle="1" w:styleId="ScrollNote">
    <w:name w:val="Scroll Note"/>
    <w:basedOn w:val="NormaleTabelle"/>
    <w:uiPriority w:val="99"/>
    <w:rsid w:val="006F7C04"/>
    <w:tblPr/>
    <w:tcPr>
      <w:shd w:val="clear" w:color="auto" w:fill="F0E8DA" w:themeFill="accent5"/>
    </w:tcPr>
  </w:style>
  <w:style w:type="table" w:customStyle="1" w:styleId="ScrollTableNormal">
    <w:name w:val="Scroll Table Normal"/>
    <w:basedOn w:val="TabelleHTWChur"/>
    <w:uiPriority w:val="99"/>
    <w:rsid w:val="00E72E45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Tip">
    <w:name w:val="Scroll Tip"/>
    <w:basedOn w:val="NormaleTabelle"/>
    <w:uiPriority w:val="99"/>
    <w:rsid w:val="006F7C04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6F7C04"/>
    <w:tblPr/>
    <w:tcPr>
      <w:shd w:val="clear" w:color="auto" w:fill="F4E2E2" w:themeFill="accent6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Antrag_HSL_HS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B5B86692684BE7BB4902DEE6DA7E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369592-9CE7-45E1-A651-4602AEEAA979}"/>
      </w:docPartPr>
      <w:docPartBody>
        <w:p w:rsidR="00045FF5" w:rsidRDefault="0029391B">
          <w:pPr>
            <w:pStyle w:val="A8B5B86692684BE7BB4902DEE6DA7EC3"/>
          </w:pPr>
          <w:r w:rsidRPr="007B5E8D"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5784340029AF490B921DFB22B47690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3AABBA-7BBB-44D5-B846-23070312E687}"/>
      </w:docPartPr>
      <w:docPartBody>
        <w:p w:rsidR="00045FF5" w:rsidRDefault="0029391B">
          <w:pPr>
            <w:pStyle w:val="5784340029AF490B921DFB22B4769054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1B"/>
    <w:rsid w:val="00045FF5"/>
    <w:rsid w:val="0029391B"/>
    <w:rsid w:val="003247D8"/>
    <w:rsid w:val="00475C2A"/>
    <w:rsid w:val="00C62C6C"/>
    <w:rsid w:val="00D04344"/>
    <w:rsid w:val="00D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8B5B86692684BE7BB4902DEE6DA7EC3">
    <w:name w:val="A8B5B86692684BE7BB4902DEE6DA7EC3"/>
  </w:style>
  <w:style w:type="paragraph" w:customStyle="1" w:styleId="1CA8271DBEFF48A48813C88FBAE06F62">
    <w:name w:val="1CA8271DBEFF48A48813C88FBAE06F62"/>
  </w:style>
  <w:style w:type="paragraph" w:customStyle="1" w:styleId="90AC7697B28C4B9DB20922554BF8AF7E">
    <w:name w:val="90AC7697B28C4B9DB20922554BF8AF7E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paragraph" w:customStyle="1" w:styleId="29C75509F2454BE1914E8BA282337596">
    <w:name w:val="29C75509F2454BE1914E8BA282337596"/>
  </w:style>
  <w:style w:type="paragraph" w:customStyle="1" w:styleId="D829CAC20E1E433A807BB81B14218D95">
    <w:name w:val="D829CAC20E1E433A807BB81B14218D95"/>
  </w:style>
  <w:style w:type="paragraph" w:customStyle="1" w:styleId="D92F629C5B8047D7AD7D277E7EA588FE">
    <w:name w:val="D92F629C5B8047D7AD7D277E7EA588FE"/>
  </w:style>
  <w:style w:type="paragraph" w:customStyle="1" w:styleId="B1DDC6897FE64BCA9AB062EBD2538C35">
    <w:name w:val="B1DDC6897FE64BCA9AB062EBD2538C35"/>
  </w:style>
  <w:style w:type="paragraph" w:customStyle="1" w:styleId="FD8EECFA7851422B97A1BA58A95D9D29">
    <w:name w:val="FD8EECFA7851422B97A1BA58A95D9D29"/>
  </w:style>
  <w:style w:type="paragraph" w:customStyle="1" w:styleId="CD2D78E7E4364E4E90FDE5F44B3C1608">
    <w:name w:val="CD2D78E7E4364E4E90FDE5F44B3C1608"/>
  </w:style>
  <w:style w:type="paragraph" w:customStyle="1" w:styleId="3E17056FD4DC4462A2A32B3998080C8B">
    <w:name w:val="3E17056FD4DC4462A2A32B3998080C8B"/>
  </w:style>
  <w:style w:type="paragraph" w:customStyle="1" w:styleId="5737F20FABCD47F2AE99408950458ECC">
    <w:name w:val="5737F20FABCD47F2AE99408950458ECC"/>
  </w:style>
  <w:style w:type="paragraph" w:customStyle="1" w:styleId="F8B419E56A4A48038177530032981113">
    <w:name w:val="F8B419E56A4A48038177530032981113"/>
  </w:style>
  <w:style w:type="paragraph" w:customStyle="1" w:styleId="4775623BB27E4B7793E78F9EB70C8F96">
    <w:name w:val="4775623BB27E4B7793E78F9EB70C8F96"/>
  </w:style>
  <w:style w:type="paragraph" w:customStyle="1" w:styleId="58BE1C0EAC6F447B8BE4AA3F216B3890">
    <w:name w:val="58BE1C0EAC6F447B8BE4AA3F216B3890"/>
  </w:style>
  <w:style w:type="paragraph" w:customStyle="1" w:styleId="209FDBB197C240AFA247C6EF66CC1581">
    <w:name w:val="209FDBB197C240AFA247C6EF66CC1581"/>
  </w:style>
  <w:style w:type="paragraph" w:customStyle="1" w:styleId="2D1C9183D4094E9B8E90AC55BC3155FA">
    <w:name w:val="2D1C9183D4094E9B8E90AC55BC3155FA"/>
  </w:style>
  <w:style w:type="paragraph" w:customStyle="1" w:styleId="5784340029AF490B921DFB22B4769054">
    <w:name w:val="5784340029AF490B921DFB22B47690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BD6FB41-8C63-4B42-A51C-0A5E55322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Antrag_HSL_HSR.dotm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(neu) 12</vt:lpstr>
    </vt:vector>
  </TitlesOfParts>
  <Manager>Prorektorat</Manager>
  <Company>Hochschule HTW Chur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(neu) 12</dc:title>
  <dc:creator>Studer Martin</dc:creator>
  <cp:lastModifiedBy>Studer Martin</cp:lastModifiedBy>
  <cp:revision>3</cp:revision>
  <cp:lastPrinted>2018-07-03T08:21:00Z</cp:lastPrinted>
  <dcterms:created xsi:type="dcterms:W3CDTF">2019-04-21T09:43:00Z</dcterms:created>
  <dcterms:modified xsi:type="dcterms:W3CDTF">2019-04-21T09:44:00Z</dcterms:modified>
  <cp:category>Intern</cp:category>
  <cp:contentStatus>V01.04</cp:contentStatus>
</cp:coreProperties>
</file>