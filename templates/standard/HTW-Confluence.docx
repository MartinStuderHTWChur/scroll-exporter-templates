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9A0336" w:rsidRDefault="003E7E20" w:rsidP="00B957FA">
      <w:pPr>
        <w:pStyle w:val="Titel"/>
      </w:pPr>
      <w:bookmarkStart w:id="0" w:name="_GoBack"/>
      <w:bookmarkEnd w:id="0"/>
      <w:r>
        <w:t>$scroll.title</w:t>
      </w:r>
    </w:p>
    <w:p w:rsidR="00A4179F" w:rsidRPr="009A0336" w:rsidRDefault="00FA4D4E" w:rsidP="00C1206F">
      <w:pPr>
        <w:pStyle w:val="Inhaltssteuerelementeabsatz"/>
      </w:pPr>
      <w:r w:rsidRPr="009A0336">
        <w:tab/>
        <w:t xml:space="preserve">Autor/in: </w:t>
      </w:r>
      <w:r w:rsidRPr="009A0336">
        <w:tab/>
      </w:r>
      <w:r w:rsidR="003E7E20">
        <w:t>$scroll.modifier.fullName</w:t>
      </w:r>
    </w:p>
    <w:p w:rsidR="00FA4D4E" w:rsidRPr="009A0336" w:rsidRDefault="00FA4D4E" w:rsidP="00C1206F">
      <w:pPr>
        <w:pStyle w:val="Inhaltssteuerelementeabsatz"/>
      </w:pPr>
      <w:r w:rsidRPr="009A0336">
        <w:tab/>
        <w:t>Ausgabestelle:</w:t>
      </w:r>
      <w:r w:rsidRPr="009A0336">
        <w:tab/>
      </w:r>
      <w:r w:rsidR="003E7E20">
        <w:t>$scroll.space.name</w:t>
      </w:r>
    </w:p>
    <w:p w:rsidR="00FA4D4E" w:rsidRPr="009A0336" w:rsidRDefault="00FA4D4E" w:rsidP="00C1206F">
      <w:pPr>
        <w:pStyle w:val="Inhaltssteuerelementeabsatz"/>
      </w:pPr>
      <w:r w:rsidRPr="009A0336">
        <w:tab/>
        <w:t>Geltungsbereich:</w:t>
      </w:r>
      <w:r w:rsidRPr="009A0336">
        <w:tab/>
      </w:r>
      <w:r w:rsidR="003E7E20">
        <w:t>$scroll.space.name</w:t>
      </w:r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Klassifizierung:</w:t>
      </w:r>
      <w:r w:rsidR="00FA4D4E" w:rsidRPr="009A0336">
        <w:tab/>
      </w:r>
      <w:r w:rsidR="003E7E20">
        <w:t>Intern</w:t>
      </w:r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Version:</w:t>
      </w:r>
      <w:r w:rsidR="00FA4D4E" w:rsidRPr="009A0336">
        <w:tab/>
      </w:r>
      <w:r w:rsidR="003E7E20">
        <w:t>$scroll.version</w:t>
      </w:r>
    </w:p>
    <w:p w:rsidR="0005370A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Ausgabedatum:</w:t>
      </w:r>
      <w:r w:rsidR="00FA4D4E" w:rsidRPr="009A0336">
        <w:tab/>
      </w:r>
      <w:r w:rsidR="003E7E20">
        <w:t>$scroll.modificationdate</w:t>
      </w:r>
    </w:p>
    <w:p w:rsidR="00697740" w:rsidRPr="009A0336" w:rsidRDefault="0005370A" w:rsidP="00C1206F">
      <w:pPr>
        <w:pStyle w:val="Inhaltssteuerelementeabsatz"/>
      </w:pPr>
      <w:r w:rsidRPr="009A0336">
        <w:tab/>
      </w:r>
      <w:r w:rsidR="00697740" w:rsidRPr="009A0336">
        <w:t>Verteiler:</w:t>
      </w:r>
      <w:r w:rsidR="00697740" w:rsidRPr="009A0336">
        <w:tab/>
      </w:r>
      <w:r w:rsidR="003E7E20">
        <w:t>-</w:t>
      </w:r>
    </w:p>
    <w:p w:rsidR="00C34B0A" w:rsidRPr="009A0336" w:rsidRDefault="00245615" w:rsidP="00245615">
      <w:pPr>
        <w:pStyle w:val="berschriftohneIndex"/>
      </w:pPr>
      <w:bookmarkStart w:id="1" w:name="_Toc487631479"/>
      <w:r w:rsidRPr="009A0336">
        <w:t>Änderungskontrolle</w:t>
      </w:r>
      <w:bookmarkEnd w:id="1"/>
    </w:p>
    <w:p w:rsidR="00155492" w:rsidRPr="009A0336" w:rsidRDefault="004128E6" w:rsidP="00155492">
      <w:r>
        <w:t xml:space="preserve">Die Änderungen sind in der Versionshistorie im Confluence aufgeführt. URL: </w:t>
      </w:r>
      <w:r w:rsidRPr="004128E6">
        <w:t>$scroll.tinyurl</w:t>
      </w:r>
    </w:p>
    <w:p w:rsidR="00017A51" w:rsidRPr="00017A51" w:rsidRDefault="00017A51" w:rsidP="00017A51"/>
    <w:p w:rsidR="00655D6D" w:rsidRDefault="00655D6D" w:rsidP="00017A51">
      <w:pPr>
        <w:tabs>
          <w:tab w:val="left" w:pos="1332"/>
        </w:tabs>
      </w:pPr>
    </w:p>
    <w:p w:rsidR="00655D6D" w:rsidRPr="00017A51" w:rsidRDefault="00655D6D" w:rsidP="00017A51">
      <w:pPr>
        <w:tabs>
          <w:tab w:val="left" w:pos="1332"/>
        </w:tabs>
        <w:sectPr w:rsidR="00655D6D" w:rsidRPr="00017A51" w:rsidSect="003F067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</w:p>
    <w:sdt>
      <w:sdtPr>
        <w:rPr>
          <w:kern w:val="0"/>
          <w:sz w:val="20"/>
        </w:rPr>
        <w:id w:val="-1258060351"/>
        <w:docPartObj>
          <w:docPartGallery w:val="Table of Contents"/>
          <w:docPartUnique/>
        </w:docPartObj>
      </w:sdtPr>
      <w:sdtEndPr/>
      <w:sdtContent>
        <w:p w:rsidR="003A5B3C" w:rsidRDefault="004647DF" w:rsidP="0026314F">
          <w:pPr>
            <w:pStyle w:val="berschriftohneIndex"/>
            <w:rPr>
              <w:noProof/>
            </w:rPr>
          </w:pPr>
          <w:r w:rsidRPr="009A0336">
            <w:t>Inhalt</w:t>
          </w:r>
          <w:r w:rsidR="00775CA4" w:rsidRPr="009A0336">
            <w:t>s</w:t>
          </w:r>
          <w:r w:rsidRPr="009A0336">
            <w:t>verzeichnis</w:t>
          </w:r>
          <w:r w:rsidR="0026314F" w:rsidRPr="009A0336">
            <w:fldChar w:fldCharType="begin"/>
          </w:r>
          <w:r w:rsidR="0026314F" w:rsidRPr="009A0336">
            <w:instrText xml:space="preserve"> TOC \o "2-3" \h \z \t "Überschrift 1;1" </w:instrText>
          </w:r>
          <w:r w:rsidR="0026314F" w:rsidRPr="009A0336">
            <w:fldChar w:fldCharType="separate"/>
          </w:r>
        </w:p>
        <w:p w:rsidR="003E7E20" w:rsidRDefault="003A5B3C" w:rsidP="00F20C20">
          <w:r>
            <w:rPr>
              <w:b/>
              <w:bCs/>
              <w:noProof/>
              <w:lang w:val="de-DE"/>
            </w:rPr>
            <w:t>Es wurden keine Einträge für das Inhaltsverzeichnis gefunden.</w:t>
          </w:r>
          <w:r w:rsidR="0026314F" w:rsidRPr="009A0336">
            <w:fldChar w:fldCharType="end"/>
          </w:r>
        </w:p>
      </w:sdtContent>
    </w:sdt>
    <w:p w:rsidR="004647DF" w:rsidRPr="009A0336" w:rsidRDefault="003E7E20" w:rsidP="00F20C20">
      <w:r>
        <w:t>$scroll.content</w:t>
      </w:r>
    </w:p>
    <w:sectPr w:rsidR="004647DF" w:rsidRPr="009A0336" w:rsidSect="005B28A7">
      <w:headerReference w:type="default" r:id="rId16"/>
      <w:pgSz w:w="11906" w:h="16838" w:code="9"/>
      <w:pgMar w:top="1701" w:right="1134" w:bottom="1134" w:left="1134" w:header="851" w:footer="425" w:gutter="56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B87" w:rsidRDefault="00955B87">
      <w:r>
        <w:separator/>
      </w:r>
    </w:p>
  </w:endnote>
  <w:endnote w:type="continuationSeparator" w:id="0">
    <w:p w:rsidR="00955B87" w:rsidRDefault="00955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3A5B3C">
      <w:rPr>
        <w:rStyle w:val="Platzhaltertext"/>
        <w:noProof/>
        <w:color w:val="000000" w:themeColor="text1"/>
        <w:sz w:val="16"/>
      </w:rPr>
      <w:t>HTW-Confluence.docx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$scroll.version</w:t>
    </w:r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3A5B3C">
      <w:rPr>
        <w:noProof/>
        <w:sz w:val="16"/>
        <w:szCs w:val="16"/>
      </w:rPr>
      <w:t>2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3A5B3C">
      <w:rPr>
        <w:noProof/>
        <w:sz w:val="16"/>
        <w:szCs w:val="16"/>
      </w:rPr>
      <w:t>2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158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</w:rPr>
    </w:pPr>
  </w:p>
  <w:p w:rsidR="000457C9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A47242">
      <w:rPr>
        <w:rStyle w:val="Platzhaltertext"/>
        <w:color w:val="000000" w:themeColor="text1"/>
        <w:sz w:val="16"/>
      </w:rPr>
      <w:fldChar w:fldCharType="begin"/>
    </w:r>
    <w:r w:rsidR="00A47242">
      <w:rPr>
        <w:rStyle w:val="Platzhaltertext"/>
        <w:color w:val="000000" w:themeColor="text1"/>
        <w:sz w:val="16"/>
      </w:rPr>
      <w:instrText xml:space="preserve"> FILENAME   \* MERGEFORMAT </w:instrText>
    </w:r>
    <w:r w:rsidR="00A47242">
      <w:rPr>
        <w:rStyle w:val="Platzhaltertext"/>
        <w:color w:val="000000" w:themeColor="text1"/>
        <w:sz w:val="16"/>
      </w:rPr>
      <w:fldChar w:fldCharType="separate"/>
    </w:r>
    <w:r w:rsidR="003A5B3C">
      <w:rPr>
        <w:rStyle w:val="Platzhaltertext"/>
        <w:noProof/>
        <w:color w:val="000000" w:themeColor="text1"/>
        <w:sz w:val="16"/>
      </w:rPr>
      <w:t>HTW-Confluence.docx</w:t>
    </w:r>
    <w:r w:rsidR="00A4724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0457C9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0457C9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$scroll.version</w:t>
    </w:r>
    <w:r w:rsidR="000457C9"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0457C9" w:rsidRPr="009448B1">
      <w:rPr>
        <w:rStyle w:val="Platzhaltertext"/>
        <w:color w:val="000000" w:themeColor="text1"/>
        <w:sz w:val="16"/>
      </w:rPr>
      <w:t>Ausgabedatum:</w:t>
    </w:r>
    <w:r w:rsidR="000457C9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1872D9">
      <w:rPr>
        <w:rStyle w:val="Inhaltssteuerelemente"/>
      </w:rPr>
      <w:ptab w:relativeTo="margin" w:alignment="right" w:leader="none"/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PAGE  </w:instrText>
    </w:r>
    <w:r w:rsidR="000457C9" w:rsidRPr="00575437">
      <w:rPr>
        <w:sz w:val="16"/>
        <w:szCs w:val="16"/>
      </w:rPr>
      <w:fldChar w:fldCharType="separate"/>
    </w:r>
    <w:r w:rsidR="003A5B3C">
      <w:rPr>
        <w:noProof/>
        <w:sz w:val="16"/>
        <w:szCs w:val="16"/>
      </w:rPr>
      <w:t>1</w:t>
    </w:r>
    <w:r w:rsidR="000457C9" w:rsidRPr="00575437">
      <w:rPr>
        <w:sz w:val="16"/>
        <w:szCs w:val="16"/>
      </w:rPr>
      <w:fldChar w:fldCharType="end"/>
    </w:r>
    <w:r w:rsidR="000457C9" w:rsidRPr="00575437">
      <w:rPr>
        <w:sz w:val="16"/>
        <w:szCs w:val="16"/>
      </w:rPr>
      <w:t>/</w:t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NUMPAGES  </w:instrText>
    </w:r>
    <w:r w:rsidR="000457C9" w:rsidRPr="00575437">
      <w:rPr>
        <w:sz w:val="16"/>
        <w:szCs w:val="16"/>
      </w:rPr>
      <w:fldChar w:fldCharType="separate"/>
    </w:r>
    <w:r w:rsidR="003A5B3C">
      <w:rPr>
        <w:noProof/>
        <w:sz w:val="16"/>
        <w:szCs w:val="16"/>
      </w:rPr>
      <w:t>2</w:t>
    </w:r>
    <w:r w:rsidR="000457C9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FF6C7D" w:rsidRDefault="00FF6C7D" w:rsidP="001D6158">
    <w:pPr>
      <w:pStyle w:val="Fuzeile"/>
      <w:tabs>
        <w:tab w:val="clear" w:pos="2347"/>
        <w:tab w:val="clear" w:pos="2659"/>
        <w:tab w:val="clear" w:pos="4695"/>
        <w:tab w:val="clear" w:pos="7042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3A5B3C">
      <w:rPr>
        <w:rStyle w:val="Platzhaltertext"/>
        <w:noProof/>
        <w:color w:val="000000" w:themeColor="text1"/>
        <w:sz w:val="16"/>
      </w:rPr>
      <w:t>HTW-Confluence.docx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$scroll.version</w:t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3A5B3C">
      <w:rPr>
        <w:noProof/>
        <w:sz w:val="16"/>
        <w:szCs w:val="16"/>
      </w:rPr>
      <w:t>2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3A5B3C">
      <w:rPr>
        <w:noProof/>
        <w:sz w:val="16"/>
        <w:szCs w:val="16"/>
      </w:rPr>
      <w:t>2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B87" w:rsidRDefault="00955B87">
      <w:r>
        <w:separator/>
      </w:r>
    </w:p>
  </w:footnote>
  <w:footnote w:type="continuationSeparator" w:id="0">
    <w:p w:rsidR="00955B87" w:rsidRDefault="00955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3E7E20">
      <w:rPr>
        <w:rStyle w:val="Inhaltssteuerelemente"/>
      </w:rPr>
      <w:t>$scroll.space.name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604F0E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BA6273A" wp14:editId="203B9BB0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731835971"/>
                            <w:placeholder>
                              <w:docPart w:val="C52B18BB74624FFBAD0188D1EA1CE406"/>
                            </w:placeholder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604F0E" w:rsidRDefault="00604F0E" w:rsidP="00604F0E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2A5FDB" wp14:editId="59AC2B79">
                                    <wp:extent cx="3059430" cy="902970"/>
                                    <wp:effectExtent l="0" t="0" r="0" b="0"/>
                                    <wp:docPr id="3" name="Grafik 3" descr="C:\Users\studermartin\AppData\Local\Microsoft\Windows\INetCache\Content.Word\htw_chur_logo_rgb.wm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1" descr="C:\Users\studermartin\AppData\Local\Microsoft\Windows\INetCache\Content.Word\htw_chur_logo_rgb.wm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59430" cy="9029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604F0E" w:rsidRDefault="00604F0E" w:rsidP="00604F0E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6273A" id="_x0000_t202" coordsize="21600,21600" o:spt="202" path="m,l,21600r21600,l21600,xe">
              <v:stroke joinstyle="miter"/>
              <v:path gradientshapeok="t" o:connecttype="rect"/>
            </v:shapetype>
            <v:shape id="Logo" o:spid="_x0000_s1026" type="#_x0000_t202" style="position:absolute;left:0;text-align:left;margin-left:-21.8pt;margin-top:-19pt;width:271.4pt;height:8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-1731835971"/>
                      <w:placeholder>
                        <w:docPart w:val="C52B18BB74624FFBAD0188D1EA1CE406"/>
                      </w:placeholder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604F0E" w:rsidRDefault="00604F0E" w:rsidP="00604F0E">
                        <w:r>
                          <w:rPr>
                            <w:noProof/>
                          </w:rPr>
                          <w:drawing>
                            <wp:inline distT="0" distB="0" distL="0" distR="0" wp14:anchorId="292A5FDB" wp14:editId="59AC2B79">
                              <wp:extent cx="3059430" cy="902970"/>
                              <wp:effectExtent l="0" t="0" r="0" b="0"/>
                              <wp:docPr id="3" name="Grafik 3" descr="C:\Users\studermartin\AppData\Local\Microsoft\Windows\INetCache\Content.Word\htw_chur_logo_rgb.wm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" descr="C:\Users\studermartin\AppData\Local\Microsoft\Windows\INetCache\Content.Word\htw_chur_logo_rgb.wm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59430" cy="9029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604F0E" w:rsidRDefault="00604F0E" w:rsidP="00604F0E"/>
                </w:txbxContent>
              </v:textbox>
            </v:shape>
          </w:pict>
        </mc:Fallback>
      </mc:AlternateContent>
    </w:r>
    <w:r w:rsidRPr="001807D4">
      <w:br/>
    </w:r>
    <w:r w:rsidRPr="001807D4">
      <w:rPr>
        <w:sz w:val="16"/>
        <w:szCs w:val="16"/>
      </w:rPr>
      <w:t>Die innovative Fachhochschule aus Graubünden.</w:t>
    </w:r>
    <w:r w:rsidRPr="001807D4">
      <w:rPr>
        <w:sz w:val="16"/>
        <w:szCs w:val="16"/>
      </w:rPr>
      <w:br/>
    </w:r>
    <w:r w:rsidRPr="001807D4">
      <w:rPr>
        <w:sz w:val="16"/>
        <w:szCs w:val="16"/>
        <w:lang w:val="rm-CH"/>
      </w:rPr>
      <w:t>L’innovativa scuola universitaria professionale dei Grigioni.</w:t>
    </w:r>
    <w:r>
      <w:rPr>
        <w:sz w:val="16"/>
        <w:szCs w:val="16"/>
        <w:lang w:val="it-IT"/>
      </w:rPr>
      <w:br/>
    </w:r>
    <w:r>
      <w:rPr>
        <w:sz w:val="16"/>
        <w:szCs w:val="16"/>
        <w:lang w:val="it-CH"/>
      </w:rPr>
      <w:t>L’</w:t>
    </w:r>
    <w:r w:rsidRPr="001807D4">
      <w:rPr>
        <w:sz w:val="16"/>
        <w:szCs w:val="16"/>
        <w:lang w:val="it-CH"/>
      </w:rPr>
      <w:t>innovativa scola universitara professiunala dal Grischun.</w:t>
    </w:r>
    <w:r>
      <w:rPr>
        <w:sz w:val="16"/>
        <w:szCs w:val="16"/>
        <w:lang w:val="it-CH"/>
      </w:rPr>
      <w:br/>
    </w:r>
    <w:r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3E7E20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3E7E20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>innovativa scola universitara professiunala dal Grischun.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67" w:rsidRDefault="00874E67" w:rsidP="001D6158">
    <w:pPr>
      <w:spacing w:line="210" w:lineRule="exact"/>
      <w:contextualSpacing/>
      <w:rPr>
        <w:rStyle w:val="Inhaltssteuerelemente"/>
      </w:rPr>
    </w:pPr>
  </w:p>
  <w:p w:rsidR="00874E67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Ausgabestelle: </w:t>
    </w:r>
    <w:r w:rsidR="003E7E20">
      <w:rPr>
        <w:rStyle w:val="Inhaltssteuerelemente"/>
      </w:rPr>
      <w:t>$scroll.space.name</w:t>
    </w:r>
    <w:r>
      <w:rPr>
        <w:rStyle w:val="KopfzeileZchn"/>
      </w:rPr>
      <w:ptab w:relativeTo="margin" w:alignment="right" w:leader="none"/>
    </w:r>
    <w:r w:rsidRPr="001D6158">
      <w:rPr>
        <w:rStyle w:val="KopfzeileZchn"/>
      </w:rPr>
      <w:t>Hochschule für Technik und Wirtschaft HTW Chur</w:t>
    </w:r>
    <w:r>
      <w:rPr>
        <w:rStyle w:val="KopfzeileZchn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  <w:r>
      <w:rPr>
        <w:rStyle w:val="Inhaltssteuerelemente"/>
      </w:rPr>
      <w:ptab w:relativeTo="margin" w:alignment="right" w:leader="none"/>
    </w:r>
    <w:r>
      <w:rPr>
        <w:rStyle w:val="Inhaltssteuerelemente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  <w:r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CEA7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A187E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25F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C28F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5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18"/>
  </w:num>
  <w:num w:numId="4">
    <w:abstractNumId w:val="19"/>
  </w:num>
  <w:num w:numId="5">
    <w:abstractNumId w:val="10"/>
  </w:num>
  <w:num w:numId="6">
    <w:abstractNumId w:val="12"/>
  </w:num>
  <w:num w:numId="7">
    <w:abstractNumId w:val="15"/>
  </w:num>
  <w:num w:numId="8">
    <w:abstractNumId w:val="16"/>
  </w:num>
  <w:num w:numId="9">
    <w:abstractNumId w:val="13"/>
  </w:num>
  <w:num w:numId="10">
    <w:abstractNumId w:val="7"/>
  </w:num>
  <w:num w:numId="11">
    <w:abstractNumId w:val="6"/>
  </w:num>
  <w:num w:numId="12">
    <w:abstractNumId w:val="11"/>
  </w:num>
  <w:num w:numId="13">
    <w:abstractNumId w:val="17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10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20"/>
    <w:rsid w:val="00000DFE"/>
    <w:rsid w:val="00001032"/>
    <w:rsid w:val="0000216D"/>
    <w:rsid w:val="000025C3"/>
    <w:rsid w:val="00015588"/>
    <w:rsid w:val="00017A51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6008C"/>
    <w:rsid w:val="00060EAA"/>
    <w:rsid w:val="0006105C"/>
    <w:rsid w:val="00065987"/>
    <w:rsid w:val="0006683A"/>
    <w:rsid w:val="00066E6A"/>
    <w:rsid w:val="00066F25"/>
    <w:rsid w:val="00067B3F"/>
    <w:rsid w:val="00071292"/>
    <w:rsid w:val="000735B8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5ECE"/>
    <w:rsid w:val="000D0B37"/>
    <w:rsid w:val="000D12AC"/>
    <w:rsid w:val="000D27E6"/>
    <w:rsid w:val="000D3C20"/>
    <w:rsid w:val="000D440B"/>
    <w:rsid w:val="000D5641"/>
    <w:rsid w:val="000D6A1C"/>
    <w:rsid w:val="000E222E"/>
    <w:rsid w:val="000E34FB"/>
    <w:rsid w:val="000E59FD"/>
    <w:rsid w:val="000E720D"/>
    <w:rsid w:val="000F444E"/>
    <w:rsid w:val="000F5CD2"/>
    <w:rsid w:val="0010480A"/>
    <w:rsid w:val="00107DF7"/>
    <w:rsid w:val="0011080C"/>
    <w:rsid w:val="00117890"/>
    <w:rsid w:val="00120989"/>
    <w:rsid w:val="001212B4"/>
    <w:rsid w:val="00121B3C"/>
    <w:rsid w:val="00123498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44CB6"/>
    <w:rsid w:val="00245615"/>
    <w:rsid w:val="002456D4"/>
    <w:rsid w:val="00254B72"/>
    <w:rsid w:val="00254BAC"/>
    <w:rsid w:val="00261564"/>
    <w:rsid w:val="0026314F"/>
    <w:rsid w:val="002636AD"/>
    <w:rsid w:val="00271947"/>
    <w:rsid w:val="00274A30"/>
    <w:rsid w:val="00276B17"/>
    <w:rsid w:val="00276D4C"/>
    <w:rsid w:val="00282087"/>
    <w:rsid w:val="00284388"/>
    <w:rsid w:val="002858C3"/>
    <w:rsid w:val="002923CA"/>
    <w:rsid w:val="00293BC4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6678"/>
    <w:rsid w:val="0033676F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461B"/>
    <w:rsid w:val="003A27BB"/>
    <w:rsid w:val="003A2DA4"/>
    <w:rsid w:val="003A5B3C"/>
    <w:rsid w:val="003A6785"/>
    <w:rsid w:val="003A6D8F"/>
    <w:rsid w:val="003B30C9"/>
    <w:rsid w:val="003C01F6"/>
    <w:rsid w:val="003C2E86"/>
    <w:rsid w:val="003C45CE"/>
    <w:rsid w:val="003C7D72"/>
    <w:rsid w:val="003D008E"/>
    <w:rsid w:val="003D43FA"/>
    <w:rsid w:val="003D75ED"/>
    <w:rsid w:val="003E4507"/>
    <w:rsid w:val="003E7E20"/>
    <w:rsid w:val="003F0675"/>
    <w:rsid w:val="003F7C4E"/>
    <w:rsid w:val="00401620"/>
    <w:rsid w:val="00401D2F"/>
    <w:rsid w:val="00401DA7"/>
    <w:rsid w:val="004128E6"/>
    <w:rsid w:val="0041388B"/>
    <w:rsid w:val="0041520E"/>
    <w:rsid w:val="0042282E"/>
    <w:rsid w:val="004251FD"/>
    <w:rsid w:val="00435174"/>
    <w:rsid w:val="004370D3"/>
    <w:rsid w:val="0044025A"/>
    <w:rsid w:val="00442CC0"/>
    <w:rsid w:val="0044483A"/>
    <w:rsid w:val="00451F1A"/>
    <w:rsid w:val="00452186"/>
    <w:rsid w:val="004542CE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7FA3"/>
    <w:rsid w:val="004C0071"/>
    <w:rsid w:val="004C376E"/>
    <w:rsid w:val="004C4FE7"/>
    <w:rsid w:val="004D1A4D"/>
    <w:rsid w:val="004D5E05"/>
    <w:rsid w:val="004F51BC"/>
    <w:rsid w:val="0050264D"/>
    <w:rsid w:val="00503412"/>
    <w:rsid w:val="00504823"/>
    <w:rsid w:val="00505D5F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83632"/>
    <w:rsid w:val="00583CEA"/>
    <w:rsid w:val="00583EB7"/>
    <w:rsid w:val="005846F9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F3186"/>
    <w:rsid w:val="005F5244"/>
    <w:rsid w:val="005F70C1"/>
    <w:rsid w:val="00604F0E"/>
    <w:rsid w:val="006079AF"/>
    <w:rsid w:val="00616560"/>
    <w:rsid w:val="006209DC"/>
    <w:rsid w:val="00624147"/>
    <w:rsid w:val="00624E32"/>
    <w:rsid w:val="006263F2"/>
    <w:rsid w:val="00626736"/>
    <w:rsid w:val="00632A2A"/>
    <w:rsid w:val="00644B77"/>
    <w:rsid w:val="00651B9B"/>
    <w:rsid w:val="006524B2"/>
    <w:rsid w:val="00652F69"/>
    <w:rsid w:val="00655B8B"/>
    <w:rsid w:val="00655D6D"/>
    <w:rsid w:val="00656C95"/>
    <w:rsid w:val="00660AE2"/>
    <w:rsid w:val="00664B55"/>
    <w:rsid w:val="00670687"/>
    <w:rsid w:val="00672019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B76A1"/>
    <w:rsid w:val="007C050B"/>
    <w:rsid w:val="007C1148"/>
    <w:rsid w:val="007C2858"/>
    <w:rsid w:val="007C3828"/>
    <w:rsid w:val="007C4E28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F0712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48B1"/>
    <w:rsid w:val="009470BC"/>
    <w:rsid w:val="00953D07"/>
    <w:rsid w:val="009540D9"/>
    <w:rsid w:val="00955B87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D8"/>
    <w:rsid w:val="00985D83"/>
    <w:rsid w:val="00990947"/>
    <w:rsid w:val="00992766"/>
    <w:rsid w:val="009946A2"/>
    <w:rsid w:val="00997816"/>
    <w:rsid w:val="009A0336"/>
    <w:rsid w:val="009A1591"/>
    <w:rsid w:val="009C1C20"/>
    <w:rsid w:val="009C21F2"/>
    <w:rsid w:val="009C2C8E"/>
    <w:rsid w:val="009C4803"/>
    <w:rsid w:val="009C7B42"/>
    <w:rsid w:val="009D0716"/>
    <w:rsid w:val="009D33D1"/>
    <w:rsid w:val="009D416F"/>
    <w:rsid w:val="009E0EF4"/>
    <w:rsid w:val="009E4803"/>
    <w:rsid w:val="009E4E36"/>
    <w:rsid w:val="009F13D6"/>
    <w:rsid w:val="009F19FF"/>
    <w:rsid w:val="009F638D"/>
    <w:rsid w:val="009F6D16"/>
    <w:rsid w:val="009F75E9"/>
    <w:rsid w:val="00A0073C"/>
    <w:rsid w:val="00A028EC"/>
    <w:rsid w:val="00A03706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6ED4"/>
    <w:rsid w:val="00AA7360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3599D"/>
    <w:rsid w:val="00B36F1C"/>
    <w:rsid w:val="00B4260C"/>
    <w:rsid w:val="00B46670"/>
    <w:rsid w:val="00B47E8D"/>
    <w:rsid w:val="00B52888"/>
    <w:rsid w:val="00B52A3A"/>
    <w:rsid w:val="00B5799E"/>
    <w:rsid w:val="00B60548"/>
    <w:rsid w:val="00B62093"/>
    <w:rsid w:val="00B628BC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957FA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C00869"/>
    <w:rsid w:val="00C04912"/>
    <w:rsid w:val="00C0601E"/>
    <w:rsid w:val="00C06316"/>
    <w:rsid w:val="00C0715B"/>
    <w:rsid w:val="00C110B4"/>
    <w:rsid w:val="00C1206F"/>
    <w:rsid w:val="00C20EB9"/>
    <w:rsid w:val="00C24D32"/>
    <w:rsid w:val="00C2610D"/>
    <w:rsid w:val="00C273DD"/>
    <w:rsid w:val="00C275B2"/>
    <w:rsid w:val="00C33B61"/>
    <w:rsid w:val="00C34B0A"/>
    <w:rsid w:val="00C43519"/>
    <w:rsid w:val="00C4383B"/>
    <w:rsid w:val="00C47441"/>
    <w:rsid w:val="00C5045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5660"/>
    <w:rsid w:val="00C91F26"/>
    <w:rsid w:val="00C97634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17BCD"/>
    <w:rsid w:val="00E20D2C"/>
    <w:rsid w:val="00E216C9"/>
    <w:rsid w:val="00E315C9"/>
    <w:rsid w:val="00E32E13"/>
    <w:rsid w:val="00E36292"/>
    <w:rsid w:val="00E37D4D"/>
    <w:rsid w:val="00E449DA"/>
    <w:rsid w:val="00E46B18"/>
    <w:rsid w:val="00E501B0"/>
    <w:rsid w:val="00E50CE8"/>
    <w:rsid w:val="00E56059"/>
    <w:rsid w:val="00E57868"/>
    <w:rsid w:val="00E6587D"/>
    <w:rsid w:val="00E70395"/>
    <w:rsid w:val="00E70D08"/>
    <w:rsid w:val="00E7264F"/>
    <w:rsid w:val="00E74386"/>
    <w:rsid w:val="00E76231"/>
    <w:rsid w:val="00E83184"/>
    <w:rsid w:val="00E86482"/>
    <w:rsid w:val="00E87105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5D0A626-4C8A-4128-8D21-5AF4D3F1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57FA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B957FA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B957FA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B957FA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C1206F"/>
    <w:pPr>
      <w:tabs>
        <w:tab w:val="right" w:pos="-142"/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line="240" w:lineRule="auto"/>
      <w:ind w:left="-1418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C1206F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3A5B3C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tw\officevorlagen\Dokumentenvorlag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2B18BB74624FFBAD0188D1EA1CE4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3B73B2-E712-4626-873A-222DB494B16C}"/>
      </w:docPartPr>
      <w:docPartBody>
        <w:p w:rsidR="003F4C86" w:rsidRDefault="001A73D6">
          <w:pPr>
            <w:pStyle w:val="C52B18BB74624FFBAD0188D1EA1CE406"/>
          </w:pPr>
          <w:r w:rsidRPr="00494990">
            <w:rPr>
              <w:rStyle w:val="Platzhaltertext"/>
            </w:rPr>
            <w:t>Wählen Sie einen Dokumentbaustein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3D6"/>
    <w:rsid w:val="001A73D6"/>
    <w:rsid w:val="003F4C86"/>
    <w:rsid w:val="006952DA"/>
    <w:rsid w:val="008F41A8"/>
    <w:rsid w:val="0096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DD0E665F833433DB7B96817D184F863">
    <w:name w:val="0DD0E665F833433DB7B96817D184F863"/>
  </w:style>
  <w:style w:type="character" w:customStyle="1" w:styleId="FormatvorlagePlatzhaltertext">
    <w:name w:val="Formatvorlage Platzhaltertext"/>
    <w:basedOn w:val="Platzhaltertext"/>
    <w:rPr>
      <w:color w:val="8080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484D534649BD4E4B8293D54AC3B058AD">
    <w:name w:val="484D534649BD4E4B8293D54AC3B058AD"/>
  </w:style>
  <w:style w:type="paragraph" w:customStyle="1" w:styleId="B37AE23621DB41908351076A097C690D">
    <w:name w:val="B37AE23621DB41908351076A097C690D"/>
  </w:style>
  <w:style w:type="paragraph" w:customStyle="1" w:styleId="2AE2D65F9951435C8AFB78FEE5641772">
    <w:name w:val="2AE2D65F9951435C8AFB78FEE5641772"/>
  </w:style>
  <w:style w:type="paragraph" w:customStyle="1" w:styleId="5105204F57D24C6A84045D9E0442B0C7">
    <w:name w:val="5105204F57D24C6A84045D9E0442B0C7"/>
  </w:style>
  <w:style w:type="paragraph" w:customStyle="1" w:styleId="70936A65D47F4B1C87201DD434B93D5C">
    <w:name w:val="70936A65D47F4B1C87201DD434B93D5C"/>
  </w:style>
  <w:style w:type="paragraph" w:customStyle="1" w:styleId="4365B7216CA24D6E80FFD5C88DC0A7DE">
    <w:name w:val="4365B7216CA24D6E80FFD5C88DC0A7DE"/>
  </w:style>
  <w:style w:type="paragraph" w:customStyle="1" w:styleId="3E3623981EC442D999072C07EEBC16F0">
    <w:name w:val="3E3623981EC442D999072C07EEBC16F0"/>
  </w:style>
  <w:style w:type="paragraph" w:customStyle="1" w:styleId="2A5C024F81A4431E90BAC820A4F8F780">
    <w:name w:val="2A5C024F81A4431E90BAC820A4F8F780"/>
  </w:style>
  <w:style w:type="paragraph" w:customStyle="1" w:styleId="D6A3960504C142848548F52DB1F291D1">
    <w:name w:val="D6A3960504C142848548F52DB1F291D1"/>
  </w:style>
  <w:style w:type="paragraph" w:customStyle="1" w:styleId="2402BE5FD0564321902CFC5F12F488DE">
    <w:name w:val="2402BE5FD0564321902CFC5F12F488DE"/>
  </w:style>
  <w:style w:type="paragraph" w:customStyle="1" w:styleId="0B17B6E748A64DE18B495BF3BEE0A1F6">
    <w:name w:val="0B17B6E748A64DE18B495BF3BEE0A1F6"/>
  </w:style>
  <w:style w:type="paragraph" w:customStyle="1" w:styleId="6DB6E671B569466C9FAC58AA989BB19F">
    <w:name w:val="6DB6E671B569466C9FAC58AA989BB19F"/>
  </w:style>
  <w:style w:type="paragraph" w:customStyle="1" w:styleId="851FB39A64F242D2AF1638657FF1F438">
    <w:name w:val="851FB39A64F242D2AF1638657FF1F438"/>
  </w:style>
  <w:style w:type="paragraph" w:customStyle="1" w:styleId="C52B18BB74624FFBAD0188D1EA1CE406">
    <w:name w:val="C52B18BB74624FFBAD0188D1EA1CE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76718768-2EC8-4BC6-BF47-04EE31DF8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Dokumentenvorlage.dotm</Template>
  <TotalTime>0</TotalTime>
  <Pages>2</Pages>
  <Words>66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>Prorektorat</Manager>
  <Company>Hochschule HTW Chur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5</cp:revision>
  <cp:lastPrinted>2016-10-07T11:50:00Z</cp:lastPrinted>
  <dcterms:created xsi:type="dcterms:W3CDTF">2018-10-03T00:48:00Z</dcterms:created>
  <dcterms:modified xsi:type="dcterms:W3CDTF">2019-04-21T09:47:00Z</dcterms:modified>
  <cp:category>Intern</cp:category>
  <cp:contentStatus>V01.00</cp:contentStatus>
</cp:coreProperties>
</file>