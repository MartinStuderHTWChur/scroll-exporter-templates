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9A0336" w:rsidRDefault="00C84388" w:rsidP="00296497">
      <w:pPr>
        <w:pStyle w:val="Titel"/>
      </w:pPr>
      <w:bookmarkStart w:id="0" w:name="_GoBack"/>
      <w:bookmarkEnd w:id="0"/>
      <w:r>
        <w:t>$scroll.title</w:t>
      </w:r>
    </w:p>
    <w:p w:rsidR="005845BB" w:rsidRDefault="005845BB" w:rsidP="00C1206F">
      <w:pPr>
        <w:pStyle w:val="Inhaltssteuerelementeabsatz"/>
        <w:sectPr w:rsidR="005845BB" w:rsidSect="003F067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p w:rsidR="00A4179F" w:rsidRPr="009A0336" w:rsidRDefault="00FA4D4E" w:rsidP="00C1206F">
      <w:pPr>
        <w:pStyle w:val="Inhaltssteuerelementeabsatz"/>
      </w:pPr>
      <w:r w:rsidRPr="009A0336">
        <w:tab/>
        <w:t xml:space="preserve">Autor/in: </w:t>
      </w:r>
      <w:r w:rsidRPr="009A0336">
        <w:tab/>
      </w:r>
      <w:sdt>
        <w:sdtPr>
          <w:alias w:val="Autor/in"/>
          <w:tag w:val="author"/>
          <w:id w:val="733197846"/>
          <w:placeholder>
            <w:docPart w:val="9E29F7900D914EF7AF294C8F82840B9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84388">
            <w:t>Martin Studer</w:t>
          </w:r>
        </w:sdtContent>
      </w:sdt>
    </w:p>
    <w:p w:rsidR="00FA4D4E" w:rsidRPr="009A0336" w:rsidRDefault="00FA4D4E" w:rsidP="00C1206F">
      <w:pPr>
        <w:pStyle w:val="Inhaltssteuerelementeabsatz"/>
      </w:pPr>
      <w:r w:rsidRPr="009A0336">
        <w:tab/>
        <w:t>Ausgabestelle:</w:t>
      </w:r>
      <w:r w:rsidRPr="009A0336">
        <w:tab/>
      </w:r>
      <w:sdt>
        <w:sdtPr>
          <w:alias w:val="Ausgabestelle"/>
          <w:tag w:val="issuingOffice"/>
          <w:id w:val="-855804128"/>
          <w:placeholder>
            <w:docPart w:val="B5646B74ED0749E9833B90E339062CC0"/>
          </w:placeholder>
          <w:dataBinding w:prefixMappings="xmlns:ns0='http://schemas.openxmlformats.org/officeDocument/2006/extended-properties' " w:xpath="/ns0:Properties[1]/ns0:Manager[1]" w:storeItemID="{6668398D-A668-4E3E-A5EB-62B293D839F1}"/>
          <w:comboBox w:lastValue="Prorektorat">
            <w:listItem w:value="Wählen Sie ein Element aus."/>
            <w:listItem w:displayText="Rektorat" w:value="Rektorat"/>
            <w:listItem w:displayText="Prorektorat" w:value="Prorektorat"/>
            <w:listItem w:displayText="Departement Angewandte Zukunftstechnologien" w:value="Departement Angewandte Zukunftstechnologien"/>
            <w:listItem w:displayText="Departement Entrepreneurial Management" w:value="Departement Entrepreneurial Management"/>
            <w:listItem w:displayText="Departement Lebensraum" w:value="Departement Lebensraum"/>
            <w:listItem w:displayText="Zentrale Dienste" w:value="Zentrale Dienste"/>
            <w:listItem w:displayText="Institut für Bauen im alpinen Raum" w:value="Institut für Bauen im alpinen Raum"/>
            <w:listItem w:displayText="Institut für Management und Weiterbildung" w:value="Institut für Management und Weiterbildung"/>
            <w:listItem w:displayText="Institut für Multimedia Production" w:value="Institut für Multimedia Production"/>
            <w:listItem w:displayText="Institut für Photonics und ICT" w:value="Institut für Photonics und ICT"/>
            <w:listItem w:displayText="Institut für Tourismus und Freizeit" w:value="Institut für Tourismus und Freizeit"/>
            <w:listItem w:displayText="Schweizerisches Institut für Entrepreneurship" w:value="Schweizerisches Institut für Entrepreneurship"/>
            <w:listItem w:displayText="Schweizerisches Institut für Informationswissenschaft" w:value="Schweizerisches Institut für Informationswissenschaft"/>
            <w:listItem w:displayText="Zentrum für Betriebswirtschaftslehre" w:value="Zentrum für Betriebswirtschaftslehre"/>
            <w:listItem w:displayText="Zentrum für Verwaltungsmanagement" w:value="Zentrum für Verwaltungsmanagement"/>
            <w:listItem w:displayText="Zentrum für wirtschaftspolitisch Forschung" w:value="Zentrum für wirtschaftspolitisch Forschung"/>
          </w:comboBox>
        </w:sdtPr>
        <w:sdtEndPr/>
        <w:sdtContent>
          <w:r w:rsidR="00C84388">
            <w:t>Prorektorat</w:t>
          </w:r>
        </w:sdtContent>
      </w:sdt>
    </w:p>
    <w:p w:rsidR="00FA4D4E" w:rsidRPr="009A0336" w:rsidRDefault="00FA4D4E" w:rsidP="00C1206F">
      <w:pPr>
        <w:pStyle w:val="Inhaltssteuerelementeabsatz"/>
      </w:pPr>
      <w:r w:rsidRPr="009A0336">
        <w:tab/>
        <w:t>Geltungsbereich:</w:t>
      </w:r>
      <w:r w:rsidRPr="009A0336">
        <w:tab/>
      </w:r>
      <w:sdt>
        <w:sdtPr>
          <w:alias w:val="Geltungsbereich"/>
          <w:tag w:val="scope"/>
          <w:id w:val="-1442143494"/>
          <w:placeholder>
            <w:docPart w:val="C50CC81F32BD4610BC245C787BD47C0E"/>
          </w:placeholder>
          <w:dataBinding w:prefixMappings="xmlns:ns0='http://schemas.openxmlformats.org/officeDocument/2006/extended-properties' " w:xpath="/ns0:Properties[1]/ns0:Company[1]" w:storeItemID="{6668398D-A668-4E3E-A5EB-62B293D839F1}"/>
          <w:dropDownList w:lastValue="Hochschule HTW Chur">
            <w:listItem w:value="Wählen Sie ein Element aus."/>
            <w:listItem w:displayText="Hochschule HTW Chur" w:value="Hochschule HTW Chur"/>
            <w:listItem w:displayText="Departement" w:value="Departement"/>
            <w:listItem w:displayText="Institut" w:value="Institut"/>
            <w:listItem w:displayText="Studiengang" w:value="Studiengang"/>
            <w:listItem w:displayText="Projekt" w:value="Projekt"/>
            <w:listItem w:displayText="Prozess" w:value="Prozess"/>
          </w:dropDownList>
        </w:sdtPr>
        <w:sdtEndPr/>
        <w:sdtContent>
          <w:r w:rsidR="00C84388">
            <w:t>Hochschule HTW Chur</w:t>
          </w:r>
        </w:sdtContent>
      </w:sdt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Klassifizierung:</w:t>
      </w:r>
      <w:r w:rsidR="00FA4D4E" w:rsidRPr="009A0336">
        <w:tab/>
      </w:r>
      <w:sdt>
        <w:sdtPr>
          <w:alias w:val="Klassifizierung"/>
          <w:tag w:val="classification"/>
          <w:id w:val="698827298"/>
          <w:placeholder>
            <w:docPart w:val="33A8A08FF45549D1B8CA2266F8D49291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dropDownList w:lastValue="Intern">
            <w:listItem w:value="Wählen Sie ein Element aus."/>
            <w:listItem w:displayText="Nicht klassifiziert" w:value="Nicht klassifiziert"/>
            <w:listItem w:displayText="Intern" w:value="Intern"/>
            <w:listItem w:displayText="Vertraulich" w:value="Vertraulich"/>
          </w:dropDownList>
        </w:sdtPr>
        <w:sdtEndPr/>
        <w:sdtContent>
          <w:r w:rsidR="00C84388">
            <w:t>Intern</w:t>
          </w:r>
        </w:sdtContent>
      </w:sdt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Version:</w:t>
      </w:r>
      <w:r w:rsidR="00FA4D4E" w:rsidRPr="009A0336">
        <w:tab/>
      </w:r>
      <w:sdt>
        <w:sdtPr>
          <w:alias w:val="Version"/>
          <w:tag w:val="version"/>
          <w:id w:val="1422072392"/>
          <w:placeholder>
            <w:docPart w:val="B54F3C39858F4634B8E08FC1F90D72D3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C84388">
            <w:t>V01.00</w:t>
          </w:r>
        </w:sdtContent>
      </w:sdt>
    </w:p>
    <w:p w:rsidR="0005370A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Ausgabedatum:</w:t>
      </w:r>
      <w:r w:rsidR="00FA4D4E" w:rsidRPr="009A0336">
        <w:tab/>
      </w:r>
      <w:sdt>
        <w:sdtPr>
          <w:alias w:val="Ausgabedatum"/>
          <w:tag w:val="issuingDate"/>
          <w:id w:val="581875457"/>
          <w:placeholder>
            <w:docPart w:val="892C410891514474907CBC52EBA1E87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10-02T00:00:00Z">
            <w:dateFormat w:val="dd.MM.yyyy"/>
            <w:lid w:val="de-CH"/>
            <w:storeMappedDataAs w:val="dateTime"/>
            <w:calendar w:val="gregorian"/>
          </w:date>
        </w:sdtPr>
        <w:sdtEndPr/>
        <w:sdtContent>
          <w:r w:rsidR="00C84388">
            <w:t>02.10.2018</w:t>
          </w:r>
        </w:sdtContent>
      </w:sdt>
    </w:p>
    <w:p w:rsidR="00697740" w:rsidRPr="009A0336" w:rsidRDefault="0005370A" w:rsidP="00C1206F">
      <w:pPr>
        <w:pStyle w:val="Inhaltssteuerelementeabsatz"/>
      </w:pPr>
      <w:r w:rsidRPr="009A0336">
        <w:tab/>
      </w:r>
      <w:r w:rsidR="00697740" w:rsidRPr="009A0336">
        <w:t>Verteiler:</w:t>
      </w:r>
      <w:r w:rsidR="00697740" w:rsidRPr="009A0336">
        <w:tab/>
      </w:r>
      <w:sdt>
        <w:sdtPr>
          <w:alias w:val="Verteiler"/>
          <w:tag w:val="distribution"/>
          <w:id w:val="-405997259"/>
          <w:placeholder>
            <w:docPart w:val="16C0395D162E443CB3966580251D3E19"/>
          </w:placeholder>
          <w:dataBinding w:prefixMappings="xmlns:ns0='http://schemas.htwchur.ch/identification' " w:xpath="/ns0:identifikation[1]/ns0:distribution[1]" w:storeItemID="{0F925DE6-5225-42F4-B7B1-F355B966034B}"/>
          <w:text/>
        </w:sdtPr>
        <w:sdtEndPr/>
        <w:sdtContent>
          <w:r w:rsidR="00C84388">
            <w:t>Hochschulleitung</w:t>
          </w:r>
        </w:sdtContent>
      </w:sdt>
    </w:p>
    <w:p w:rsidR="005845BB" w:rsidRDefault="005845BB" w:rsidP="00245615">
      <w:pPr>
        <w:pStyle w:val="berschriftohneIndex"/>
        <w:sectPr w:rsidR="005845BB" w:rsidSect="005845BB">
          <w:type w:val="continuous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  <w:bookmarkStart w:id="1" w:name="_Toc487631479"/>
    </w:p>
    <w:p w:rsidR="00C34B0A" w:rsidRPr="009A0336" w:rsidRDefault="00245615" w:rsidP="00245615">
      <w:pPr>
        <w:pStyle w:val="berschriftohneIndex"/>
      </w:pPr>
      <w:r w:rsidRPr="009A0336">
        <w:t>Änderungskontrolle</w:t>
      </w:r>
      <w:bookmarkEnd w:id="1"/>
    </w:p>
    <w:tbl>
      <w:tblPr>
        <w:tblStyle w:val="TabelleHTWChurweisserHintergrundinberschrift"/>
        <w:tblW w:w="9072" w:type="dxa"/>
        <w:tblLayout w:type="fixed"/>
        <w:tblLook w:val="0420" w:firstRow="1" w:lastRow="0" w:firstColumn="0" w:lastColumn="0" w:noHBand="0" w:noVBand="1"/>
        <w:tblCaption w:val="Änderungskontrolle"/>
      </w:tblPr>
      <w:tblGrid>
        <w:gridCol w:w="1134"/>
        <w:gridCol w:w="3969"/>
        <w:gridCol w:w="1985"/>
        <w:gridCol w:w="1984"/>
      </w:tblGrid>
      <w:tr w:rsidR="00775CA4" w:rsidRPr="009A0336" w:rsidTr="002B5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134" w:type="dxa"/>
          </w:tcPr>
          <w:p w:rsidR="00775CA4" w:rsidRPr="009A0336" w:rsidRDefault="00775CA4" w:rsidP="00775CA4">
            <w:r w:rsidRPr="009A0336">
              <w:t>Version</w:t>
            </w:r>
          </w:p>
        </w:tc>
        <w:tc>
          <w:tcPr>
            <w:tcW w:w="3969" w:type="dxa"/>
          </w:tcPr>
          <w:p w:rsidR="00775CA4" w:rsidRPr="009A0336" w:rsidRDefault="00775CA4" w:rsidP="00775CA4">
            <w:r w:rsidRPr="009A0336">
              <w:t>Überarbeitung</w:t>
            </w:r>
          </w:p>
        </w:tc>
        <w:tc>
          <w:tcPr>
            <w:tcW w:w="1985" w:type="dxa"/>
          </w:tcPr>
          <w:p w:rsidR="00775CA4" w:rsidRPr="009A0336" w:rsidRDefault="00775CA4" w:rsidP="00775CA4">
            <w:r w:rsidRPr="009A0336">
              <w:t>Autor/in</w:t>
            </w:r>
          </w:p>
        </w:tc>
        <w:tc>
          <w:tcPr>
            <w:tcW w:w="1984" w:type="dxa"/>
          </w:tcPr>
          <w:p w:rsidR="00775CA4" w:rsidRPr="009A0336" w:rsidRDefault="00775CA4" w:rsidP="0005370A">
            <w:r w:rsidRPr="009A0336">
              <w:t>Datum</w:t>
            </w:r>
          </w:p>
        </w:tc>
      </w:tr>
      <w:tr w:rsidR="00775CA4" w:rsidRPr="009A0336" w:rsidTr="002B503C">
        <w:trPr>
          <w:trHeight w:val="397"/>
        </w:trPr>
        <w:tc>
          <w:tcPr>
            <w:tcW w:w="1134" w:type="dxa"/>
          </w:tcPr>
          <w:p w:rsidR="00775CA4" w:rsidRPr="009A0336" w:rsidRDefault="00C84388" w:rsidP="00552C66">
            <w:r>
              <w:t>V01.00</w:t>
            </w:r>
          </w:p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C84388" w:rsidP="000457C9">
            <w:r>
              <w:t>Martin Studer</w:t>
            </w:r>
          </w:p>
        </w:tc>
        <w:tc>
          <w:tcPr>
            <w:tcW w:w="1984" w:type="dxa"/>
          </w:tcPr>
          <w:p w:rsidR="00775CA4" w:rsidRPr="009A0336" w:rsidRDefault="00C84388" w:rsidP="00775CA4">
            <w:r>
              <w:t>02.10.2018</w:t>
            </w:r>
          </w:p>
        </w:tc>
      </w:tr>
      <w:tr w:rsidR="00775CA4" w:rsidRPr="009A0336" w:rsidTr="002B50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tcW w:w="1134" w:type="dxa"/>
          </w:tcPr>
          <w:p w:rsidR="00775CA4" w:rsidRPr="009A0336" w:rsidRDefault="00775CA4" w:rsidP="00880636"/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775CA4" w:rsidP="00775CA4"/>
        </w:tc>
        <w:tc>
          <w:tcPr>
            <w:tcW w:w="1984" w:type="dxa"/>
          </w:tcPr>
          <w:p w:rsidR="00775CA4" w:rsidRPr="009A0336" w:rsidRDefault="00775CA4" w:rsidP="00775CA4"/>
        </w:tc>
      </w:tr>
      <w:tr w:rsidR="00775CA4" w:rsidRPr="009A0336" w:rsidTr="002B503C">
        <w:trPr>
          <w:trHeight w:val="397"/>
        </w:trPr>
        <w:tc>
          <w:tcPr>
            <w:tcW w:w="1134" w:type="dxa"/>
          </w:tcPr>
          <w:p w:rsidR="00775CA4" w:rsidRPr="009A0336" w:rsidRDefault="00775CA4" w:rsidP="00775CA4"/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775CA4" w:rsidP="00775CA4"/>
        </w:tc>
        <w:tc>
          <w:tcPr>
            <w:tcW w:w="1984" w:type="dxa"/>
          </w:tcPr>
          <w:p w:rsidR="00775CA4" w:rsidRPr="009A0336" w:rsidRDefault="00775CA4" w:rsidP="00775CA4"/>
        </w:tc>
      </w:tr>
      <w:tr w:rsidR="00775CA4" w:rsidRPr="009A0336" w:rsidTr="002B50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tcW w:w="1134" w:type="dxa"/>
          </w:tcPr>
          <w:p w:rsidR="00775CA4" w:rsidRPr="009A0336" w:rsidRDefault="00775CA4" w:rsidP="00775CA4"/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775CA4" w:rsidP="00775CA4"/>
        </w:tc>
        <w:tc>
          <w:tcPr>
            <w:tcW w:w="1984" w:type="dxa"/>
          </w:tcPr>
          <w:p w:rsidR="00775CA4" w:rsidRPr="009A0336" w:rsidRDefault="00775CA4" w:rsidP="00775CA4"/>
        </w:tc>
      </w:tr>
      <w:tr w:rsidR="00775CA4" w:rsidRPr="009A0336" w:rsidTr="002B503C">
        <w:trPr>
          <w:trHeight w:val="397"/>
        </w:trPr>
        <w:tc>
          <w:tcPr>
            <w:tcW w:w="1134" w:type="dxa"/>
          </w:tcPr>
          <w:p w:rsidR="00775CA4" w:rsidRPr="009A0336" w:rsidRDefault="00775CA4" w:rsidP="00775CA4"/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775CA4" w:rsidP="00775CA4"/>
        </w:tc>
        <w:tc>
          <w:tcPr>
            <w:tcW w:w="1984" w:type="dxa"/>
          </w:tcPr>
          <w:p w:rsidR="00775CA4" w:rsidRPr="009A0336" w:rsidRDefault="00775CA4" w:rsidP="00775CA4"/>
        </w:tc>
      </w:tr>
      <w:tr w:rsidR="00775CA4" w:rsidRPr="009A0336" w:rsidTr="002B50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tcW w:w="1134" w:type="dxa"/>
          </w:tcPr>
          <w:p w:rsidR="00775CA4" w:rsidRPr="009A0336" w:rsidRDefault="00775CA4" w:rsidP="00775CA4"/>
        </w:tc>
        <w:tc>
          <w:tcPr>
            <w:tcW w:w="3969" w:type="dxa"/>
          </w:tcPr>
          <w:p w:rsidR="00775CA4" w:rsidRPr="009A0336" w:rsidRDefault="00775CA4" w:rsidP="00775CA4"/>
        </w:tc>
        <w:tc>
          <w:tcPr>
            <w:tcW w:w="1985" w:type="dxa"/>
          </w:tcPr>
          <w:p w:rsidR="00775CA4" w:rsidRPr="009A0336" w:rsidRDefault="00775CA4" w:rsidP="00775CA4"/>
        </w:tc>
        <w:tc>
          <w:tcPr>
            <w:tcW w:w="1984" w:type="dxa"/>
          </w:tcPr>
          <w:p w:rsidR="00775CA4" w:rsidRPr="009A0336" w:rsidRDefault="00775CA4" w:rsidP="00775CA4"/>
        </w:tc>
      </w:tr>
    </w:tbl>
    <w:p w:rsidR="00155492" w:rsidRPr="009A0336" w:rsidRDefault="00155492" w:rsidP="00155492"/>
    <w:tbl>
      <w:tblPr>
        <w:tblStyle w:val="TabelleHTWChurweisserHintergrundinberschrift"/>
        <w:tblW w:w="0" w:type="auto"/>
        <w:tblLook w:val="0420" w:firstRow="1" w:lastRow="0" w:firstColumn="0" w:lastColumn="0" w:noHBand="0" w:noVBand="1"/>
      </w:tblPr>
      <w:tblGrid>
        <w:gridCol w:w="7087"/>
        <w:gridCol w:w="1984"/>
      </w:tblGrid>
      <w:tr w:rsidR="00155492" w:rsidRPr="009A0336" w:rsidTr="00E83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88" w:type="dxa"/>
          </w:tcPr>
          <w:p w:rsidR="00155492" w:rsidRPr="009A0336" w:rsidRDefault="00155492" w:rsidP="00F01841">
            <w:r w:rsidRPr="009A0336">
              <w:t>Freigabe durch</w:t>
            </w:r>
          </w:p>
        </w:tc>
        <w:tc>
          <w:tcPr>
            <w:tcW w:w="1984" w:type="dxa"/>
          </w:tcPr>
          <w:p w:rsidR="00155492" w:rsidRPr="009A0336" w:rsidRDefault="00155492" w:rsidP="00F01841">
            <w:r w:rsidRPr="009A0336">
              <w:t>Datum</w:t>
            </w:r>
          </w:p>
        </w:tc>
      </w:tr>
      <w:tr w:rsidR="00155492" w:rsidRPr="009A0336" w:rsidTr="00E83184">
        <w:tc>
          <w:tcPr>
            <w:tcW w:w="7088" w:type="dxa"/>
          </w:tcPr>
          <w:p w:rsidR="00155492" w:rsidRPr="009A0336" w:rsidRDefault="00155492" w:rsidP="00F01841"/>
        </w:tc>
        <w:tc>
          <w:tcPr>
            <w:tcW w:w="1984" w:type="dxa"/>
          </w:tcPr>
          <w:p w:rsidR="00155492" w:rsidRPr="009A0336" w:rsidRDefault="00155492" w:rsidP="00F01841"/>
        </w:tc>
      </w:tr>
      <w:tr w:rsidR="00155492" w:rsidRPr="009A0336" w:rsidTr="00E83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:rsidR="00155492" w:rsidRPr="009A0336" w:rsidRDefault="00155492" w:rsidP="00F01841"/>
        </w:tc>
        <w:tc>
          <w:tcPr>
            <w:tcW w:w="1984" w:type="dxa"/>
          </w:tcPr>
          <w:p w:rsidR="00155492" w:rsidRPr="009A0336" w:rsidRDefault="00155492" w:rsidP="00F01841"/>
        </w:tc>
      </w:tr>
    </w:tbl>
    <w:p w:rsidR="00655D6D" w:rsidRDefault="00655D6D" w:rsidP="00017A51">
      <w:pPr>
        <w:tabs>
          <w:tab w:val="left" w:pos="1332"/>
        </w:tabs>
      </w:pPr>
    </w:p>
    <w:p w:rsidR="00655D6D" w:rsidRPr="00017A51" w:rsidRDefault="00655D6D" w:rsidP="00017A51">
      <w:pPr>
        <w:tabs>
          <w:tab w:val="left" w:pos="1332"/>
        </w:tabs>
        <w:sectPr w:rsidR="00655D6D" w:rsidRPr="00017A51" w:rsidSect="005845BB">
          <w:type w:val="continuous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sdt>
      <w:sdtPr>
        <w:rPr>
          <w:kern w:val="0"/>
          <w:sz w:val="20"/>
        </w:rPr>
        <w:id w:val="-1258060351"/>
        <w:docPartObj>
          <w:docPartGallery w:val="Table of Contents"/>
          <w:docPartUnique/>
        </w:docPartObj>
      </w:sdtPr>
      <w:sdtEndPr/>
      <w:sdtContent>
        <w:p w:rsidR="00C41973" w:rsidRDefault="004647DF" w:rsidP="0026314F">
          <w:pPr>
            <w:pStyle w:val="berschriftohneIndex"/>
            <w:rPr>
              <w:noProof/>
            </w:rPr>
          </w:pPr>
          <w:r w:rsidRPr="009A0336">
            <w:t>Inhalt</w:t>
          </w:r>
          <w:r w:rsidR="00775CA4" w:rsidRPr="009A0336">
            <w:t>s</w:t>
          </w:r>
          <w:r w:rsidRPr="009A0336">
            <w:t>verzeichnis</w:t>
          </w:r>
          <w:r w:rsidR="0026314F" w:rsidRPr="009A0336">
            <w:fldChar w:fldCharType="begin"/>
          </w:r>
          <w:r w:rsidR="0026314F" w:rsidRPr="009A0336">
            <w:instrText xml:space="preserve"> TOC \o "2-3" \h \z \t "Überschrift 1;1" </w:instrText>
          </w:r>
          <w:r w:rsidR="0026314F" w:rsidRPr="009A0336">
            <w:fldChar w:fldCharType="separate"/>
          </w:r>
        </w:p>
        <w:p w:rsidR="00C84388" w:rsidRDefault="00C41973" w:rsidP="00F20C20"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 w:rsidR="0026314F" w:rsidRPr="009A0336">
            <w:fldChar w:fldCharType="end"/>
          </w:r>
        </w:p>
      </w:sdtContent>
    </w:sdt>
    <w:p w:rsidR="00B76D02" w:rsidRPr="009A0336" w:rsidRDefault="00C84388" w:rsidP="00F20C20">
      <w:r>
        <w:t>$scroll.content</w:t>
      </w:r>
    </w:p>
    <w:sectPr w:rsidR="00B76D02" w:rsidRPr="009A0336" w:rsidSect="005B28A7">
      <w:headerReference w:type="default" r:id="rId16"/>
      <w:pgSz w:w="11906" w:h="16838" w:code="9"/>
      <w:pgMar w:top="1701" w:right="1134" w:bottom="1134" w:left="1134" w:header="851" w:footer="425" w:gutter="56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677" w:rsidRDefault="00F90677">
      <w:r>
        <w:separator/>
      </w:r>
    </w:p>
  </w:endnote>
  <w:endnote w:type="continuationSeparator" w:id="0">
    <w:p w:rsidR="00F90677" w:rsidRDefault="00F90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C41973">
      <w:rPr>
        <w:rStyle w:val="Platzhaltertext"/>
        <w:noProof/>
        <w:color w:val="000000" w:themeColor="text1"/>
        <w:sz w:val="16"/>
      </w:rPr>
      <w:t>HTW-Standard.docx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2B2351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Platzhaltertext"/>
          <w:color w:val="000000" w:themeColor="text1"/>
          <w:sz w:val="16"/>
        </w:rPr>
        <w:alias w:val="Version"/>
        <w:tag w:val="version"/>
        <w:id w:val="-45916209"/>
        <w:placeholder>
          <w:docPart w:val="A10AF388F0314CA19F6358BBAE3CEFEF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>
        <w:rPr>
          <w:rStyle w:val="Platzhaltertext"/>
        </w:rPr>
      </w:sdtEndPr>
      <w:sdtContent>
        <w:r w:rsidR="00C84388">
          <w:rPr>
            <w:rStyle w:val="Platzhaltertext"/>
            <w:color w:val="000000" w:themeColor="text1"/>
            <w:sz w:val="16"/>
          </w:rPr>
          <w:t>V01.00</w:t>
        </w:r>
      </w:sdtContent>
    </w:sdt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Inhaltssteuerelemente"/>
        </w:rPr>
        <w:alias w:val="Ausgabedatum"/>
        <w:tag w:val="issuingDate"/>
        <w:id w:val="-565490064"/>
        <w:dataBinding w:prefixMappings="xmlns:ns0='http://schemas.microsoft.com/office/2006/coverPageProps' " w:xpath="/ns0:CoverPageProperties[1]/ns0:PublishDate[1]" w:storeItemID="{55AF091B-3C7A-41E3-B477-F2FDAA23CFDA}"/>
        <w:date w:fullDate="2018-10-02T00:00:00Z">
          <w:dateFormat w:val="dd.MM.yyyy"/>
          <w:lid w:val="de-CH"/>
          <w:storeMappedDataAs w:val="dateTime"/>
          <w:calendar w:val="gregorian"/>
        </w:date>
      </w:sdtPr>
      <w:sdtEndPr>
        <w:rPr>
          <w:rStyle w:val="Platzhaltertext"/>
          <w:color w:val="808080"/>
          <w:sz w:val="17"/>
        </w:rPr>
      </w:sdtEndPr>
      <w:sdtContent>
        <w:r w:rsidR="00C84388">
          <w:rPr>
            <w:rStyle w:val="Inhaltssteuerelemente"/>
          </w:rPr>
          <w:t>02.10.2018</w:t>
        </w:r>
      </w:sdtContent>
    </w:sdt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C41973">
      <w:rPr>
        <w:noProof/>
        <w:sz w:val="16"/>
        <w:szCs w:val="16"/>
      </w:rPr>
      <w:t>2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C41973">
      <w:rPr>
        <w:noProof/>
        <w:sz w:val="16"/>
        <w:szCs w:val="16"/>
      </w:rPr>
      <w:t>2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58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:rsidR="000457C9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A47242">
      <w:rPr>
        <w:rStyle w:val="Platzhaltertext"/>
        <w:color w:val="000000" w:themeColor="text1"/>
        <w:sz w:val="16"/>
      </w:rPr>
      <w:fldChar w:fldCharType="begin"/>
    </w:r>
    <w:r w:rsidR="00A47242">
      <w:rPr>
        <w:rStyle w:val="Platzhaltertext"/>
        <w:color w:val="000000" w:themeColor="text1"/>
        <w:sz w:val="16"/>
      </w:rPr>
      <w:instrText xml:space="preserve"> FILENAME   \* MERGEFORMAT </w:instrText>
    </w:r>
    <w:r w:rsidR="00A47242">
      <w:rPr>
        <w:rStyle w:val="Platzhaltertext"/>
        <w:color w:val="000000" w:themeColor="text1"/>
        <w:sz w:val="16"/>
      </w:rPr>
      <w:fldChar w:fldCharType="separate"/>
    </w:r>
    <w:r w:rsidR="00C41973">
      <w:rPr>
        <w:rStyle w:val="Platzhaltertext"/>
        <w:noProof/>
        <w:color w:val="000000" w:themeColor="text1"/>
        <w:sz w:val="16"/>
      </w:rPr>
      <w:t>HTW-Standard.docx</w:t>
    </w:r>
    <w:r w:rsidR="00A4724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0457C9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0457C9" w:rsidRPr="009448B1">
      <w:rPr>
        <w:rStyle w:val="Platzhaltertext"/>
        <w:color w:val="000000" w:themeColor="text1"/>
        <w:sz w:val="16"/>
      </w:rPr>
      <w:t>Version:</w:t>
    </w:r>
    <w:r w:rsidR="000457C9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Platzhaltertext"/>
          <w:color w:val="000000" w:themeColor="text1"/>
          <w:sz w:val="16"/>
        </w:rPr>
        <w:alias w:val="Version"/>
        <w:tag w:val="version"/>
        <w:id w:val="2024584596"/>
        <w:placeholder>
          <w:docPart w:val="42E1572D430C46D88C85374E3E5F2BC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>
        <w:rPr>
          <w:rStyle w:val="Platzhaltertext"/>
        </w:rPr>
      </w:sdtEndPr>
      <w:sdtContent>
        <w:r w:rsidR="00C84388">
          <w:rPr>
            <w:rStyle w:val="Platzhaltertext"/>
            <w:color w:val="000000" w:themeColor="text1"/>
            <w:sz w:val="16"/>
          </w:rPr>
          <w:t>V01.00</w:t>
        </w:r>
      </w:sdtContent>
    </w:sdt>
    <w:r w:rsidR="000457C9"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0457C9" w:rsidRPr="009448B1">
      <w:rPr>
        <w:rStyle w:val="Platzhaltertext"/>
        <w:color w:val="000000" w:themeColor="text1"/>
        <w:sz w:val="16"/>
      </w:rPr>
      <w:t>Ausgabedatum:</w:t>
    </w:r>
    <w:r w:rsidR="000457C9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Inhaltssteuerelemente"/>
        </w:rPr>
        <w:alias w:val="Ausgabedatum"/>
        <w:tag w:val="issuingDate"/>
        <w:id w:val="1100212968"/>
        <w:placeholder>
          <w:docPart w:val="B5646B74ED0749E9833B90E339062CC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10-02T00:00:00Z">
          <w:dateFormat w:val="dd.MM.yyyy"/>
          <w:lid w:val="de-CH"/>
          <w:storeMappedDataAs w:val="dateTime"/>
          <w:calendar w:val="gregorian"/>
        </w:date>
      </w:sdtPr>
      <w:sdtEndPr>
        <w:rPr>
          <w:rStyle w:val="Platzhaltertext"/>
          <w:color w:val="808080"/>
          <w:sz w:val="17"/>
        </w:rPr>
      </w:sdtEndPr>
      <w:sdtContent>
        <w:r w:rsidR="00C84388">
          <w:rPr>
            <w:rStyle w:val="Inhaltssteuerelemente"/>
          </w:rPr>
          <w:t>02.10.2018</w:t>
        </w:r>
      </w:sdtContent>
    </w:sdt>
    <w:r w:rsidR="001872D9">
      <w:rPr>
        <w:rStyle w:val="Inhaltssteuerelemente"/>
      </w:rPr>
      <w:ptab w:relativeTo="margin" w:alignment="right" w:leader="none"/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PAGE  </w:instrText>
    </w:r>
    <w:r w:rsidR="000457C9" w:rsidRPr="00575437">
      <w:rPr>
        <w:sz w:val="16"/>
        <w:szCs w:val="16"/>
      </w:rPr>
      <w:fldChar w:fldCharType="separate"/>
    </w:r>
    <w:r w:rsidR="00C41973">
      <w:rPr>
        <w:noProof/>
        <w:sz w:val="16"/>
        <w:szCs w:val="16"/>
      </w:rPr>
      <w:t>1</w:t>
    </w:r>
    <w:r w:rsidR="000457C9" w:rsidRPr="00575437">
      <w:rPr>
        <w:sz w:val="16"/>
        <w:szCs w:val="16"/>
      </w:rPr>
      <w:fldChar w:fldCharType="end"/>
    </w:r>
    <w:r w:rsidR="000457C9" w:rsidRPr="00575437">
      <w:rPr>
        <w:sz w:val="16"/>
        <w:szCs w:val="16"/>
      </w:rPr>
      <w:t>/</w:t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NUMPAGES  </w:instrText>
    </w:r>
    <w:r w:rsidR="000457C9" w:rsidRPr="00575437">
      <w:rPr>
        <w:sz w:val="16"/>
        <w:szCs w:val="16"/>
      </w:rPr>
      <w:fldChar w:fldCharType="separate"/>
    </w:r>
    <w:r w:rsidR="00C41973">
      <w:rPr>
        <w:noProof/>
        <w:sz w:val="16"/>
        <w:szCs w:val="16"/>
      </w:rPr>
      <w:t>2</w:t>
    </w:r>
    <w:r w:rsidR="000457C9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FF6C7D" w:rsidRDefault="00FF6C7D" w:rsidP="001D6158">
    <w:pPr>
      <w:pStyle w:val="Fuzeile"/>
      <w:tabs>
        <w:tab w:val="clear" w:pos="2347"/>
        <w:tab w:val="clear" w:pos="2659"/>
        <w:tab w:val="clear" w:pos="4695"/>
        <w:tab w:val="clear" w:pos="704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C41973">
      <w:rPr>
        <w:rStyle w:val="Platzhaltertext"/>
        <w:noProof/>
        <w:color w:val="000000" w:themeColor="text1"/>
        <w:sz w:val="16"/>
      </w:rPr>
      <w:t>HTW-Standard.docx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Platzhaltertext"/>
          <w:color w:val="000000" w:themeColor="text1"/>
          <w:sz w:val="16"/>
        </w:rPr>
        <w:alias w:val="Version"/>
        <w:tag w:val="version"/>
        <w:id w:val="1000002308"/>
        <w:placeholder>
          <w:docPart w:val="5BDA14EC8F864A40AF9179391E46509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>
        <w:rPr>
          <w:rStyle w:val="Platzhaltertext"/>
        </w:rPr>
      </w:sdtEndPr>
      <w:sdtContent>
        <w:r w:rsidR="00C84388">
          <w:rPr>
            <w:rStyle w:val="Platzhaltertext"/>
            <w:color w:val="000000" w:themeColor="text1"/>
            <w:sz w:val="16"/>
          </w:rPr>
          <w:t>V01.00</w:t>
        </w:r>
      </w:sdtContent>
    </w:sdt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sdt>
      <w:sdtPr>
        <w:rPr>
          <w:rStyle w:val="Inhaltssteuerelemente"/>
        </w:rPr>
        <w:alias w:val="Ausgabedatum"/>
        <w:tag w:val="issuingDate"/>
        <w:id w:val="-1308629695"/>
        <w:placeholder>
          <w:docPart w:val="467CC0A4A5594EA48FD5627DD132E96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10-02T00:00:00Z">
          <w:dateFormat w:val="dd.MM.yyyy"/>
          <w:lid w:val="de-CH"/>
          <w:storeMappedDataAs w:val="dateTime"/>
          <w:calendar w:val="gregorian"/>
        </w:date>
      </w:sdtPr>
      <w:sdtEndPr>
        <w:rPr>
          <w:rStyle w:val="Platzhaltertext"/>
          <w:color w:val="808080"/>
          <w:sz w:val="17"/>
        </w:rPr>
      </w:sdtEndPr>
      <w:sdtContent>
        <w:r w:rsidR="00C84388">
          <w:rPr>
            <w:rStyle w:val="Inhaltssteuerelemente"/>
          </w:rPr>
          <w:t>02.10.2018</w:t>
        </w:r>
      </w:sdtContent>
    </w:sdt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C41973">
      <w:rPr>
        <w:noProof/>
        <w:sz w:val="16"/>
        <w:szCs w:val="16"/>
      </w:rPr>
      <w:t>2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C41973">
      <w:rPr>
        <w:noProof/>
        <w:sz w:val="16"/>
        <w:szCs w:val="16"/>
      </w:rPr>
      <w:t>2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677" w:rsidRDefault="00F90677">
      <w:r>
        <w:separator/>
      </w:r>
    </w:p>
  </w:footnote>
  <w:footnote w:type="continuationSeparator" w:id="0">
    <w:p w:rsidR="00F90677" w:rsidRDefault="00F90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Ausgabestelle: </w:t>
    </w:r>
    <w:sdt>
      <w:sdtPr>
        <w:rPr>
          <w:rStyle w:val="Inhaltssteuerelemente"/>
        </w:rPr>
        <w:alias w:val="Ausgabestelle"/>
        <w:tag w:val="issuingOffice"/>
        <w:id w:val="-1740859588"/>
        <w:dataBinding w:prefixMappings="xmlns:ns0='http://schemas.openxmlformats.org/officeDocument/2006/extended-properties' " w:xpath="/ns0:Properties[1]/ns0:Manager[1]" w:storeItemID="{6668398D-A668-4E3E-A5EB-62B293D839F1}"/>
        <w:comboBox w:lastValue="Prorektorat">
          <w:listItem w:value="Wählen Sie ein Element aus."/>
          <w:listItem w:displayText="Rektorat" w:value="Rektorat"/>
          <w:listItem w:displayText="Prorektorat" w:value="Prorektorat"/>
          <w:listItem w:displayText="Departement Angewandte Zukunftstechnologien" w:value="Departement Angewandte Zukunftstechnologien"/>
          <w:listItem w:displayText="Departement Entrepreneurial Management" w:value="Departement Entrepreneurial Management"/>
          <w:listItem w:displayText="Departement Lebensraum" w:value="Departement Lebensraum"/>
          <w:listItem w:displayText="Zentrale Dienste" w:value="Zentrale Dienste"/>
        </w:comboBox>
      </w:sdtPr>
      <w:sdtEndPr>
        <w:rPr>
          <w:rStyle w:val="Inhaltssteuerelemente"/>
        </w:rPr>
      </w:sdtEndPr>
      <w:sdtContent>
        <w:r w:rsidR="00C84388">
          <w:rPr>
            <w:rStyle w:val="Inhaltssteuerelemente"/>
          </w:rPr>
          <w:t>Prorektorat</w:t>
        </w:r>
      </w:sdtContent>
    </w:sdt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C84388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sdt>
      <w:sdtPr>
        <w:rPr>
          <w:rStyle w:val="Inhaltssteuerelemente"/>
        </w:rPr>
        <w:alias w:val="Geltungsbereich"/>
        <w:tag w:val="scope"/>
        <w:id w:val="811680751"/>
        <w:dataBinding w:prefixMappings="xmlns:ns0='http://schemas.openxmlformats.org/officeDocument/2006/extended-properties' " w:xpath="/ns0:Properties[1]/ns0:Company[1]" w:storeItemID="{6668398D-A668-4E3E-A5EB-62B293D839F1}"/>
        <w:dropDownList w:lastValue="Hochschule HTW Chur">
          <w:listItem w:value="Wählen Sie ein Element aus."/>
          <w:listItem w:displayText="Hochschule HTW Chur" w:value="Hochschule HTW Chur"/>
          <w:listItem w:displayText="Departement" w:value="Departement"/>
          <w:listItem w:displayText="Institut" w:value="Institut"/>
          <w:listItem w:displayText="Studiengang" w:value="Studiengang"/>
          <w:listItem w:displayText="Projekt" w:value="Projekt"/>
          <w:listItem w:displayText="Prozess" w:value="Prozess"/>
        </w:dropDownList>
      </w:sdtPr>
      <w:sdtEndPr>
        <w:rPr>
          <w:rStyle w:val="Inhaltssteuerelemente"/>
        </w:rPr>
      </w:sdtEndPr>
      <w:sdtContent>
        <w:r w:rsidR="00C84388">
          <w:rPr>
            <w:rStyle w:val="Inhaltssteuerelemente"/>
          </w:rPr>
          <w:t>Hochschule HTW Chur</w:t>
        </w:r>
      </w:sdtContent>
    </w:sdt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604F0E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BA6273A" wp14:editId="203B9BB0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731835971"/>
                            <w:placeholder>
                              <w:docPart w:val="A10AF388F0314CA19F6358BBAE3CEFEF"/>
                            </w:placeholder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604F0E" w:rsidRDefault="00604F0E" w:rsidP="00604F0E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2A5FDB" wp14:editId="59AC2B79">
                                    <wp:extent cx="3059430" cy="902970"/>
                                    <wp:effectExtent l="0" t="0" r="0" b="0"/>
                                    <wp:docPr id="1" name="Grafik 1" descr="C:\Users\studermartin\AppData\Local\Microsoft\Windows\INetCache\Content.Word\htw_chur_logo_rgb.wm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1" descr="C:\Users\studermartin\AppData\Local\Microsoft\Windows\INetCache\Content.Word\htw_chur_logo_rgb.wm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59430" cy="9029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604F0E" w:rsidRDefault="00604F0E" w:rsidP="00604F0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6273A" id="_x0000_t202" coordsize="21600,21600" o:spt="202" path="m,l,21600r21600,l21600,xe">
              <v:stroke joinstyle="miter"/>
              <v:path gradientshapeok="t" o:connecttype="rect"/>
            </v:shapetype>
            <v:shape id="Logo" o:spid="_x0000_s1026" type="#_x0000_t202" style="position:absolute;left:0;text-align:left;margin-left:-21.8pt;margin-top:-19pt;width:271.4pt;height:8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-1731835971"/>
                      <w:placeholder>
                        <w:docPart w:val="A10AF388F0314CA19F6358BBAE3CEFEF"/>
                      </w:placeholder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604F0E" w:rsidRDefault="00604F0E" w:rsidP="00604F0E">
                        <w:r>
                          <w:rPr>
                            <w:noProof/>
                          </w:rPr>
                          <w:drawing>
                            <wp:inline distT="0" distB="0" distL="0" distR="0" wp14:anchorId="292A5FDB" wp14:editId="59AC2B79">
                              <wp:extent cx="3059430" cy="902970"/>
                              <wp:effectExtent l="0" t="0" r="0" b="0"/>
                              <wp:docPr id="1" name="Grafik 1" descr="C:\Users\studermartin\AppData\Local\Microsoft\Windows\INetCache\Content.Word\htw_chur_logo_rgb.w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 descr="C:\Users\studermartin\AppData\Local\Microsoft\Windows\INetCache\Content.Word\htw_chur_logo_rgb.w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59430" cy="9029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604F0E" w:rsidRDefault="00604F0E" w:rsidP="00604F0E"/>
                </w:txbxContent>
              </v:textbox>
            </v:shape>
          </w:pict>
        </mc:Fallback>
      </mc:AlternateContent>
    </w:r>
    <w:r w:rsidRPr="001807D4">
      <w:br/>
    </w:r>
    <w:r w:rsidRPr="001807D4">
      <w:rPr>
        <w:sz w:val="16"/>
        <w:szCs w:val="16"/>
      </w:rPr>
      <w:t>Die innovative Fachhochschule aus Graubünden.</w:t>
    </w:r>
    <w:r w:rsidRPr="001807D4">
      <w:rPr>
        <w:sz w:val="16"/>
        <w:szCs w:val="16"/>
      </w:rPr>
      <w:br/>
    </w:r>
    <w:r w:rsidRPr="001807D4">
      <w:rPr>
        <w:sz w:val="16"/>
        <w:szCs w:val="16"/>
        <w:lang w:val="rm-CH"/>
      </w:rPr>
      <w:t>L’innovativa scuola universitaria professionale dei Grigioni.</w:t>
    </w:r>
    <w:r>
      <w:rPr>
        <w:sz w:val="16"/>
        <w:szCs w:val="16"/>
        <w:lang w:val="it-IT"/>
      </w:rPr>
      <w:br/>
    </w:r>
    <w:r>
      <w:rPr>
        <w:sz w:val="16"/>
        <w:szCs w:val="16"/>
        <w:lang w:val="it-CH"/>
      </w:rPr>
      <w:t>L’</w:t>
    </w:r>
    <w:r w:rsidRPr="001807D4">
      <w:rPr>
        <w:sz w:val="16"/>
        <w:szCs w:val="16"/>
        <w:lang w:val="it-CH"/>
      </w:rPr>
      <w:t>innovativa scola universitara professiunala dal Grischun.</w:t>
    </w:r>
    <w:r>
      <w:rPr>
        <w:sz w:val="16"/>
        <w:szCs w:val="16"/>
        <w:lang w:val="it-CH"/>
      </w:rPr>
      <w:br/>
    </w:r>
    <w:r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C84388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4" name="Grafik 4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C84388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4" name="Grafik 4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874E67" w:rsidP="001D6158">
    <w:pPr>
      <w:spacing w:line="210" w:lineRule="exact"/>
      <w:contextualSpacing/>
      <w:rPr>
        <w:rStyle w:val="Inhaltssteuerelemente"/>
      </w:rPr>
    </w:pPr>
  </w:p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sdt>
      <w:sdtPr>
        <w:rPr>
          <w:rStyle w:val="Inhaltssteuerelemente"/>
        </w:rPr>
        <w:alias w:val="Ausgabestelle"/>
        <w:tag w:val="issuingOffice"/>
        <w:id w:val="176465851"/>
        <w:placeholder>
          <w:docPart w:val="5BDA14EC8F864A40AF9179391E465098"/>
        </w:placeholder>
        <w:dataBinding w:prefixMappings="xmlns:ns0='http://schemas.openxmlformats.org/officeDocument/2006/extended-properties' " w:xpath="/ns0:Properties[1]/ns0:Manager[1]" w:storeItemID="{6668398D-A668-4E3E-A5EB-62B293D839F1}"/>
        <w:comboBox w:lastValue="Prorektorat">
          <w:listItem w:value="Wählen Sie ein Element aus."/>
          <w:listItem w:displayText="Rektorat" w:value="Rektorat"/>
          <w:listItem w:displayText="Prorektorat" w:value="Prorektorat"/>
          <w:listItem w:displayText="Departement Angewandte Zukunftstechnologien" w:value="Departement Angewandte Zukunftstechnologien"/>
          <w:listItem w:displayText="Departement Entrepreneurial Management" w:value="Departement Entrepreneurial Management"/>
          <w:listItem w:displayText="Departement Lebensraum" w:value="Departement Lebensraum"/>
          <w:listItem w:displayText="Zentrale Dienste" w:value="Zentrale Dienste"/>
        </w:comboBox>
      </w:sdtPr>
      <w:sdtEndPr>
        <w:rPr>
          <w:rStyle w:val="Inhaltssteuerelemente"/>
        </w:rPr>
      </w:sdtEndPr>
      <w:sdtContent>
        <w:r w:rsidR="00C84388">
          <w:rPr>
            <w:rStyle w:val="Inhaltssteuerelemente"/>
          </w:rPr>
          <w:t>Prorektorat</w:t>
        </w:r>
      </w:sdtContent>
    </w:sdt>
    <w:r>
      <w:rPr>
        <w:rStyle w:val="KopfzeileZchn"/>
      </w:rPr>
      <w:ptab w:relativeTo="margin" w:alignment="right" w:leader="none"/>
    </w:r>
    <w:r w:rsidRPr="001D6158">
      <w:rPr>
        <w:rStyle w:val="KopfzeileZchn"/>
      </w:rPr>
      <w:t>Hochschule für Technik und Wirtschaft HTW Chur</w:t>
    </w:r>
    <w:r>
      <w:rPr>
        <w:rStyle w:val="KopfzeileZchn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C84388">
      <w:rPr>
        <w:rStyle w:val="Inhaltssteuerelemente"/>
      </w:rPr>
      <w:t>$scroll.title</w:t>
    </w:r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sdt>
      <w:sdtPr>
        <w:rPr>
          <w:rStyle w:val="Inhaltssteuerelemente"/>
        </w:rPr>
        <w:alias w:val="Geltungsbereich"/>
        <w:tag w:val="scope"/>
        <w:id w:val="1524128418"/>
        <w:placeholder>
          <w:docPart w:val="9D178E184B4646529CDFD47E969D4603"/>
        </w:placeholder>
        <w:dataBinding w:prefixMappings="xmlns:ns0='http://schemas.openxmlformats.org/officeDocument/2006/extended-properties' " w:xpath="/ns0:Properties[1]/ns0:Company[1]" w:storeItemID="{6668398D-A668-4E3E-A5EB-62B293D839F1}"/>
        <w:dropDownList w:lastValue="Hochschule HTW Chur">
          <w:listItem w:value="Wählen Sie ein Element aus."/>
          <w:listItem w:displayText="Hochschule HTW Chur" w:value="Hochschule HTW Chur"/>
          <w:listItem w:displayText="Departement" w:value="Departement"/>
          <w:listItem w:displayText="Institut" w:value="Institut"/>
          <w:listItem w:displayText="Studiengang" w:value="Studiengang"/>
          <w:listItem w:displayText="Projekt" w:value="Projekt"/>
          <w:listItem w:displayText="Prozess" w:value="Prozess"/>
        </w:dropDownList>
      </w:sdtPr>
      <w:sdtEndPr>
        <w:rPr>
          <w:rStyle w:val="Inhaltssteuerelemente"/>
        </w:rPr>
      </w:sdtEndPr>
      <w:sdtContent>
        <w:r w:rsidR="00C84388">
          <w:rPr>
            <w:rStyle w:val="Inhaltssteuerelemente"/>
          </w:rPr>
          <w:t>Hochschule HTW Chur</w:t>
        </w:r>
      </w:sdtContent>
    </w:sdt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C0C6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C2E8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803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CC491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5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19"/>
  </w:num>
  <w:num w:numId="5">
    <w:abstractNumId w:val="10"/>
  </w:num>
  <w:num w:numId="6">
    <w:abstractNumId w:val="12"/>
  </w:num>
  <w:num w:numId="7">
    <w:abstractNumId w:val="15"/>
  </w:num>
  <w:num w:numId="8">
    <w:abstractNumId w:val="16"/>
  </w:num>
  <w:num w:numId="9">
    <w:abstractNumId w:val="13"/>
  </w:num>
  <w:num w:numId="10">
    <w:abstractNumId w:val="7"/>
  </w:num>
  <w:num w:numId="11">
    <w:abstractNumId w:val="6"/>
  </w:num>
  <w:num w:numId="12">
    <w:abstractNumId w:val="11"/>
  </w:num>
  <w:num w:numId="13">
    <w:abstractNumId w:val="17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0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88"/>
    <w:rsid w:val="00000DFE"/>
    <w:rsid w:val="00001032"/>
    <w:rsid w:val="0000216D"/>
    <w:rsid w:val="000025C3"/>
    <w:rsid w:val="00015588"/>
    <w:rsid w:val="00017A51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57D58"/>
    <w:rsid w:val="00057F1A"/>
    <w:rsid w:val="00060EAA"/>
    <w:rsid w:val="0006105C"/>
    <w:rsid w:val="0006598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5ECE"/>
    <w:rsid w:val="000D0B37"/>
    <w:rsid w:val="000D12AC"/>
    <w:rsid w:val="000D27E6"/>
    <w:rsid w:val="000D3C20"/>
    <w:rsid w:val="000D440B"/>
    <w:rsid w:val="000D5641"/>
    <w:rsid w:val="000D6A1C"/>
    <w:rsid w:val="000E222E"/>
    <w:rsid w:val="000E34FB"/>
    <w:rsid w:val="000E59FD"/>
    <w:rsid w:val="000E720D"/>
    <w:rsid w:val="000F444E"/>
    <w:rsid w:val="000F5CD2"/>
    <w:rsid w:val="0010480A"/>
    <w:rsid w:val="00107DF7"/>
    <w:rsid w:val="0011080C"/>
    <w:rsid w:val="00117890"/>
    <w:rsid w:val="00120989"/>
    <w:rsid w:val="001212B4"/>
    <w:rsid w:val="00121B3C"/>
    <w:rsid w:val="00123498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44CB6"/>
    <w:rsid w:val="00245615"/>
    <w:rsid w:val="002456D4"/>
    <w:rsid w:val="00254B72"/>
    <w:rsid w:val="00254BAC"/>
    <w:rsid w:val="00261564"/>
    <w:rsid w:val="0026314F"/>
    <w:rsid w:val="002636AD"/>
    <w:rsid w:val="00271947"/>
    <w:rsid w:val="00276B17"/>
    <w:rsid w:val="00276D4C"/>
    <w:rsid w:val="00282087"/>
    <w:rsid w:val="00284388"/>
    <w:rsid w:val="002858C3"/>
    <w:rsid w:val="002923CA"/>
    <w:rsid w:val="00293BC4"/>
    <w:rsid w:val="00296497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461B"/>
    <w:rsid w:val="003A27BB"/>
    <w:rsid w:val="003A2DA4"/>
    <w:rsid w:val="003A6785"/>
    <w:rsid w:val="003A6D8F"/>
    <w:rsid w:val="003B30C9"/>
    <w:rsid w:val="003C01F6"/>
    <w:rsid w:val="003C2E86"/>
    <w:rsid w:val="003C45CE"/>
    <w:rsid w:val="003C7D72"/>
    <w:rsid w:val="003D008E"/>
    <w:rsid w:val="003D43FA"/>
    <w:rsid w:val="003D75ED"/>
    <w:rsid w:val="003E4507"/>
    <w:rsid w:val="003F0675"/>
    <w:rsid w:val="003F7C4E"/>
    <w:rsid w:val="00401620"/>
    <w:rsid w:val="00401D2F"/>
    <w:rsid w:val="00401DA7"/>
    <w:rsid w:val="0041388B"/>
    <w:rsid w:val="00413DBB"/>
    <w:rsid w:val="0041520E"/>
    <w:rsid w:val="0042282E"/>
    <w:rsid w:val="004251FD"/>
    <w:rsid w:val="00435174"/>
    <w:rsid w:val="004370D3"/>
    <w:rsid w:val="0044025A"/>
    <w:rsid w:val="00442CC0"/>
    <w:rsid w:val="0044483A"/>
    <w:rsid w:val="00451F1A"/>
    <w:rsid w:val="00452186"/>
    <w:rsid w:val="004542CE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7FA3"/>
    <w:rsid w:val="004C0071"/>
    <w:rsid w:val="004C376E"/>
    <w:rsid w:val="004C4FE7"/>
    <w:rsid w:val="004D1A4D"/>
    <w:rsid w:val="004D5E05"/>
    <w:rsid w:val="004F51BC"/>
    <w:rsid w:val="0050264D"/>
    <w:rsid w:val="00503412"/>
    <w:rsid w:val="00504823"/>
    <w:rsid w:val="00505D5F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5BB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F3186"/>
    <w:rsid w:val="005F5244"/>
    <w:rsid w:val="005F70C1"/>
    <w:rsid w:val="00604F0E"/>
    <w:rsid w:val="006079AF"/>
    <w:rsid w:val="00616560"/>
    <w:rsid w:val="006209DC"/>
    <w:rsid w:val="00624147"/>
    <w:rsid w:val="00624E32"/>
    <w:rsid w:val="006263F2"/>
    <w:rsid w:val="00626736"/>
    <w:rsid w:val="00632A2A"/>
    <w:rsid w:val="00644B77"/>
    <w:rsid w:val="00651B9B"/>
    <w:rsid w:val="006524B2"/>
    <w:rsid w:val="00652F69"/>
    <w:rsid w:val="00655B8B"/>
    <w:rsid w:val="00655D6D"/>
    <w:rsid w:val="00656C95"/>
    <w:rsid w:val="00660AE2"/>
    <w:rsid w:val="00664B55"/>
    <w:rsid w:val="00670687"/>
    <w:rsid w:val="00672019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6F90"/>
    <w:rsid w:val="0084164F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F0712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48B1"/>
    <w:rsid w:val="009470BC"/>
    <w:rsid w:val="00953D07"/>
    <w:rsid w:val="009540D9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D8"/>
    <w:rsid w:val="00985D83"/>
    <w:rsid w:val="00990947"/>
    <w:rsid w:val="00992766"/>
    <w:rsid w:val="009946A2"/>
    <w:rsid w:val="00997816"/>
    <w:rsid w:val="009A0336"/>
    <w:rsid w:val="009A1591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F13D6"/>
    <w:rsid w:val="009F19FF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6ED4"/>
    <w:rsid w:val="00AA7360"/>
    <w:rsid w:val="00AB7278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110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50B6"/>
    <w:rsid w:val="00B669AA"/>
    <w:rsid w:val="00B66CE1"/>
    <w:rsid w:val="00B70679"/>
    <w:rsid w:val="00B7686A"/>
    <w:rsid w:val="00B76C29"/>
    <w:rsid w:val="00B76D02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912"/>
    <w:rsid w:val="00C0601E"/>
    <w:rsid w:val="00C06316"/>
    <w:rsid w:val="00C0715B"/>
    <w:rsid w:val="00C1206F"/>
    <w:rsid w:val="00C20EB9"/>
    <w:rsid w:val="00C24D32"/>
    <w:rsid w:val="00C2610D"/>
    <w:rsid w:val="00C273DD"/>
    <w:rsid w:val="00C275B2"/>
    <w:rsid w:val="00C33B61"/>
    <w:rsid w:val="00C34B0A"/>
    <w:rsid w:val="00C41973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4388"/>
    <w:rsid w:val="00C85660"/>
    <w:rsid w:val="00C91F26"/>
    <w:rsid w:val="00C97634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6453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315C9"/>
    <w:rsid w:val="00E32E13"/>
    <w:rsid w:val="00E36292"/>
    <w:rsid w:val="00E37D4D"/>
    <w:rsid w:val="00E449DA"/>
    <w:rsid w:val="00E46B18"/>
    <w:rsid w:val="00E501B0"/>
    <w:rsid w:val="00E50CE8"/>
    <w:rsid w:val="00E56059"/>
    <w:rsid w:val="00E57868"/>
    <w:rsid w:val="00E6587D"/>
    <w:rsid w:val="00E70395"/>
    <w:rsid w:val="00E70D08"/>
    <w:rsid w:val="00E711A2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6D8B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0677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020DC79-595D-4F55-923E-3B3952E8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96497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33676F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296497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296497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B76D02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C1206F"/>
    <w:pPr>
      <w:tabs>
        <w:tab w:val="right" w:pos="-142"/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line="240" w:lineRule="auto"/>
      <w:ind w:left="-1418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C1206F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B76D02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413DBB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C41973"/>
    <w:rPr>
      <w:rFonts w:ascii="Roboto Medium" w:hAnsi="Roboto Medium"/>
      <w:i w:val="0"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tw\officevorlagen\Dokumentenvorlag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E29F7900D914EF7AF294C8F82840B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2ABC89-E456-4793-BECF-106BA953DA9F}"/>
      </w:docPartPr>
      <w:docPartBody>
        <w:p w:rsidR="008A7513" w:rsidRDefault="00BD0FB9">
          <w:pPr>
            <w:pStyle w:val="9E29F7900D914EF7AF294C8F82840B92"/>
          </w:pPr>
          <w:r w:rsidRPr="00513A45">
            <w:rPr>
              <w:rStyle w:val="FormatvorlagePlatzhaltertext"/>
            </w:rPr>
            <w:t>Vor- und Nachnamen eingeben.</w:t>
          </w:r>
        </w:p>
      </w:docPartBody>
    </w:docPart>
    <w:docPart>
      <w:docPartPr>
        <w:name w:val="B5646B74ED0749E9833B90E339062C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249375-DD51-448E-986A-E7353768ADFF}"/>
      </w:docPartPr>
      <w:docPartBody>
        <w:p w:rsidR="008A7513" w:rsidRDefault="00BD0FB9">
          <w:pPr>
            <w:pStyle w:val="B5646B74ED0749E9833B90E339062CC0"/>
          </w:pPr>
          <w:r w:rsidRPr="009A0336">
            <w:t>Wählen Sie ein Element aus.</w:t>
          </w:r>
        </w:p>
      </w:docPartBody>
    </w:docPart>
    <w:docPart>
      <w:docPartPr>
        <w:name w:val="C50CC81F32BD4610BC245C787BD47C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3CCB05-97A7-44BE-B3D8-998451796E5E}"/>
      </w:docPartPr>
      <w:docPartBody>
        <w:p w:rsidR="008A7513" w:rsidRDefault="00BD0FB9">
          <w:pPr>
            <w:pStyle w:val="C50CC81F32BD4610BC245C787BD47C0E"/>
          </w:pPr>
          <w:r w:rsidRPr="00513A45">
            <w:rPr>
              <w:rStyle w:val="FormatvorlagePlatzhaltertext"/>
            </w:rPr>
            <w:t>Wählen Sie ein Element aus.</w:t>
          </w:r>
        </w:p>
      </w:docPartBody>
    </w:docPart>
    <w:docPart>
      <w:docPartPr>
        <w:name w:val="33A8A08FF45549D1B8CA2266F8D492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F54715-E380-4D4B-9FAB-8973F6706FD9}"/>
      </w:docPartPr>
      <w:docPartBody>
        <w:p w:rsidR="008A7513" w:rsidRDefault="00BD0FB9">
          <w:pPr>
            <w:pStyle w:val="33A8A08FF45549D1B8CA2266F8D49291"/>
          </w:pPr>
          <w:r w:rsidRPr="009A0336">
            <w:t>Wählen Sie ein Element aus.</w:t>
          </w:r>
        </w:p>
      </w:docPartBody>
    </w:docPart>
    <w:docPart>
      <w:docPartPr>
        <w:name w:val="B54F3C39858F4634B8E08FC1F90D72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8E66D7-BB5F-4D17-A686-355420D96E7C}"/>
      </w:docPartPr>
      <w:docPartBody>
        <w:p w:rsidR="008A7513" w:rsidRDefault="00BD0FB9">
          <w:pPr>
            <w:pStyle w:val="B54F3C39858F4634B8E08FC1F90D72D3"/>
          </w:pPr>
          <w:r w:rsidRPr="009A0336">
            <w:t>Versionsnummer in der Form X00.00 oder V00.00 eingeben.</w:t>
          </w:r>
        </w:p>
      </w:docPartBody>
    </w:docPart>
    <w:docPart>
      <w:docPartPr>
        <w:name w:val="892C410891514474907CBC52EBA1E8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BABA98-63DB-4DFE-AC58-22A65B376AA5}"/>
      </w:docPartPr>
      <w:docPartBody>
        <w:p w:rsidR="008A7513" w:rsidRDefault="00BD0FB9">
          <w:pPr>
            <w:pStyle w:val="892C410891514474907CBC52EBA1E875"/>
          </w:pPr>
          <w:r w:rsidRPr="00513A45">
            <w:rPr>
              <w:rStyle w:val="FormatvorlagePlatzhaltertext"/>
            </w:rPr>
            <w:t>Klicken oder tippen Sie, um ein Datum einzugeben.</w:t>
          </w:r>
        </w:p>
      </w:docPartBody>
    </w:docPart>
    <w:docPart>
      <w:docPartPr>
        <w:name w:val="16C0395D162E443CB3966580251D3E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630C3B-2C41-4285-8BF1-AA245A5C9DF8}"/>
      </w:docPartPr>
      <w:docPartBody>
        <w:p w:rsidR="008A7513" w:rsidRDefault="00BD0FB9">
          <w:pPr>
            <w:pStyle w:val="16C0395D162E443CB3966580251D3E19"/>
          </w:pPr>
          <w:r w:rsidRPr="00CE760E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42E1572D430C46D88C85374E3E5F2B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DB4B19-23D5-4D86-9C03-2584CEF6CD68}"/>
      </w:docPartPr>
      <w:docPartBody>
        <w:p w:rsidR="008A7513" w:rsidRDefault="00BD0FB9">
          <w:pPr>
            <w:pStyle w:val="42E1572D430C46D88C85374E3E5F2BC8"/>
          </w:pPr>
          <w:r w:rsidRPr="009A0336">
            <w:t>Versionsnummer in der Form X00.00 oder V00.00 eingeben.</w:t>
          </w:r>
        </w:p>
      </w:docPartBody>
    </w:docPart>
    <w:docPart>
      <w:docPartPr>
        <w:name w:val="5BDA14EC8F864A40AF9179391E4650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469D86-F1C7-4AF1-A154-E56892D7EA89}"/>
      </w:docPartPr>
      <w:docPartBody>
        <w:p w:rsidR="008A7513" w:rsidRDefault="00BD0FB9">
          <w:pPr>
            <w:pStyle w:val="5BDA14EC8F864A40AF9179391E465098"/>
          </w:pPr>
          <w:r w:rsidRPr="00AD2791">
            <w:rPr>
              <w:rStyle w:val="Platzhaltertext"/>
            </w:rPr>
            <w:t>Wählen Sie ein Element aus.</w:t>
          </w:r>
        </w:p>
      </w:docPartBody>
    </w:docPart>
    <w:docPart>
      <w:docPartPr>
        <w:name w:val="467CC0A4A5594EA48FD5627DD132E9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D66C36-508D-4C79-BFB0-D6C15ACA421A}"/>
      </w:docPartPr>
      <w:docPartBody>
        <w:p w:rsidR="008A7513" w:rsidRDefault="00BD0FB9">
          <w:pPr>
            <w:pStyle w:val="467CC0A4A5594EA48FD5627DD132E966"/>
          </w:pPr>
          <w:r w:rsidRPr="00CC330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9D178E184B4646529CDFD47E969D46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221626-AFE5-40D8-8222-0C285D12C44F}"/>
      </w:docPartPr>
      <w:docPartBody>
        <w:p w:rsidR="008A7513" w:rsidRDefault="00BD0FB9">
          <w:pPr>
            <w:pStyle w:val="9D178E184B4646529CDFD47E969D4603"/>
          </w:pPr>
          <w:r w:rsidRPr="009E4E36">
            <w:rPr>
              <w:rStyle w:val="Platzhaltertext"/>
            </w:rPr>
            <w:t>Wählen Sie ein Element aus.</w:t>
          </w:r>
        </w:p>
      </w:docPartBody>
    </w:docPart>
    <w:docPart>
      <w:docPartPr>
        <w:name w:val="A10AF388F0314CA19F6358BBAE3CEF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413878-FD00-48A6-AB17-5D4A74BB6ECC}"/>
      </w:docPartPr>
      <w:docPartBody>
        <w:p w:rsidR="008A7513" w:rsidRDefault="00BD0FB9">
          <w:pPr>
            <w:pStyle w:val="A10AF388F0314CA19F6358BBAE3CEFEF"/>
          </w:pPr>
          <w:r w:rsidRPr="00494990">
            <w:rPr>
              <w:rStyle w:val="Platzhaltertext"/>
            </w:rPr>
            <w:t>Wählen Sie einen Dokumentbaustein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B9"/>
    <w:rsid w:val="00160DDF"/>
    <w:rsid w:val="00296198"/>
    <w:rsid w:val="00327D7B"/>
    <w:rsid w:val="0055584E"/>
    <w:rsid w:val="0080125B"/>
    <w:rsid w:val="008A7513"/>
    <w:rsid w:val="00BD0FB9"/>
    <w:rsid w:val="00ED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261B91A619A410EB58EB3B2C88BB80E">
    <w:name w:val="3261B91A619A410EB58EB3B2C88BB80E"/>
  </w:style>
  <w:style w:type="character" w:customStyle="1" w:styleId="FormatvorlagePlatzhaltertext">
    <w:name w:val="Formatvorlage Platzhaltertext"/>
    <w:basedOn w:val="Platzhaltertext"/>
    <w:rPr>
      <w:color w:val="8080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E29F7900D914EF7AF294C8F82840B92">
    <w:name w:val="9E29F7900D914EF7AF294C8F82840B92"/>
  </w:style>
  <w:style w:type="paragraph" w:customStyle="1" w:styleId="B5646B74ED0749E9833B90E339062CC0">
    <w:name w:val="B5646B74ED0749E9833B90E339062CC0"/>
  </w:style>
  <w:style w:type="paragraph" w:customStyle="1" w:styleId="C50CC81F32BD4610BC245C787BD47C0E">
    <w:name w:val="C50CC81F32BD4610BC245C787BD47C0E"/>
  </w:style>
  <w:style w:type="paragraph" w:customStyle="1" w:styleId="33A8A08FF45549D1B8CA2266F8D49291">
    <w:name w:val="33A8A08FF45549D1B8CA2266F8D49291"/>
  </w:style>
  <w:style w:type="paragraph" w:customStyle="1" w:styleId="B54F3C39858F4634B8E08FC1F90D72D3">
    <w:name w:val="B54F3C39858F4634B8E08FC1F90D72D3"/>
  </w:style>
  <w:style w:type="paragraph" w:customStyle="1" w:styleId="892C410891514474907CBC52EBA1E875">
    <w:name w:val="892C410891514474907CBC52EBA1E875"/>
  </w:style>
  <w:style w:type="paragraph" w:customStyle="1" w:styleId="16C0395D162E443CB3966580251D3E19">
    <w:name w:val="16C0395D162E443CB3966580251D3E19"/>
  </w:style>
  <w:style w:type="paragraph" w:customStyle="1" w:styleId="42E1572D430C46D88C85374E3E5F2BC8">
    <w:name w:val="42E1572D430C46D88C85374E3E5F2BC8"/>
  </w:style>
  <w:style w:type="paragraph" w:customStyle="1" w:styleId="A068A1D2F6484BDA8137C4009E425832">
    <w:name w:val="A068A1D2F6484BDA8137C4009E425832"/>
  </w:style>
  <w:style w:type="paragraph" w:customStyle="1" w:styleId="D0F8AFC32E7E4BBD818DE337BB669328">
    <w:name w:val="D0F8AFC32E7E4BBD818DE337BB669328"/>
  </w:style>
  <w:style w:type="paragraph" w:customStyle="1" w:styleId="5BDA14EC8F864A40AF9179391E465098">
    <w:name w:val="5BDA14EC8F864A40AF9179391E465098"/>
  </w:style>
  <w:style w:type="paragraph" w:customStyle="1" w:styleId="467CC0A4A5594EA48FD5627DD132E966">
    <w:name w:val="467CC0A4A5594EA48FD5627DD132E966"/>
  </w:style>
  <w:style w:type="paragraph" w:customStyle="1" w:styleId="9D178E184B4646529CDFD47E969D4603">
    <w:name w:val="9D178E184B4646529CDFD47E969D4603"/>
  </w:style>
  <w:style w:type="paragraph" w:customStyle="1" w:styleId="A10AF388F0314CA19F6358BBAE3CEFEF">
    <w:name w:val="A10AF388F0314CA19F6358BBAE3CEF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C0755D1E-5D20-4124-9561-71DC4B489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Dokumentenvorlage.dotm</Template>
  <TotalTime>0</TotalTime>
  <Pages>1</Pages>
  <Words>69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</vt:lpstr>
    </vt:vector>
  </TitlesOfParts>
  <Manager>Prorektorat</Manager>
  <Company>Hochschule HTW Chur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10</cp:revision>
  <cp:lastPrinted>2016-10-07T11:50:00Z</cp:lastPrinted>
  <dcterms:created xsi:type="dcterms:W3CDTF">2018-12-18T15:54:00Z</dcterms:created>
  <dcterms:modified xsi:type="dcterms:W3CDTF">2019-04-23T10:41:00Z</dcterms:modified>
  <cp:category>Intern</cp:category>
  <cp:contentStatus>V01.00</cp:contentStatus>
</cp:coreProperties>
</file>