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C84388" w:rsidP="00296497">
      <w:pPr>
        <w:pStyle w:val="Titel"/>
      </w:pPr>
      <w:bookmarkStart w:id="0" w:name="_GoBack"/>
      <w:bookmarkEnd w:id="0"/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sdt>
        <w:sdtPr>
          <w:alias w:val="Autor/in"/>
          <w:tag w:val="author"/>
          <w:id w:val="733197846"/>
          <w:placeholder>
            <w:docPart w:val="9E29F7900D914EF7AF294C8F82840B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84388">
            <w:t>Martin Studer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sdt>
        <w:sdtPr>
          <w:alias w:val="Ausgabestelle"/>
          <w:tag w:val="issuingOffice"/>
          <w:id w:val="-855804128"/>
          <w:placeholder>
            <w:docPart w:val="B5646B74ED0749E9833B90E339062CC0"/>
          </w:placeholder>
          <w:dataBinding w:prefixMappings="xmlns:ns0='http://schemas.openxmlformats.org/officeDocument/2006/extended-properties' " w:xpath="/ns0:Properties[1]/ns0:Manager[1]" w:storeItemID="{6668398D-A668-4E3E-A5EB-62B293D839F1}"/>
          <w:comboBox w:lastValue="Prorektorat">
            <w:listItem w:value="Wählen Sie ein Element aus."/>
            <w:listItem w:displayText="Rektorat" w:value="Rektorat"/>
            <w:listItem w:displayText="Prorektorat" w:value="Prorektorat"/>
            <w:listItem w:displayText="Departement Angewandte Zukunftstechnologien" w:value="Departement Angewandte Zukunftstechnologien"/>
            <w:listItem w:displayText="Departement Entrepreneurial Management" w:value="Departement Entrepreneurial Management"/>
            <w:listItem w:displayText="Departement Lebensraum" w:value="Departement Lebensraum"/>
            <w:listItem w:displayText="Zentrale Dienste" w:value="Zentrale Dienste"/>
            <w:listItem w:displayText="Institut für Bauen im alpinen Raum" w:value="Institut für Bauen im alpinen Raum"/>
            <w:listItem w:displayText="Institut für Management und Weiterbildung" w:value="Institut für Management und Weiterbildung"/>
            <w:listItem w:displayText="Institut für Multimedia Production" w:value="Institut für Multimedia Production"/>
            <w:listItem w:displayText="Institut für Photonics und ICT" w:value="Institut für Photonics und ICT"/>
            <w:listItem w:displayText="Institut für Tourismus und Freizeit" w:value="Institut für Tourismus und Freizeit"/>
            <w:listItem w:displayText="Schweizerisches Institut für Entrepreneurship" w:value="Schweizerisches Institut für Entrepreneurship"/>
            <w:listItem w:displayText="Schweizerisches Institut für Informationswissenschaft" w:value="Schweizerisches Institut für Informationswissenschaft"/>
            <w:listItem w:displayText="Zentrum für Betriebswirtschaftslehre" w:value="Zentrum für Betriebswirtschaftslehre"/>
            <w:listItem w:displayText="Zentrum für Verwaltungsmanagement" w:value="Zentrum für Verwaltungsmanagement"/>
            <w:listItem w:displayText="Zentrum für wirtschaftspolitisch Forschung" w:value="Zentrum für wirtschaftspolitisch Forschung"/>
          </w:comboBox>
        </w:sdtPr>
        <w:sdtEndPr/>
        <w:sdtContent>
          <w:r w:rsidR="00C84388">
            <w:t>Prorektorat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sdt>
        <w:sdtPr>
          <w:alias w:val="Geltungsbereich"/>
          <w:tag w:val="scope"/>
          <w:id w:val="-1442143494"/>
          <w:placeholder>
            <w:docPart w:val="C50CC81F32BD4610BC245C787BD4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dropDownList w:lastValue="Hochschule HTW Chur">
            <w:listItem w:value="Wählen Sie ein Element aus."/>
            <w:listItem w:displayText="Hochschule HTW Chur" w:value="Hochschule HTW Chur"/>
            <w:listItem w:displayText="Departement" w:value="Departement"/>
            <w:listItem w:displayText="Institut" w:value="Institut"/>
            <w:listItem w:displayText="Studiengang" w:value="Studiengang"/>
            <w:listItem w:displayText="Projekt" w:value="Projekt"/>
            <w:listItem w:displayText="Prozess" w:value="Prozess"/>
          </w:dropDownList>
        </w:sdtPr>
        <w:sdtEndPr/>
        <w:sdtContent>
          <w:r w:rsidR="00C84388">
            <w:t>Hochschule HTW Chur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sdt>
        <w:sdtPr>
          <w:alias w:val="Klassifizierung"/>
          <w:tag w:val="classification"/>
          <w:id w:val="698827298"/>
          <w:placeholder>
            <w:docPart w:val="33A8A08FF45549D1B8CA2266F8D492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dropDownList w:lastValue="Intern">
            <w:listItem w:value="Wählen Sie ein Element aus."/>
            <w:listItem w:displayText="Nicht klassifiziert" w:value="Nicht klassifiziert"/>
            <w:listItem w:displayText="Intern" w:value="Intern"/>
            <w:listItem w:displayText="Vertraulich" w:value="Vertraulich"/>
          </w:dropDownList>
        </w:sdtPr>
        <w:sdtEndPr/>
        <w:sdtContent>
          <w:r w:rsidR="00C84388">
            <w:t>Intern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sdt>
        <w:sdtPr>
          <w:alias w:val="Version"/>
          <w:tag w:val="version"/>
          <w:id w:val="1422072392"/>
          <w:placeholder>
            <w:docPart w:val="B54F3C39858F4634B8E08FC1F90D72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4388">
            <w:t>V01.00</w:t>
          </w:r>
        </w:sdtContent>
      </w:sdt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sdt>
        <w:sdtPr>
          <w:alias w:val="Ausgabedatum"/>
          <w:tag w:val="issuingDate"/>
          <w:id w:val="581875457"/>
          <w:placeholder>
            <w:docPart w:val="892C410891514474907CBC52EBA1E8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02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C84388">
            <w:t>02.10.2018</w:t>
          </w:r>
        </w:sdtContent>
      </w:sdt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sdt>
        <w:sdtPr>
          <w:alias w:val="Verteiler"/>
          <w:tag w:val="distribution"/>
          <w:id w:val="-405997259"/>
          <w:placeholder>
            <w:docPart w:val="16C0395D162E443CB3966580251D3E19"/>
          </w:placeholder>
          <w:dataBinding w:prefixMappings="xmlns:ns0='http://schemas.htwchur.ch/identification' " w:xpath="/ns0:identifikation[1]/ns0:distribution[1]" w:storeItemID="{0F925DE6-5225-42F4-B7B1-F355B966034B}"/>
          <w:text/>
        </w:sdtPr>
        <w:sdtEndPr/>
        <w:sdtContent>
          <w:r w:rsidR="00C84388">
            <w:t>Hochschulleitung</w:t>
          </w:r>
        </w:sdtContent>
      </w:sdt>
    </w:p>
    <w:p w:rsidR="00C34B0A" w:rsidRPr="009A0336" w:rsidRDefault="00245615" w:rsidP="00245615">
      <w:pPr>
        <w:pStyle w:val="berschriftohneIndex"/>
      </w:pPr>
      <w:bookmarkStart w:id="1" w:name="_Toc487631479"/>
      <w:r w:rsidRPr="009A0336">
        <w:t>Änderungskontrolle</w:t>
      </w:r>
      <w:bookmarkEnd w:id="1"/>
    </w:p>
    <w:tbl>
      <w:tblPr>
        <w:tblStyle w:val="TabelleHTWChurweisserHintergrundinberschrift"/>
        <w:tblW w:w="9072" w:type="dxa"/>
        <w:tblLayout w:type="fixed"/>
        <w:tblLook w:val="0420" w:firstRow="1" w:lastRow="0" w:firstColumn="0" w:lastColumn="0" w:noHBand="0" w:noVBand="1"/>
        <w:tblCaption w:val="Änderungskontrolle"/>
      </w:tblPr>
      <w:tblGrid>
        <w:gridCol w:w="1134"/>
        <w:gridCol w:w="3969"/>
        <w:gridCol w:w="1985"/>
        <w:gridCol w:w="1984"/>
      </w:tblGrid>
      <w:tr w:rsidR="00775CA4" w:rsidRPr="009A0336" w:rsidTr="002B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>
            <w:r w:rsidRPr="009A0336">
              <w:t>Version</w:t>
            </w:r>
          </w:p>
        </w:tc>
        <w:tc>
          <w:tcPr>
            <w:tcW w:w="3969" w:type="dxa"/>
          </w:tcPr>
          <w:p w:rsidR="00775CA4" w:rsidRPr="009A0336" w:rsidRDefault="00775CA4" w:rsidP="00775CA4">
            <w:r w:rsidRPr="009A0336">
              <w:t>Überarbeitung</w:t>
            </w:r>
          </w:p>
        </w:tc>
        <w:tc>
          <w:tcPr>
            <w:tcW w:w="1985" w:type="dxa"/>
          </w:tcPr>
          <w:p w:rsidR="00775CA4" w:rsidRPr="009A0336" w:rsidRDefault="00775CA4" w:rsidP="00775CA4">
            <w:r w:rsidRPr="009A0336">
              <w:t>Autor/in</w:t>
            </w:r>
          </w:p>
        </w:tc>
        <w:tc>
          <w:tcPr>
            <w:tcW w:w="1984" w:type="dxa"/>
          </w:tcPr>
          <w:p w:rsidR="00775CA4" w:rsidRPr="009A0336" w:rsidRDefault="00775CA4" w:rsidP="0005370A">
            <w:r w:rsidRPr="009A0336">
              <w:t>Datum</w:t>
            </w:r>
          </w:p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C84388" w:rsidP="00552C66">
            <w:r>
              <w:t>V01.00</w:t>
            </w:r>
          </w:p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C84388" w:rsidP="000457C9">
            <w:r>
              <w:t>Martin Studer</w:t>
            </w:r>
          </w:p>
        </w:tc>
        <w:tc>
          <w:tcPr>
            <w:tcW w:w="1984" w:type="dxa"/>
          </w:tcPr>
          <w:p w:rsidR="00775CA4" w:rsidRPr="009A0336" w:rsidRDefault="00C84388" w:rsidP="00775CA4">
            <w:r>
              <w:t>02.10.2018</w:t>
            </w:r>
          </w:p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880636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</w:tbl>
    <w:p w:rsidR="00155492" w:rsidRPr="009A0336" w:rsidRDefault="00155492" w:rsidP="00155492"/>
    <w:tbl>
      <w:tblPr>
        <w:tblStyle w:val="TabelleHTWChurweisserHintergrundinberschrift"/>
        <w:tblW w:w="0" w:type="auto"/>
        <w:tblLook w:val="0420" w:firstRow="1" w:lastRow="0" w:firstColumn="0" w:lastColumn="0" w:noHBand="0" w:noVBand="1"/>
      </w:tblPr>
      <w:tblGrid>
        <w:gridCol w:w="7087"/>
        <w:gridCol w:w="1984"/>
      </w:tblGrid>
      <w:tr w:rsidR="00155492" w:rsidRPr="009A0336" w:rsidTr="00E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>
            <w:r w:rsidRPr="009A0336">
              <w:t>Freigabe durch</w:t>
            </w:r>
          </w:p>
        </w:tc>
        <w:tc>
          <w:tcPr>
            <w:tcW w:w="1984" w:type="dxa"/>
          </w:tcPr>
          <w:p w:rsidR="00155492" w:rsidRPr="009A0336" w:rsidRDefault="00155492" w:rsidP="00F01841">
            <w:r w:rsidRPr="009A0336">
              <w:t>Datum</w:t>
            </w:r>
          </w:p>
        </w:tc>
      </w:tr>
      <w:tr w:rsidR="00155492" w:rsidRPr="009A0336" w:rsidTr="00E83184"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  <w:tr w:rsidR="00155492" w:rsidRPr="009A0336" w:rsidTr="00E8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</w:tbl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296497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C84388" w:rsidRDefault="00296497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C84388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53" w:rsidRDefault="00D96453">
      <w:r>
        <w:separator/>
      </w:r>
    </w:p>
  </w:endnote>
  <w:endnote w:type="continuationSeparator" w:id="0">
    <w:p w:rsidR="00D96453" w:rsidRDefault="00D9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296497">
      <w:rPr>
        <w:rStyle w:val="Platzhaltertext"/>
        <w:noProof/>
        <w:color w:val="000000" w:themeColor="text1"/>
        <w:sz w:val="16"/>
      </w:rPr>
      <w:t>HTW-Standard.docx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45916209"/>
        <w:placeholder>
          <w:docPart w:val="A10AF388F0314CA19F6358BBAE3CEFE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565490064"/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296497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296497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296497">
      <w:rPr>
        <w:rStyle w:val="Platzhaltertext"/>
        <w:noProof/>
        <w:color w:val="000000" w:themeColor="text1"/>
        <w:sz w:val="16"/>
      </w:rPr>
      <w:t>HTW-Standard.docx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2024584596"/>
        <w:placeholder>
          <w:docPart w:val="42E1572D430C46D88C85374E3E5F2BC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100212968"/>
        <w:placeholder>
          <w:docPart w:val="B5646B74ED0749E9833B90E339062C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296497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296497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296497">
      <w:rPr>
        <w:rStyle w:val="Platzhaltertext"/>
        <w:noProof/>
        <w:color w:val="000000" w:themeColor="text1"/>
        <w:sz w:val="16"/>
      </w:rPr>
      <w:t>HTW-Standard.docx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1000002308"/>
        <w:placeholder>
          <w:docPart w:val="5BDA14EC8F864A40AF9179391E46509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1308629695"/>
        <w:placeholder>
          <w:docPart w:val="467CC0A4A5594EA48FD5627DD132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296497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296497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53" w:rsidRDefault="00D96453">
      <w:r>
        <w:separator/>
      </w:r>
    </w:p>
  </w:footnote>
  <w:footnote w:type="continuationSeparator" w:id="0">
    <w:p w:rsidR="00D96453" w:rsidRDefault="00D96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-1740859588"/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811680751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A10AF388F0314CA19F6358BBAE3CEFEF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A10AF388F0314CA19F6358BBAE3CEFEF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C84388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C84388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176465851"/>
        <w:placeholder>
          <w:docPart w:val="5BDA14EC8F864A40AF9179391E465098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1524128418"/>
        <w:placeholder>
          <w:docPart w:val="9D178E184B4646529CDFD47E969D4603"/>
        </w:placeholder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C0C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E8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AA3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AA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88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57D58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6497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B7278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110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388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6453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11A2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20DC79-595D-4F55-923E-3B3952E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497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296497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296497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862AB0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9F7900D914EF7AF294C8F82840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BC89-E456-4793-BECF-106BA953DA9F}"/>
      </w:docPartPr>
      <w:docPartBody>
        <w:p w:rsidR="008A7513" w:rsidRDefault="00BD0FB9">
          <w:pPr>
            <w:pStyle w:val="9E29F7900D914EF7AF294C8F82840B92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B5646B74ED0749E9833B90E33906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249375-DD51-448E-986A-E7353768ADFF}"/>
      </w:docPartPr>
      <w:docPartBody>
        <w:p w:rsidR="008A7513" w:rsidRDefault="00BD0FB9">
          <w:pPr>
            <w:pStyle w:val="B5646B74ED0749E9833B90E339062CC0"/>
          </w:pPr>
          <w:r w:rsidRPr="009A0336">
            <w:t>Wählen Sie ein Element aus.</w:t>
          </w:r>
        </w:p>
      </w:docPartBody>
    </w:docPart>
    <w:docPart>
      <w:docPartPr>
        <w:name w:val="C50CC81F32BD4610BC245C787BD47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CCB05-97A7-44BE-B3D8-998451796E5E}"/>
      </w:docPartPr>
      <w:docPartBody>
        <w:p w:rsidR="008A7513" w:rsidRDefault="00BD0FB9">
          <w:pPr>
            <w:pStyle w:val="C50CC81F32BD4610BC245C787BD47C0E"/>
          </w:pPr>
          <w:r w:rsidRPr="00513A45">
            <w:rPr>
              <w:rStyle w:val="FormatvorlagePlatzhaltertext"/>
            </w:rPr>
            <w:t>Wählen Sie ein Element aus.</w:t>
          </w:r>
        </w:p>
      </w:docPartBody>
    </w:docPart>
    <w:docPart>
      <w:docPartPr>
        <w:name w:val="33A8A08FF45549D1B8CA2266F8D49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54715-E380-4D4B-9FAB-8973F6706FD9}"/>
      </w:docPartPr>
      <w:docPartBody>
        <w:p w:rsidR="008A7513" w:rsidRDefault="00BD0FB9">
          <w:pPr>
            <w:pStyle w:val="33A8A08FF45549D1B8CA2266F8D49291"/>
          </w:pPr>
          <w:r w:rsidRPr="009A0336">
            <w:t>Wählen Sie ein Element aus.</w:t>
          </w:r>
        </w:p>
      </w:docPartBody>
    </w:docPart>
    <w:docPart>
      <w:docPartPr>
        <w:name w:val="B54F3C39858F4634B8E08FC1F90D72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E66D7-BB5F-4D17-A686-355420D96E7C}"/>
      </w:docPartPr>
      <w:docPartBody>
        <w:p w:rsidR="008A7513" w:rsidRDefault="00BD0FB9">
          <w:pPr>
            <w:pStyle w:val="B54F3C39858F4634B8E08FC1F90D72D3"/>
          </w:pPr>
          <w:r w:rsidRPr="009A0336">
            <w:t>Versionsnummer in der Form X00.00 oder V00.00 eingeben.</w:t>
          </w:r>
        </w:p>
      </w:docPartBody>
    </w:docPart>
    <w:docPart>
      <w:docPartPr>
        <w:name w:val="892C410891514474907CBC52EBA1E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ABA98-63DB-4DFE-AC58-22A65B376AA5}"/>
      </w:docPartPr>
      <w:docPartBody>
        <w:p w:rsidR="008A7513" w:rsidRDefault="00BD0FB9">
          <w:pPr>
            <w:pStyle w:val="892C410891514474907CBC52EBA1E875"/>
          </w:pPr>
          <w:r w:rsidRPr="00513A45">
            <w:rPr>
              <w:rStyle w:val="FormatvorlagePlatzhaltertext"/>
            </w:rPr>
            <w:t>Klicken oder tippen Sie, um ein Datum einzugeben.</w:t>
          </w:r>
        </w:p>
      </w:docPartBody>
    </w:docPart>
    <w:docPart>
      <w:docPartPr>
        <w:name w:val="16C0395D162E443CB3966580251D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30C3B-2C41-4285-8BF1-AA245A5C9DF8}"/>
      </w:docPartPr>
      <w:docPartBody>
        <w:p w:rsidR="008A7513" w:rsidRDefault="00BD0FB9">
          <w:pPr>
            <w:pStyle w:val="16C0395D162E443CB3966580251D3E19"/>
          </w:pPr>
          <w:r w:rsidRPr="00CE760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E1572D430C46D88C85374E3E5F2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B4B19-23D5-4D86-9C03-2584CEF6CD68}"/>
      </w:docPartPr>
      <w:docPartBody>
        <w:p w:rsidR="008A7513" w:rsidRDefault="00BD0FB9">
          <w:pPr>
            <w:pStyle w:val="42E1572D430C46D88C85374E3E5F2BC8"/>
          </w:pPr>
          <w:r w:rsidRPr="009A0336">
            <w:t>Versionsnummer in der Form X00.00 oder V00.00 eingeben.</w:t>
          </w:r>
        </w:p>
      </w:docPartBody>
    </w:docPart>
    <w:docPart>
      <w:docPartPr>
        <w:name w:val="5BDA14EC8F864A40AF9179391E465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469D86-F1C7-4AF1-A154-E56892D7EA89}"/>
      </w:docPartPr>
      <w:docPartBody>
        <w:p w:rsidR="008A7513" w:rsidRDefault="00BD0FB9">
          <w:pPr>
            <w:pStyle w:val="5BDA14EC8F864A40AF9179391E465098"/>
          </w:pPr>
          <w:r w:rsidRPr="00AD279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7CC0A4A5594EA48FD5627DD132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66C36-508D-4C79-BFB0-D6C15ACA421A}"/>
      </w:docPartPr>
      <w:docPartBody>
        <w:p w:rsidR="008A7513" w:rsidRDefault="00BD0FB9">
          <w:pPr>
            <w:pStyle w:val="467CC0A4A5594EA48FD5627DD132E966"/>
          </w:pPr>
          <w:r w:rsidRPr="00CC330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D178E184B4646529CDFD47E969D4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21626-AFE5-40D8-8222-0C285D12C44F}"/>
      </w:docPartPr>
      <w:docPartBody>
        <w:p w:rsidR="008A7513" w:rsidRDefault="00BD0FB9">
          <w:pPr>
            <w:pStyle w:val="9D178E184B4646529CDFD47E969D4603"/>
          </w:pPr>
          <w:r w:rsidRPr="009E4E36">
            <w:rPr>
              <w:rStyle w:val="Platzhaltertext"/>
            </w:rPr>
            <w:t>Wählen Sie ein Element aus.</w:t>
          </w:r>
        </w:p>
      </w:docPartBody>
    </w:docPart>
    <w:docPart>
      <w:docPartPr>
        <w:name w:val="A10AF388F0314CA19F6358BBAE3CE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3878-FD00-48A6-AB17-5D4A74BB6ECC}"/>
      </w:docPartPr>
      <w:docPartBody>
        <w:p w:rsidR="008A7513" w:rsidRDefault="00BD0FB9">
          <w:pPr>
            <w:pStyle w:val="A10AF388F0314CA19F6358BBAE3CEFE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9"/>
    <w:rsid w:val="0055584E"/>
    <w:rsid w:val="008A7513"/>
    <w:rsid w:val="00BD0FB9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61B91A619A410EB58EB3B2C88BB80E">
    <w:name w:val="3261B91A619A410EB58EB3B2C88BB80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E29F7900D914EF7AF294C8F82840B92">
    <w:name w:val="9E29F7900D914EF7AF294C8F82840B92"/>
  </w:style>
  <w:style w:type="paragraph" w:customStyle="1" w:styleId="B5646B74ED0749E9833B90E339062CC0">
    <w:name w:val="B5646B74ED0749E9833B90E339062CC0"/>
  </w:style>
  <w:style w:type="paragraph" w:customStyle="1" w:styleId="C50CC81F32BD4610BC245C787BD47C0E">
    <w:name w:val="C50CC81F32BD4610BC245C787BD47C0E"/>
  </w:style>
  <w:style w:type="paragraph" w:customStyle="1" w:styleId="33A8A08FF45549D1B8CA2266F8D49291">
    <w:name w:val="33A8A08FF45549D1B8CA2266F8D49291"/>
  </w:style>
  <w:style w:type="paragraph" w:customStyle="1" w:styleId="B54F3C39858F4634B8E08FC1F90D72D3">
    <w:name w:val="B54F3C39858F4634B8E08FC1F90D72D3"/>
  </w:style>
  <w:style w:type="paragraph" w:customStyle="1" w:styleId="892C410891514474907CBC52EBA1E875">
    <w:name w:val="892C410891514474907CBC52EBA1E875"/>
  </w:style>
  <w:style w:type="paragraph" w:customStyle="1" w:styleId="16C0395D162E443CB3966580251D3E19">
    <w:name w:val="16C0395D162E443CB3966580251D3E19"/>
  </w:style>
  <w:style w:type="paragraph" w:customStyle="1" w:styleId="42E1572D430C46D88C85374E3E5F2BC8">
    <w:name w:val="42E1572D430C46D88C85374E3E5F2BC8"/>
  </w:style>
  <w:style w:type="paragraph" w:customStyle="1" w:styleId="A068A1D2F6484BDA8137C4009E425832">
    <w:name w:val="A068A1D2F6484BDA8137C4009E425832"/>
  </w:style>
  <w:style w:type="paragraph" w:customStyle="1" w:styleId="D0F8AFC32E7E4BBD818DE337BB669328">
    <w:name w:val="D0F8AFC32E7E4BBD818DE337BB669328"/>
  </w:style>
  <w:style w:type="paragraph" w:customStyle="1" w:styleId="5BDA14EC8F864A40AF9179391E465098">
    <w:name w:val="5BDA14EC8F864A40AF9179391E465098"/>
  </w:style>
  <w:style w:type="paragraph" w:customStyle="1" w:styleId="467CC0A4A5594EA48FD5627DD132E966">
    <w:name w:val="467CC0A4A5594EA48FD5627DD132E966"/>
  </w:style>
  <w:style w:type="paragraph" w:customStyle="1" w:styleId="9D178E184B4646529CDFD47E969D4603">
    <w:name w:val="9D178E184B4646529CDFD47E969D4603"/>
  </w:style>
  <w:style w:type="paragraph" w:customStyle="1" w:styleId="A10AF388F0314CA19F6358BBAE3CEFEF">
    <w:name w:val="A10AF388F0314CA19F6358BBAE3CE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1A24D508-BB68-4510-923F-54E35FF1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4</cp:revision>
  <cp:lastPrinted>2016-10-07T11:50:00Z</cp:lastPrinted>
  <dcterms:created xsi:type="dcterms:W3CDTF">2018-12-18T15:54:00Z</dcterms:created>
  <dcterms:modified xsi:type="dcterms:W3CDTF">2019-01-19T13:22:00Z</dcterms:modified>
  <cp:category>Intern</cp:category>
  <cp:contentStatus>V01.00</cp:contentStatus>
</cp:coreProperties>
</file>