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r>
        <w:t>$scroll.title</w:t>
      </w: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r w:rsidR="003E7E20">
        <w:t>-</w:t>
      </w:r>
    </w:p>
    <w:p w:rsidR="00C34B0A" w:rsidRPr="009A0336" w:rsidRDefault="00245615" w:rsidP="00245615">
      <w:pPr>
        <w:pStyle w:val="berschriftohneIndex"/>
      </w:pPr>
      <w:bookmarkStart w:id="0" w:name="_Toc487631479"/>
      <w:r w:rsidRPr="009A0336">
        <w:t>Änderungskontrolle</w:t>
      </w:r>
      <w:bookmarkEnd w:id="0"/>
    </w:p>
    <w:p w:rsidR="00155492" w:rsidRPr="009A0336" w:rsidRDefault="004128E6" w:rsidP="00155492">
      <w:r>
        <w:t xml:space="preserve">Die Änderungen sind in der Versionshistorie im Confluence aufgeführt. URL: </w:t>
      </w:r>
      <w:r w:rsidRPr="004128E6">
        <w:t>$scroll.tinyurl</w:t>
      </w:r>
    </w:p>
    <w:p w:rsidR="00017A51" w:rsidRPr="00017A51" w:rsidRDefault="00017A51" w:rsidP="00017A51"/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B957FA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3E7E20" w:rsidRDefault="00B957FA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3E7E20" w:rsidP="00F20C20">
      <w:r>
        <w:t>$scroll.c</w:t>
      </w:r>
      <w:bookmarkStart w:id="1" w:name="_GoBack"/>
      <w:bookmarkEnd w:id="1"/>
      <w:r>
        <w:t>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08C" w:rsidRDefault="0006008C">
      <w:r>
        <w:separator/>
      </w:r>
    </w:p>
  </w:endnote>
  <w:endnote w:type="continuationSeparator" w:id="0">
    <w:p w:rsidR="0006008C" w:rsidRDefault="0006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957FA">
      <w:rPr>
        <w:rStyle w:val="Platzhaltertext"/>
        <w:noProof/>
        <w:color w:val="000000" w:themeColor="text1"/>
        <w:sz w:val="16"/>
      </w:rPr>
      <w:t>HTW-Confluence.docx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957FA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957FA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B957FA">
      <w:rPr>
        <w:rStyle w:val="Platzhaltertext"/>
        <w:noProof/>
        <w:color w:val="000000" w:themeColor="text1"/>
        <w:sz w:val="16"/>
      </w:rPr>
      <w:t>HTW-Confluence.docx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B957FA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B957FA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957FA">
      <w:rPr>
        <w:rStyle w:val="Platzhaltertext"/>
        <w:noProof/>
        <w:color w:val="000000" w:themeColor="text1"/>
        <w:sz w:val="16"/>
      </w:rPr>
      <w:t>HTW-Confluence.docx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957FA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957FA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08C" w:rsidRDefault="0006008C">
      <w:r>
        <w:separator/>
      </w:r>
    </w:p>
  </w:footnote>
  <w:footnote w:type="continuationSeparator" w:id="0">
    <w:p w:rsidR="0006008C" w:rsidRDefault="00060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CEA7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187E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25F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C28F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E7E20"/>
    <w:rsid w:val="003F0675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10B4"/>
    <w:rsid w:val="00C1206F"/>
    <w:rsid w:val="00C20EB9"/>
    <w:rsid w:val="00C24D32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862AB0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1A73D6"/>
    <w:rsid w:val="003F4C86"/>
    <w:rsid w:val="008F41A8"/>
    <w:rsid w:val="009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F3162DFE-5962-431D-AE76-B1A8B4DE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4</cp:revision>
  <cp:lastPrinted>2016-10-07T11:50:00Z</cp:lastPrinted>
  <dcterms:created xsi:type="dcterms:W3CDTF">2018-10-03T00:48:00Z</dcterms:created>
  <dcterms:modified xsi:type="dcterms:W3CDTF">2019-01-19T13:20:00Z</dcterms:modified>
  <cp:category>Intern</cp:category>
  <cp:contentStatus>V01.00</cp:contentStatus>
</cp:coreProperties>
</file>