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ChangeControl_Range"/>
    <w:p w:rsidR="00017A51" w:rsidRDefault="00DF6FF7" w:rsidP="00D20DE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22A0DA" wp14:editId="2B81B0A6">
                <wp:simplePos x="0" y="0"/>
                <wp:positionH relativeFrom="column">
                  <wp:posOffset>-1104900</wp:posOffset>
                </wp:positionH>
                <wp:positionV relativeFrom="paragraph">
                  <wp:posOffset>-762000</wp:posOffset>
                </wp:positionV>
                <wp:extent cx="3058795" cy="903605"/>
                <wp:effectExtent l="0" t="0" r="8255" b="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8795" cy="903605"/>
                          <a:chOff x="0" y="0"/>
                          <a:chExt cx="3058795" cy="903605"/>
                        </a:xfrm>
                      </wpg:grpSpPr>
                      <wps:wsp>
                        <wps:cNvPr id="3" name="LogoRahmen"/>
                        <wps:cNvSpPr/>
                        <wps:spPr>
                          <a:xfrm>
                            <a:off x="0" y="0"/>
                            <a:ext cx="3057525" cy="895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Logo" descr="L:\Vorlagen\Office-Vorlage\htw_chur_logo_rgb.wmf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795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6B30F" id="Gruppieren 4" o:spid="_x0000_s1026" style="position:absolute;margin-left:-87pt;margin-top:-60pt;width:240.85pt;height:71.15pt;z-index:251663360" coordsize="30587,903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">
                <v:rect id="LogoRahmen" o:spid="_x0000_s1027" style="position:absolute;width:3057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" fillcolor="white [3212]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Logo" o:spid="_x0000_s1028" type="#_x0000_t75" style="position:absolute;width:30587;height: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">
                  <v:imagedata r:id="rId11" o:title="htw_chur_logo_rgb"/>
                  <v:path arrowok="t"/>
                </v:shape>
              </v:group>
            </w:pict>
          </mc:Fallback>
        </mc:AlternateContent>
      </w:r>
      <w:r w:rsidR="00D20DE5">
        <w:rPr>
          <w:noProof/>
        </w:rPr>
        <w:drawing>
          <wp:anchor distT="0" distB="0" distL="114300" distR="114300" simplePos="0" relativeHeight="251659264" behindDoc="0" locked="0" layoutInCell="1" allowOverlap="1" wp14:anchorId="58BF2943" wp14:editId="389EC9A1">
            <wp:simplePos x="0" y="0"/>
            <wp:positionH relativeFrom="column">
              <wp:posOffset>-1104900</wp:posOffset>
            </wp:positionH>
            <wp:positionV relativeFrom="paragraph">
              <wp:posOffset>-1174750</wp:posOffset>
            </wp:positionV>
            <wp:extent cx="15771600" cy="7830000"/>
            <wp:effectExtent l="0" t="0" r="1905" b="0"/>
            <wp:wrapNone/>
            <wp:docPr id="64" name="Grafik 64" descr="C:\Users\studermartin\AppData\Local\Microsoft\Windows\Temporary Internet Files\Content.Word\30845532172_93576509d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rmartin\AppData\Local\Microsoft\Windows\Temporary Internet Files\Content.Word\30845532172_93576509d0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2"/>
                    <a:stretch/>
                  </pic:blipFill>
                  <pic:spPr bwMode="auto">
                    <a:xfrm>
                      <a:off x="0" y="0"/>
                      <a:ext cx="15771600" cy="78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>
      <w:r w:rsidRPr="007D38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48C23" wp14:editId="3320F9F3">
                <wp:simplePos x="0" y="0"/>
                <wp:positionH relativeFrom="column">
                  <wp:posOffset>-1104900</wp:posOffset>
                </wp:positionH>
                <wp:positionV relativeFrom="paragraph">
                  <wp:posOffset>222250</wp:posOffset>
                </wp:positionV>
                <wp:extent cx="12403455" cy="1079500"/>
                <wp:effectExtent l="0" t="0" r="0" b="6350"/>
                <wp:wrapNone/>
                <wp:docPr id="8" name="Gleichschenkliges Drei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455" cy="10795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8846B8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7" o:spid="_x0000_s1026" type="#_x0000_t5" style="position:absolute;margin-left:-87pt;margin-top:17.5pt;width:976.65pt;height: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" adj="21600" fillcolor="white [3212]" stroked="f" strokeweight="2pt"/>
            </w:pict>
          </mc:Fallback>
        </mc:AlternateContent>
      </w:r>
    </w:p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/>
    <w:p w:rsidR="00D20DE5" w:rsidRDefault="00D20DE5" w:rsidP="00D20DE5">
      <w:pPr>
        <w:pStyle w:val="Titelseite-Organisationseinheit"/>
      </w:pPr>
      <w:r w:rsidRPr="00AD5702">
        <w:t>$scroll.pageproperty.(</w:t>
      </w:r>
      <w:r>
        <w:t>Organisationseinheit</w:t>
      </w:r>
      <w:r w:rsidRPr="00AD5702">
        <w:t>)</w:t>
      </w:r>
    </w:p>
    <w:p w:rsidR="00D20DE5" w:rsidRDefault="00D20DE5" w:rsidP="00D20DE5">
      <w:pPr>
        <w:pStyle w:val="Titelseite-Titel"/>
      </w:pPr>
      <w:r w:rsidRPr="00D20DE5">
        <w:t>Jahresbericht</w:t>
      </w:r>
    </w:p>
    <w:p w:rsidR="00D20DE5" w:rsidRPr="00D20DE5" w:rsidRDefault="00D20DE5" w:rsidP="00D20DE5">
      <w:pPr>
        <w:pStyle w:val="Titelseite-Ausgabe"/>
      </w:pPr>
    </w:p>
    <w:p w:rsidR="00655D6D" w:rsidRPr="00017A51" w:rsidRDefault="00D20DE5" w:rsidP="00D20DE5">
      <w:pPr>
        <w:pStyle w:val="Titelseite-Ausgabe"/>
        <w:sectPr w:rsidR="00655D6D" w:rsidRPr="00017A51" w:rsidSect="003F0675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r w:rsidRPr="00D20DE5">
        <w:t>Ausgabe $scroll.pageproperty.(Jahr)</w:t>
      </w:r>
      <w:bookmarkEnd w:id="0"/>
    </w:p>
    <w:sdt>
      <w:sdtPr>
        <w:rPr>
          <w:rFonts w:ascii="Roboto Light" w:hAnsi="Roboto Light"/>
          <w:color w:val="auto"/>
          <w:kern w:val="0"/>
          <w:sz w:val="20"/>
          <w:szCs w:val="20"/>
        </w:rPr>
        <w:id w:val="-1258060351"/>
        <w:docPartObj>
          <w:docPartGallery w:val="Table of Contents"/>
          <w:docPartUnique/>
        </w:docPartObj>
      </w:sdtPr>
      <w:sdtEndPr>
        <w:rPr>
          <w:rFonts w:ascii="Roboto" w:hAnsi="Roboto"/>
          <w:color w:val="A6821F"/>
          <w:kern w:val="28"/>
          <w:sz w:val="42"/>
          <w:szCs w:val="42"/>
        </w:rPr>
      </w:sdtEndPr>
      <w:sdtContent>
        <w:p w:rsidR="00FF62ED" w:rsidRDefault="004647DF" w:rsidP="000328CD">
          <w:pPr>
            <w:pStyle w:val="berschriftohneIndex"/>
            <w:rPr>
              <w:noProof/>
            </w:rPr>
          </w:pPr>
          <w:r w:rsidRPr="00263EDC">
            <w:t>Inhalt</w:t>
          </w:r>
          <w:r w:rsidR="00775CA4" w:rsidRPr="00263EDC">
            <w:t>s</w:t>
          </w:r>
          <w:r w:rsidRPr="00263EDC">
            <w:t>ve</w:t>
          </w:r>
          <w:bookmarkStart w:id="1" w:name="_GoBack"/>
          <w:bookmarkEnd w:id="1"/>
          <w:r w:rsidRPr="00263EDC">
            <w:t>rzeichnis</w:t>
          </w:r>
          <w:r w:rsidR="000328CD">
            <w:fldChar w:fldCharType="begin"/>
          </w:r>
          <w:r w:rsidR="000328CD">
            <w:instrText xml:space="preserve"> TOC \o "2-2" \h \z \t "Überschrift 1;1" </w:instrText>
          </w:r>
          <w:r w:rsidR="000328CD">
            <w:fldChar w:fldCharType="separate"/>
          </w:r>
        </w:p>
        <w:p w:rsidR="004647DF" w:rsidRPr="009A0336" w:rsidRDefault="00FF62ED" w:rsidP="000328CD">
          <w:pPr>
            <w:pStyle w:val="berschriftohneIndex"/>
          </w:pP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0328CD">
            <w:fldChar w:fldCharType="end"/>
          </w:r>
        </w:p>
      </w:sdtContent>
    </w:sdt>
    <w:p w:rsidR="003766BB" w:rsidRDefault="00337147" w:rsidP="008917BF">
      <w:bookmarkStart w:id="2" w:name="_Toc491086180"/>
      <w:r>
        <w:t>$scroll.content</w:t>
      </w:r>
    </w:p>
    <w:bookmarkEnd w:id="2"/>
    <w:p w:rsidR="000328CD" w:rsidRDefault="000328CD" w:rsidP="000328CD">
      <w:pPr>
        <w:pStyle w:val="berschrift2"/>
        <w:numPr>
          <w:ilvl w:val="0"/>
          <w:numId w:val="0"/>
        </w:numPr>
      </w:pPr>
    </w:p>
    <w:p w:rsidR="006F72B5" w:rsidRDefault="006F72B5" w:rsidP="00831B3F">
      <w:pPr>
        <w:sectPr w:rsidR="006F72B5" w:rsidSect="005B28A7">
          <w:headerReference w:type="default" r:id="rId18"/>
          <w:footerReference w:type="default" r:id="rId19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DF64AD" w:rsidRDefault="00DF64AD" w:rsidP="00831B3F"/>
    <w:p w:rsidR="002D65FE" w:rsidRDefault="002D65FE" w:rsidP="002D65FE">
      <w:pPr>
        <w:rPr>
          <w:rFonts w:ascii="Roboto" w:hAnsi="Roboto"/>
        </w:rPr>
      </w:pPr>
    </w:p>
    <w:p w:rsidR="002D65FE" w:rsidRPr="003C7632" w:rsidRDefault="002D65FE" w:rsidP="002D65FE">
      <w:pPr>
        <w:rPr>
          <w:rFonts w:ascii="Roboto" w:hAnsi="Roboto"/>
        </w:rPr>
      </w:pPr>
      <w:r w:rsidRPr="003C7632">
        <w:rPr>
          <w:rFonts w:ascii="Roboto" w:hAnsi="Roboto"/>
        </w:rPr>
        <w:t>HTW Chur</w:t>
      </w:r>
    </w:p>
    <w:p w:rsidR="002D65FE" w:rsidRPr="003C7632" w:rsidRDefault="002D65FE" w:rsidP="002D65FE">
      <w:r w:rsidRPr="003C7632">
        <w:t>Hochschule für Technik und Wirtschaft</w:t>
      </w:r>
    </w:p>
    <w:p w:rsidR="002D65FE" w:rsidRPr="003C7632" w:rsidRDefault="002D65FE" w:rsidP="002D65FE">
      <w:r w:rsidRPr="003C7632">
        <w:t>Pulvermühlestrasse 57</w:t>
      </w:r>
    </w:p>
    <w:p w:rsidR="002D65FE" w:rsidRPr="003C7632" w:rsidRDefault="002D65FE" w:rsidP="002D65FE">
      <w:r w:rsidRPr="003C7632">
        <w:t>7004 Chur</w:t>
      </w:r>
    </w:p>
    <w:p w:rsidR="002D65FE" w:rsidRPr="003C7632" w:rsidRDefault="002D65FE" w:rsidP="002D65FE">
      <w:r w:rsidRPr="003C7632">
        <w:t>Schweiz</w:t>
      </w:r>
    </w:p>
    <w:p w:rsidR="002D65FE" w:rsidRDefault="002D65FE" w:rsidP="002D65FE"/>
    <w:p w:rsidR="002D65FE" w:rsidRPr="003C7632" w:rsidRDefault="002D65FE" w:rsidP="002D65FE">
      <w:r w:rsidRPr="003C7632">
        <w:t xml:space="preserve">Telefon +41 81 286 24 </w:t>
      </w:r>
      <w:r>
        <w:t>24</w:t>
      </w:r>
    </w:p>
    <w:p w:rsidR="002D65FE" w:rsidRPr="003C7632" w:rsidRDefault="002D65FE" w:rsidP="002D65FE">
      <w:r w:rsidRPr="003C7632">
        <w:t xml:space="preserve">E-Mail </w:t>
      </w:r>
      <w:r w:rsidRPr="00E936ED">
        <w:t>hochschule@htwchur.ch</w:t>
      </w:r>
    </w:p>
    <w:p w:rsidR="002D65FE" w:rsidRDefault="002D65FE" w:rsidP="00831B3F"/>
    <w:p w:rsidR="002D65FE" w:rsidRPr="002E7FA8" w:rsidRDefault="002D65FE" w:rsidP="002D65FE">
      <w:pPr>
        <w:rPr>
          <w:rFonts w:ascii="Roboto" w:hAnsi="Roboto"/>
        </w:rPr>
      </w:pPr>
      <w:r w:rsidRPr="002E7FA8">
        <w:rPr>
          <w:rFonts w:ascii="Roboto" w:hAnsi="Roboto"/>
        </w:rPr>
        <w:t>htwchur.ch</w:t>
      </w:r>
    </w:p>
    <w:p w:rsidR="002D65FE" w:rsidRDefault="002D65FE" w:rsidP="00831B3F"/>
    <w:sectPr w:rsidR="002D65FE" w:rsidSect="002D65FE">
      <w:headerReference w:type="default" r:id="rId20"/>
      <w:footerReference w:type="default" r:id="rId21"/>
      <w:pgSz w:w="11906" w:h="16838" w:code="9"/>
      <w:pgMar w:top="1701" w:right="1134" w:bottom="3402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A2C" w:rsidRDefault="001B6A2C">
      <w:r>
        <w:separator/>
      </w:r>
    </w:p>
  </w:endnote>
  <w:endnote w:type="continuationSeparator" w:id="0">
    <w:p w:rsidR="001B6A2C" w:rsidRDefault="001B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CD" w:rsidRDefault="000328CD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 w:rsidR="00FF62ED">
      <w:rPr>
        <w:rStyle w:val="Platzhaltertext"/>
        <w:noProof/>
        <w:color w:val="000000" w:themeColor="text1"/>
        <w:sz w:val="16"/>
      </w:rPr>
      <w:t>HTW-Jahresbericht.docx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179125777"/>
        <w:placeholder>
          <w:docPart w:val="4F13D88A1FE94114B68027D953E670B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>
          <w:rPr>
            <w:rStyle w:val="Platzhaltertext"/>
            <w:color w:val="000000" w:themeColor="text1"/>
            <w:sz w:val="16"/>
          </w:rPr>
          <w:t>X00.03</w:t>
        </w:r>
      </w:sdtContent>
    </w:sdt>
    <w:r>
      <w:rPr>
        <w:rStyle w:val="Platzhaltertext"/>
        <w:color w:val="000000" w:themeColor="text1"/>
        <w:sz w:val="16"/>
      </w:rPr>
      <w:tab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495836590"/>
        <w:placeholder>
          <w:docPart w:val="5B3141E5E15D49BA9B9FDE09E60EE16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1-27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>
          <w:rPr>
            <w:rStyle w:val="Inhaltssteuerelemente"/>
          </w:rPr>
          <w:t>27.11.2018</w:t>
        </w:r>
      </w:sdtContent>
    </w:sdt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FF62ED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FF62ED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  <w:p w:rsidR="000328CD" w:rsidRDefault="000328C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CD" w:rsidRDefault="000328C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0328CD" w:rsidRDefault="000328C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 w:rsidR="00FF62ED">
      <w:rPr>
        <w:rStyle w:val="Platzhaltertext"/>
        <w:noProof/>
        <w:color w:val="000000" w:themeColor="text1"/>
        <w:sz w:val="16"/>
      </w:rPr>
      <w:t>HTW-Jahresbericht.docx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1684744856"/>
        <w:placeholder>
          <w:docPart w:val="EA63F58DBFB24473BFB847F3061F26D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>
          <w:rPr>
            <w:rStyle w:val="Platzhaltertext"/>
            <w:color w:val="000000" w:themeColor="text1"/>
            <w:sz w:val="16"/>
          </w:rPr>
          <w:t>X00.03</w:t>
        </w:r>
      </w:sdtContent>
    </w:sdt>
    <w:r>
      <w:rPr>
        <w:rStyle w:val="Platzhaltertext"/>
        <w:color w:val="000000" w:themeColor="text1"/>
        <w:sz w:val="16"/>
      </w:rPr>
      <w:ptab w:relativeTo="margin" w:alignment="center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351139158"/>
        <w:placeholder>
          <w:docPart w:val="139F879EBD944B32A3FF114CA48240A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1-27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>
          <w:rPr>
            <w:rStyle w:val="Inhaltssteuerelemente"/>
          </w:rPr>
          <w:t>27.11.2018</w:t>
        </w:r>
      </w:sdtContent>
    </w:sdt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FF62ED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FF62ED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328CD" w:rsidRPr="003670D4" w:rsidRDefault="000328CD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CD" w:rsidRDefault="000328C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328CD" w:rsidRDefault="000328C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Dokument2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 </w:t>
    </w:r>
    <w:r w:rsidRPr="00D20DE5">
      <w:rPr>
        <w:rStyle w:val="Platzhaltertext"/>
        <w:color w:val="000000" w:themeColor="text1"/>
        <w:sz w:val="16"/>
      </w:rPr>
      <w:t>$scroll.pageproperty.(Version)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Pr="00D20DE5">
      <w:rPr>
        <w:rStyle w:val="Inhaltssteuerelemente"/>
      </w:rPr>
      <w:t>$scroll.pageproperty.(Ausgabedatum)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FF62ED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FF62ED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328CD" w:rsidRDefault="000328C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CD" w:rsidRDefault="000328C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  <w:r w:rsidRPr="00512D29">
      <w:rPr>
        <w:noProof/>
      </w:rPr>
      <w:drawing>
        <wp:anchor distT="0" distB="0" distL="114300" distR="114300" simplePos="0" relativeHeight="251666432" behindDoc="0" locked="0" layoutInCell="1" allowOverlap="1" wp14:anchorId="79404314" wp14:editId="315A5831">
          <wp:simplePos x="0" y="0"/>
          <wp:positionH relativeFrom="margin">
            <wp:posOffset>3970020</wp:posOffset>
          </wp:positionH>
          <wp:positionV relativeFrom="paragraph">
            <wp:posOffset>57785</wp:posOffset>
          </wp:positionV>
          <wp:extent cx="799465" cy="510540"/>
          <wp:effectExtent l="0" t="0" r="635" b="3810"/>
          <wp:wrapNone/>
          <wp:docPr id="27" name="Grafik 27" descr="L:\Zentrale Dienste\Marketing\0 Marketing Service\Vorlagen\logos\PRME\Champions Group\PRME Champions logo_stacke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Zentrale Dienste\Marketing\0 Marketing Service\Vorlagen\logos\PRME\Champions Group\PRME Champions logo_stacke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763C">
      <w:rPr>
        <w:noProof/>
      </w:rPr>
      <w:drawing>
        <wp:anchor distT="0" distB="0" distL="114300" distR="114300" simplePos="0" relativeHeight="251668480" behindDoc="0" locked="0" layoutInCell="1" allowOverlap="1" wp14:anchorId="2BDA8C79" wp14:editId="7A4BD6E5">
          <wp:simplePos x="0" y="0"/>
          <wp:positionH relativeFrom="column">
            <wp:posOffset>5067300</wp:posOffset>
          </wp:positionH>
          <wp:positionV relativeFrom="paragraph">
            <wp:posOffset>-635</wp:posOffset>
          </wp:positionV>
          <wp:extent cx="883285" cy="495300"/>
          <wp:effectExtent l="0" t="0" r="0" b="0"/>
          <wp:wrapNone/>
          <wp:docPr id="7" name="Grafik 7" descr="L:\Zentrale Dienste\Marketing\2 Hochschule\2.6 Drucksachen\_Neues Konzept Broschüren\07 Inhalte Studiengänge\Z_Allgemein\Logos\EFQM Swiss TS ICE Associate\efqm_r4e_4_star_log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:\Zentrale Dienste\Marketing\2 Hochschule\2.6 Drucksachen\_Neues Konzept Broschüren\07 Inhalte Studiengänge\Z_Allgemein\Logos\EFQM Swiss TS ICE Associate\efqm_r4e_4_star_logo.ep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 w:themeColor="text1"/>
        <w:sz w:val="16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2402205</wp:posOffset>
          </wp:positionH>
          <wp:positionV relativeFrom="paragraph">
            <wp:posOffset>32385</wp:posOffset>
          </wp:positionV>
          <wp:extent cx="1102360" cy="508000"/>
          <wp:effectExtent l="0" t="0" r="2540" b="6350"/>
          <wp:wrapNone/>
          <wp:docPr id="26" name="Grafik 26" descr="Label-Akkreditierungsrat_Institutionen_DE 18-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abel-Akkreditierungsrat_Institutionen_DE 18-25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328CD" w:rsidRDefault="000328C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2695575</wp:posOffset>
          </wp:positionH>
          <wp:positionV relativeFrom="paragraph">
            <wp:posOffset>9839325</wp:posOffset>
          </wp:positionV>
          <wp:extent cx="1102360" cy="508000"/>
          <wp:effectExtent l="0" t="0" r="2540" b="6350"/>
          <wp:wrapTight wrapText="bothSides">
            <wp:wrapPolygon edited="0">
              <wp:start x="0" y="0"/>
              <wp:lineTo x="0" y="21060"/>
              <wp:lineTo x="21276" y="21060"/>
              <wp:lineTo x="21276" y="0"/>
              <wp:lineTo x="0" y="0"/>
            </wp:wrapPolygon>
          </wp:wrapTight>
          <wp:docPr id="25" name="Grafik 25" descr="Label-Akkreditierungsrat_Institutionen_DE 18-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bel-Akkreditierungsrat_Institutionen_DE 18-2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328CD" w:rsidRDefault="000328C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328CD" w:rsidRDefault="000328C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2695575</wp:posOffset>
          </wp:positionH>
          <wp:positionV relativeFrom="paragraph">
            <wp:posOffset>9839325</wp:posOffset>
          </wp:positionV>
          <wp:extent cx="1102360" cy="508000"/>
          <wp:effectExtent l="0" t="0" r="2540" b="6350"/>
          <wp:wrapTight wrapText="bothSides">
            <wp:wrapPolygon edited="0">
              <wp:start x="0" y="0"/>
              <wp:lineTo x="0" y="21060"/>
              <wp:lineTo x="21276" y="21060"/>
              <wp:lineTo x="21276" y="0"/>
              <wp:lineTo x="0" y="0"/>
            </wp:wrapPolygon>
          </wp:wrapTight>
          <wp:docPr id="23" name="Grafik 23" descr="Label-Akkreditierungsrat_Institutionen_DE 18-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bel-Akkreditierungsrat_Institutionen_DE 18-2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A2C" w:rsidRDefault="001B6A2C">
      <w:r>
        <w:separator/>
      </w:r>
    </w:p>
  </w:footnote>
  <w:footnote w:type="continuationSeparator" w:id="0">
    <w:p w:rsidR="001B6A2C" w:rsidRDefault="001B6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CD" w:rsidRDefault="000328CD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0328CD" w:rsidRPr="009E4E36" w:rsidRDefault="000328CD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2121023773"/>
        <w:placeholder>
          <w:docPart w:val="2D7CBE4086D74CFAB0A1521FE4F5213E"/>
        </w:placeholder>
        <w:dataBinding w:prefixMappings="xmlns:ns0='http://schemas.openxmlformats.org/officeDocument/2006/extended-properties' " w:xpath="/ns0:Properties[1]/ns0:Manager[1]" w:storeItemID="{6668398D-A668-4E3E-A5EB-62B293D839F1}"/>
        <w:comboBox w:lastValue="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>
          <w:rPr>
            <w:rStyle w:val="Inhaltssteuerelemente"/>
          </w:rPr>
          <w:t>Rektorat</w:t>
        </w:r>
      </w:sdtContent>
    </w:sdt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0328CD" w:rsidRPr="009E4E36" w:rsidRDefault="000328CD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sdt>
      <w:sdtPr>
        <w:rPr>
          <w:rStyle w:val="Inhaltssteuerelemente"/>
        </w:rPr>
        <w:alias w:val="Titel"/>
        <w:tag w:val="title"/>
        <w:id w:val="962383558"/>
        <w:placeholder>
          <w:docPart w:val="78A3C5214C0B4C95A7DBC64B36DC01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Inhaltssteuerelemente"/>
        </w:rPr>
      </w:sdtEndPr>
      <w:sdtContent>
        <w:r>
          <w:rPr>
            <w:rStyle w:val="Inhaltssteuerelemente"/>
          </w:rPr>
          <w:t>Auflagenerfüllung</w:t>
        </w:r>
      </w:sdtContent>
    </w:sdt>
  </w:p>
  <w:p w:rsidR="000328CD" w:rsidRPr="009E4E36" w:rsidRDefault="000328CD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-323751447"/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>
          <w:rPr>
            <w:rStyle w:val="Inhaltssteuerelemente"/>
          </w:rPr>
          <w:t>Hochschule HTW Chur</w:t>
        </w:r>
      </w:sdtContent>
    </w:sdt>
  </w:p>
  <w:p w:rsidR="000328CD" w:rsidRDefault="000328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CD" w:rsidRPr="001807D4" w:rsidRDefault="000328CD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1807D4">
      <w:br/>
    </w:r>
    <w:r>
      <w:rPr>
        <w:sz w:val="16"/>
        <w:szCs w:val="16"/>
        <w:lang w:val="it-CH"/>
      </w:rPr>
      <w:br/>
    </w:r>
  </w:p>
  <w:p w:rsidR="000328CD" w:rsidRPr="00604F0E" w:rsidRDefault="000328CD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CD" w:rsidRPr="001807D4" w:rsidRDefault="000328CD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42348311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0328CD" w:rsidRDefault="000328CD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20" name="Grafik 20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0328CD" w:rsidRDefault="000328C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EKIAIAABg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42348311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0328CD" w:rsidRDefault="000328CD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20" name="Grafik 20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0328CD" w:rsidRDefault="000328CD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CD" w:rsidRDefault="000328CD" w:rsidP="001D6158">
    <w:pPr>
      <w:spacing w:line="210" w:lineRule="exact"/>
      <w:contextualSpacing/>
      <w:rPr>
        <w:rStyle w:val="Inhaltssteuerelemente"/>
      </w:rPr>
    </w:pPr>
  </w:p>
  <w:p w:rsidR="000328CD" w:rsidRDefault="000328CD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Ausgabestelle: </w:t>
    </w:r>
    <w:r w:rsidRPr="00D20DE5">
      <w:rPr>
        <w:rStyle w:val="Inhaltssteuerelemente"/>
      </w:rPr>
      <w:t>$scroll.pageproperty.(Ausgabestelle)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Titel: </w:t>
    </w:r>
    <w:r>
      <w:rPr>
        <w:rStyle w:val="Inhaltssteuerelemente"/>
      </w:rPr>
      <w:t xml:space="preserve">Jahresbericht </w:t>
    </w:r>
    <w:r w:rsidRPr="00D20DE5">
      <w:rPr>
        <w:rStyle w:val="Inhaltssteuerelemente"/>
      </w:rPr>
      <w:t>Ausgabe $scroll.pageproperty.(Jahr)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Pr="00D20DE5">
      <w:rPr>
        <w:rStyle w:val="Inhaltssteuerelemente"/>
      </w:rPr>
      <w:t>$scroll.pageproperty.(Geltungsbereich)</w:t>
    </w:r>
    <w:r>
      <w:rPr>
        <w:rStyle w:val="Inhaltssteuerelemente"/>
      </w:rPr>
      <w:ptab w:relativeTo="margin" w:alignment="right" w:leader="none"/>
    </w:r>
  </w:p>
  <w:p w:rsidR="000328CD" w:rsidRDefault="000328CD" w:rsidP="003F0675">
    <w:pPr>
      <w:spacing w:line="210" w:lineRule="exact"/>
      <w:contextualSpacing/>
      <w:jc w:val="center"/>
      <w:rPr>
        <w:rStyle w:val="Inhaltssteuerelemente"/>
      </w:rPr>
    </w:pPr>
  </w:p>
  <w:p w:rsidR="000328CD" w:rsidRPr="009E4E36" w:rsidRDefault="000328CD" w:rsidP="009E4E36">
    <w:pPr>
      <w:spacing w:line="210" w:lineRule="exact"/>
      <w:contextualSpacing/>
      <w:rPr>
        <w:rStyle w:val="Inhaltssteuerelement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8CD" w:rsidRPr="00D20DE5" w:rsidRDefault="000328CD" w:rsidP="00D20DE5">
    <w:pPr>
      <w:pStyle w:val="Kopfzeile"/>
      <w:rPr>
        <w:rStyle w:val="Inhaltssteuerelemente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F4A0F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1C1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EA02E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6218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BB12375E"/>
    <w:lvl w:ilvl="0">
      <w:start w:val="1"/>
      <w:numFmt w:val="none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berschrift2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berschrift3"/>
      <w:lvlText w:val="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5FB85915"/>
    <w:multiLevelType w:val="multilevel"/>
    <w:tmpl w:val="B25E43F4"/>
    <w:styleLink w:val="NummerierteList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ennumm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8"/>
  </w:num>
  <w:num w:numId="23">
    <w:abstractNumId w:val="18"/>
  </w:num>
  <w:num w:numId="24">
    <w:abstractNumId w:val="18"/>
  </w:num>
  <w:num w:numId="25">
    <w:abstractNumId w:val="8"/>
  </w:num>
  <w:num w:numId="26">
    <w:abstractNumId w:val="3"/>
  </w:num>
  <w:num w:numId="2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2A"/>
    <w:rsid w:val="00000DFE"/>
    <w:rsid w:val="00001032"/>
    <w:rsid w:val="0000216D"/>
    <w:rsid w:val="000025C3"/>
    <w:rsid w:val="00012FB4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28CD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B5BC4"/>
    <w:rsid w:val="000C5ECE"/>
    <w:rsid w:val="000D0B37"/>
    <w:rsid w:val="000D12AC"/>
    <w:rsid w:val="000D27E6"/>
    <w:rsid w:val="000D3C20"/>
    <w:rsid w:val="000D3D8B"/>
    <w:rsid w:val="000D440B"/>
    <w:rsid w:val="000D5641"/>
    <w:rsid w:val="000D6A1C"/>
    <w:rsid w:val="000D7AED"/>
    <w:rsid w:val="000E13A7"/>
    <w:rsid w:val="000E222E"/>
    <w:rsid w:val="000E34FB"/>
    <w:rsid w:val="000E59FD"/>
    <w:rsid w:val="000E6707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37D84"/>
    <w:rsid w:val="00141327"/>
    <w:rsid w:val="00143944"/>
    <w:rsid w:val="001476DB"/>
    <w:rsid w:val="0015140B"/>
    <w:rsid w:val="00151F6E"/>
    <w:rsid w:val="00152543"/>
    <w:rsid w:val="00155492"/>
    <w:rsid w:val="0015720A"/>
    <w:rsid w:val="00161289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A64B3"/>
    <w:rsid w:val="001B35F4"/>
    <w:rsid w:val="001B624E"/>
    <w:rsid w:val="001B6A2C"/>
    <w:rsid w:val="001C28AE"/>
    <w:rsid w:val="001C3F72"/>
    <w:rsid w:val="001C5D0E"/>
    <w:rsid w:val="001C7464"/>
    <w:rsid w:val="001D08D3"/>
    <w:rsid w:val="001D29B7"/>
    <w:rsid w:val="001D6158"/>
    <w:rsid w:val="001E1C29"/>
    <w:rsid w:val="001E1E2F"/>
    <w:rsid w:val="001E3C2E"/>
    <w:rsid w:val="001E471F"/>
    <w:rsid w:val="001E69D9"/>
    <w:rsid w:val="001F1616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9C2"/>
    <w:rsid w:val="00217A48"/>
    <w:rsid w:val="0022473B"/>
    <w:rsid w:val="00225733"/>
    <w:rsid w:val="002271A6"/>
    <w:rsid w:val="00232D07"/>
    <w:rsid w:val="00244CB6"/>
    <w:rsid w:val="00245615"/>
    <w:rsid w:val="002456D4"/>
    <w:rsid w:val="00253BF5"/>
    <w:rsid w:val="00254B72"/>
    <w:rsid w:val="00254BAC"/>
    <w:rsid w:val="00261564"/>
    <w:rsid w:val="0026314F"/>
    <w:rsid w:val="002636AD"/>
    <w:rsid w:val="00263EDC"/>
    <w:rsid w:val="00265EC0"/>
    <w:rsid w:val="0027017E"/>
    <w:rsid w:val="00271947"/>
    <w:rsid w:val="00276B17"/>
    <w:rsid w:val="00276D4C"/>
    <w:rsid w:val="00282087"/>
    <w:rsid w:val="00284388"/>
    <w:rsid w:val="002858C3"/>
    <w:rsid w:val="002923CA"/>
    <w:rsid w:val="00293BC4"/>
    <w:rsid w:val="002949F8"/>
    <w:rsid w:val="002A0488"/>
    <w:rsid w:val="002A10AC"/>
    <w:rsid w:val="002A3E69"/>
    <w:rsid w:val="002B0654"/>
    <w:rsid w:val="002B2351"/>
    <w:rsid w:val="002B503C"/>
    <w:rsid w:val="002C35F1"/>
    <w:rsid w:val="002C6137"/>
    <w:rsid w:val="002C639C"/>
    <w:rsid w:val="002D0FC3"/>
    <w:rsid w:val="002D3A17"/>
    <w:rsid w:val="002D65FE"/>
    <w:rsid w:val="002E12FD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10BB"/>
    <w:rsid w:val="00336678"/>
    <w:rsid w:val="0033676F"/>
    <w:rsid w:val="00337147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5887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1547"/>
    <w:rsid w:val="003C1E97"/>
    <w:rsid w:val="003C2E86"/>
    <w:rsid w:val="003C45CE"/>
    <w:rsid w:val="003C7D72"/>
    <w:rsid w:val="003D008E"/>
    <w:rsid w:val="003D27E4"/>
    <w:rsid w:val="003D43FA"/>
    <w:rsid w:val="003D75ED"/>
    <w:rsid w:val="003E4507"/>
    <w:rsid w:val="003E642A"/>
    <w:rsid w:val="003E75F0"/>
    <w:rsid w:val="003F0675"/>
    <w:rsid w:val="003F7C4E"/>
    <w:rsid w:val="00401620"/>
    <w:rsid w:val="00401D2F"/>
    <w:rsid w:val="00401DA7"/>
    <w:rsid w:val="00406384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74FDF"/>
    <w:rsid w:val="00476AD1"/>
    <w:rsid w:val="00480DAB"/>
    <w:rsid w:val="00485930"/>
    <w:rsid w:val="00490F27"/>
    <w:rsid w:val="00492885"/>
    <w:rsid w:val="00492ACA"/>
    <w:rsid w:val="00495150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2D85"/>
    <w:rsid w:val="004D5E05"/>
    <w:rsid w:val="004F51BC"/>
    <w:rsid w:val="0050264D"/>
    <w:rsid w:val="00503412"/>
    <w:rsid w:val="00504823"/>
    <w:rsid w:val="00505D5F"/>
    <w:rsid w:val="00507484"/>
    <w:rsid w:val="00511271"/>
    <w:rsid w:val="00513A45"/>
    <w:rsid w:val="005145CB"/>
    <w:rsid w:val="0052095A"/>
    <w:rsid w:val="005215EC"/>
    <w:rsid w:val="00526B71"/>
    <w:rsid w:val="005403BB"/>
    <w:rsid w:val="00540DD5"/>
    <w:rsid w:val="00542652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2EFD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B64B6"/>
    <w:rsid w:val="005C2D8B"/>
    <w:rsid w:val="005C54D1"/>
    <w:rsid w:val="005D07E8"/>
    <w:rsid w:val="005D1D7D"/>
    <w:rsid w:val="005D3450"/>
    <w:rsid w:val="005D3605"/>
    <w:rsid w:val="005D505C"/>
    <w:rsid w:val="005D7910"/>
    <w:rsid w:val="005E3FED"/>
    <w:rsid w:val="005F3186"/>
    <w:rsid w:val="005F5244"/>
    <w:rsid w:val="005F70C1"/>
    <w:rsid w:val="00604F0E"/>
    <w:rsid w:val="006079AF"/>
    <w:rsid w:val="006140B6"/>
    <w:rsid w:val="00616560"/>
    <w:rsid w:val="006209DC"/>
    <w:rsid w:val="00623500"/>
    <w:rsid w:val="00624147"/>
    <w:rsid w:val="006243D8"/>
    <w:rsid w:val="00624E32"/>
    <w:rsid w:val="006263F2"/>
    <w:rsid w:val="00626736"/>
    <w:rsid w:val="00632A2A"/>
    <w:rsid w:val="00644B77"/>
    <w:rsid w:val="00651B9B"/>
    <w:rsid w:val="006524B2"/>
    <w:rsid w:val="00652B24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483C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B7948"/>
    <w:rsid w:val="006C1054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0B9A"/>
    <w:rsid w:val="006F344C"/>
    <w:rsid w:val="006F478B"/>
    <w:rsid w:val="006F72B5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25182"/>
    <w:rsid w:val="007309EB"/>
    <w:rsid w:val="00733631"/>
    <w:rsid w:val="007350AD"/>
    <w:rsid w:val="007351D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975D8"/>
    <w:rsid w:val="007A1EA6"/>
    <w:rsid w:val="007A2414"/>
    <w:rsid w:val="007A526B"/>
    <w:rsid w:val="007B3267"/>
    <w:rsid w:val="007B6601"/>
    <w:rsid w:val="007B76A1"/>
    <w:rsid w:val="007C050B"/>
    <w:rsid w:val="007C1148"/>
    <w:rsid w:val="007C2858"/>
    <w:rsid w:val="007C3828"/>
    <w:rsid w:val="007C4E28"/>
    <w:rsid w:val="007D66D4"/>
    <w:rsid w:val="007D69A1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14BE5"/>
    <w:rsid w:val="00820405"/>
    <w:rsid w:val="00824FA9"/>
    <w:rsid w:val="00825211"/>
    <w:rsid w:val="00825467"/>
    <w:rsid w:val="008277E7"/>
    <w:rsid w:val="00831B3F"/>
    <w:rsid w:val="00831C97"/>
    <w:rsid w:val="00833EFE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17BF"/>
    <w:rsid w:val="00893F36"/>
    <w:rsid w:val="00894937"/>
    <w:rsid w:val="008A1065"/>
    <w:rsid w:val="008A62B7"/>
    <w:rsid w:val="008C3043"/>
    <w:rsid w:val="008C3D0A"/>
    <w:rsid w:val="008C53D4"/>
    <w:rsid w:val="008C6A2F"/>
    <w:rsid w:val="008E15DD"/>
    <w:rsid w:val="008E3E5D"/>
    <w:rsid w:val="008E789F"/>
    <w:rsid w:val="008E7E4B"/>
    <w:rsid w:val="008E7FB8"/>
    <w:rsid w:val="008F0712"/>
    <w:rsid w:val="008F7A0C"/>
    <w:rsid w:val="00904BB2"/>
    <w:rsid w:val="00912774"/>
    <w:rsid w:val="009128EF"/>
    <w:rsid w:val="0091387F"/>
    <w:rsid w:val="00916965"/>
    <w:rsid w:val="00920442"/>
    <w:rsid w:val="009211A5"/>
    <w:rsid w:val="00921B78"/>
    <w:rsid w:val="00922592"/>
    <w:rsid w:val="0093399F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623"/>
    <w:rsid w:val="00964DF4"/>
    <w:rsid w:val="00966C4A"/>
    <w:rsid w:val="009704F3"/>
    <w:rsid w:val="0097295E"/>
    <w:rsid w:val="00977F99"/>
    <w:rsid w:val="00981675"/>
    <w:rsid w:val="00983BD8"/>
    <w:rsid w:val="00985D83"/>
    <w:rsid w:val="00990947"/>
    <w:rsid w:val="009925A8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D7B49"/>
    <w:rsid w:val="009E0EF4"/>
    <w:rsid w:val="009E4803"/>
    <w:rsid w:val="009E4E36"/>
    <w:rsid w:val="009F09DE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60B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37EA9"/>
    <w:rsid w:val="00A4110B"/>
    <w:rsid w:val="00A4179F"/>
    <w:rsid w:val="00A4519D"/>
    <w:rsid w:val="00A47242"/>
    <w:rsid w:val="00A5109F"/>
    <w:rsid w:val="00A529D7"/>
    <w:rsid w:val="00A55454"/>
    <w:rsid w:val="00A576A1"/>
    <w:rsid w:val="00A6168E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C39B1"/>
    <w:rsid w:val="00AD2791"/>
    <w:rsid w:val="00AD3257"/>
    <w:rsid w:val="00AE0D25"/>
    <w:rsid w:val="00AE181D"/>
    <w:rsid w:val="00AE2E55"/>
    <w:rsid w:val="00AE2FE6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2132"/>
    <w:rsid w:val="00B13230"/>
    <w:rsid w:val="00B1607D"/>
    <w:rsid w:val="00B2011F"/>
    <w:rsid w:val="00B226D8"/>
    <w:rsid w:val="00B25F4B"/>
    <w:rsid w:val="00B3599D"/>
    <w:rsid w:val="00B36F1C"/>
    <w:rsid w:val="00B4260C"/>
    <w:rsid w:val="00B4554F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38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39A1"/>
    <w:rsid w:val="00CC594E"/>
    <w:rsid w:val="00CC67E9"/>
    <w:rsid w:val="00CD1475"/>
    <w:rsid w:val="00CD21D5"/>
    <w:rsid w:val="00CD3AE7"/>
    <w:rsid w:val="00CD7A36"/>
    <w:rsid w:val="00CE06C1"/>
    <w:rsid w:val="00CE13D0"/>
    <w:rsid w:val="00CE46F3"/>
    <w:rsid w:val="00CF45D4"/>
    <w:rsid w:val="00CF5269"/>
    <w:rsid w:val="00D02AC1"/>
    <w:rsid w:val="00D04B04"/>
    <w:rsid w:val="00D04F98"/>
    <w:rsid w:val="00D05C17"/>
    <w:rsid w:val="00D07703"/>
    <w:rsid w:val="00D07F05"/>
    <w:rsid w:val="00D1013B"/>
    <w:rsid w:val="00D20115"/>
    <w:rsid w:val="00D20DE5"/>
    <w:rsid w:val="00D26EA5"/>
    <w:rsid w:val="00D27292"/>
    <w:rsid w:val="00D31A17"/>
    <w:rsid w:val="00D34683"/>
    <w:rsid w:val="00D3509F"/>
    <w:rsid w:val="00D377C0"/>
    <w:rsid w:val="00D433F7"/>
    <w:rsid w:val="00D44837"/>
    <w:rsid w:val="00D459B5"/>
    <w:rsid w:val="00D52C52"/>
    <w:rsid w:val="00D5486D"/>
    <w:rsid w:val="00D5542E"/>
    <w:rsid w:val="00D63181"/>
    <w:rsid w:val="00D67250"/>
    <w:rsid w:val="00D70A91"/>
    <w:rsid w:val="00D711DA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A7D13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DF6FF7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52BD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E789C"/>
    <w:rsid w:val="00EF4859"/>
    <w:rsid w:val="00EF5242"/>
    <w:rsid w:val="00F01A14"/>
    <w:rsid w:val="00F0316C"/>
    <w:rsid w:val="00F0670D"/>
    <w:rsid w:val="00F06A3C"/>
    <w:rsid w:val="00F06D5F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113"/>
    <w:rsid w:val="00F42879"/>
    <w:rsid w:val="00F43503"/>
    <w:rsid w:val="00F43CAB"/>
    <w:rsid w:val="00F46AF6"/>
    <w:rsid w:val="00F51AF1"/>
    <w:rsid w:val="00F51C2B"/>
    <w:rsid w:val="00F53079"/>
    <w:rsid w:val="00F57116"/>
    <w:rsid w:val="00F62604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51CF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0A3"/>
    <w:rsid w:val="00FE6793"/>
    <w:rsid w:val="00FF0501"/>
    <w:rsid w:val="00FF0E70"/>
    <w:rsid w:val="00FF10F6"/>
    <w:rsid w:val="00FF2C52"/>
    <w:rsid w:val="00FF417F"/>
    <w:rsid w:val="00FF62ED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B29ABAB-30E0-4AE7-8658-C4B12DFB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5F4B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FF62ED"/>
    <w:pPr>
      <w:keepNext/>
      <w:pageBreakBefore/>
      <w:numPr>
        <w:numId w:val="1"/>
      </w:numPr>
      <w:spacing w:before="360" w:after="120"/>
      <w:outlineLvl w:val="0"/>
    </w:pPr>
    <w:rPr>
      <w:rFonts w:ascii="Roboto" w:hAnsi="Roboto"/>
      <w:color w:val="A6821F"/>
      <w:kern w:val="28"/>
      <w:sz w:val="42"/>
      <w:szCs w:val="42"/>
    </w:rPr>
  </w:style>
  <w:style w:type="paragraph" w:styleId="berschrift2">
    <w:name w:val="heading 2"/>
    <w:basedOn w:val="berschrift1"/>
    <w:next w:val="Standard"/>
    <w:qFormat/>
    <w:rsid w:val="006F72B5"/>
    <w:pPr>
      <w:pageBreakBefore w:val="0"/>
      <w:numPr>
        <w:ilvl w:val="1"/>
      </w:numPr>
      <w:outlineLvl w:val="1"/>
    </w:pPr>
    <w:rPr>
      <w:rFonts w:ascii="Roboto Light" w:hAnsi="Roboto Light"/>
      <w:color w:val="auto"/>
      <w:sz w:val="26"/>
      <w:szCs w:val="26"/>
    </w:rPr>
  </w:style>
  <w:style w:type="paragraph" w:styleId="berschrift3">
    <w:name w:val="heading 3"/>
    <w:basedOn w:val="berschrift1"/>
    <w:next w:val="Standard"/>
    <w:qFormat/>
    <w:rsid w:val="00964623"/>
    <w:pPr>
      <w:pageBreakBefore w:val="0"/>
      <w:numPr>
        <w:ilvl w:val="2"/>
      </w:numPr>
      <w:tabs>
        <w:tab w:val="left" w:pos="794"/>
      </w:tabs>
      <w:outlineLvl w:val="2"/>
    </w:pPr>
    <w:rPr>
      <w:rFonts w:ascii="Roboto Light" w:hAnsi="Roboto Light"/>
      <w:b/>
      <w:color w:val="auto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AE2FE6"/>
    <w:pPr>
      <w:keepNext/>
      <w:numPr>
        <w:numId w:val="24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next w:val="Standard"/>
    <w:qFormat/>
    <w:rsid w:val="00FF62ED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AE2FE6"/>
    <w:pPr>
      <w:keepNext/>
      <w:numPr>
        <w:ilvl w:val="1"/>
        <w:numId w:val="24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AE2FE6"/>
    <w:pPr>
      <w:keepNext/>
      <w:numPr>
        <w:ilvl w:val="2"/>
        <w:numId w:val="24"/>
      </w:numPr>
      <w:spacing w:before="0" w:after="0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styleId="Listennummer">
    <w:name w:val="List Number"/>
    <w:basedOn w:val="Standard"/>
    <w:rsid w:val="00B25F4B"/>
    <w:pPr>
      <w:keepNext/>
      <w:numPr>
        <w:numId w:val="25"/>
      </w:numPr>
      <w:spacing w:before="0" w:after="0"/>
      <w:contextualSpacing/>
    </w:pPr>
  </w:style>
  <w:style w:type="paragraph" w:styleId="Listennummer2">
    <w:name w:val="List Number 2"/>
    <w:basedOn w:val="Standard"/>
    <w:unhideWhenUsed/>
    <w:rsid w:val="00B25F4B"/>
    <w:pPr>
      <w:keepNext/>
      <w:numPr>
        <w:numId w:val="26"/>
      </w:numPr>
      <w:spacing w:before="0" w:after="0"/>
      <w:contextualSpacing/>
    </w:pPr>
  </w:style>
  <w:style w:type="paragraph" w:styleId="Listennummer3">
    <w:name w:val="List Number 3"/>
    <w:basedOn w:val="Standard"/>
    <w:unhideWhenUsed/>
    <w:rsid w:val="00B25F4B"/>
    <w:pPr>
      <w:keepNext/>
      <w:numPr>
        <w:numId w:val="27"/>
      </w:numPr>
      <w:spacing w:before="0" w:after="0"/>
      <w:contextualSpacing/>
    </w:pPr>
  </w:style>
  <w:style w:type="paragraph" w:styleId="Aufzhlungszeichen4">
    <w:name w:val="List Bullet 4"/>
    <w:basedOn w:val="Standard"/>
    <w:semiHidden/>
    <w:unhideWhenUsed/>
    <w:rsid w:val="00AE2FE6"/>
    <w:pPr>
      <w:keepNext/>
      <w:numPr>
        <w:numId w:val="14"/>
      </w:numPr>
      <w:ind w:left="1208" w:hanging="357"/>
      <w:contextualSpacing/>
    </w:pPr>
  </w:style>
  <w:style w:type="paragraph" w:styleId="Aufzhlungszeichen5">
    <w:name w:val="List Bullet 5"/>
    <w:basedOn w:val="Standard"/>
    <w:semiHidden/>
    <w:unhideWhenUsed/>
    <w:rsid w:val="00AE2FE6"/>
    <w:pPr>
      <w:keepNext/>
      <w:numPr>
        <w:numId w:val="15"/>
      </w:numPr>
      <w:ind w:left="1491" w:hanging="357"/>
      <w:contextualSpacing/>
    </w:pPr>
  </w:style>
  <w:style w:type="paragraph" w:styleId="Listennummer4">
    <w:name w:val="List Number 4"/>
    <w:basedOn w:val="Standard"/>
    <w:semiHidden/>
    <w:unhideWhenUsed/>
    <w:rsid w:val="00AE2FE6"/>
    <w:pPr>
      <w:keepNext/>
      <w:numPr>
        <w:ilvl w:val="3"/>
        <w:numId w:val="21"/>
      </w:numPr>
      <w:contextualSpacing/>
    </w:pPr>
  </w:style>
  <w:style w:type="paragraph" w:styleId="Listennummer5">
    <w:name w:val="List Number 5"/>
    <w:basedOn w:val="Standard"/>
    <w:semiHidden/>
    <w:unhideWhenUsed/>
    <w:rsid w:val="00AE2FE6"/>
    <w:pPr>
      <w:keepNext/>
      <w:numPr>
        <w:numId w:val="20"/>
      </w:numPr>
      <w:ind w:left="1491" w:hanging="357"/>
      <w:contextualSpacing/>
    </w:pPr>
  </w:style>
  <w:style w:type="paragraph" w:customStyle="1" w:styleId="Inhaltssteuerelementtextbox">
    <w:name w:val="Inhaltssteuerelementtextbox"/>
    <w:basedOn w:val="Standard"/>
    <w:qFormat/>
    <w:rsid w:val="00F43CAB"/>
    <w:pPr>
      <w:spacing w:before="0" w:after="0" w:line="240" w:lineRule="auto"/>
    </w:pPr>
    <w:rPr>
      <w:sz w:val="16"/>
    </w:rPr>
  </w:style>
  <w:style w:type="paragraph" w:customStyle="1" w:styleId="InhaltssteuerelementabsatzTextbox">
    <w:name w:val="InhaltssteuerelementabsatzTextbox"/>
    <w:basedOn w:val="Inhaltssteuerelementeabsatz"/>
    <w:rsid w:val="0068483C"/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68483C"/>
    <w:rPr>
      <w:position w:val="-6"/>
    </w:rPr>
  </w:style>
  <w:style w:type="numbering" w:customStyle="1" w:styleId="NummerierteListe">
    <w:name w:val="Nummerierte Liste"/>
    <w:basedOn w:val="KeineListe"/>
    <w:uiPriority w:val="99"/>
    <w:rsid w:val="00B25F4B"/>
    <w:pPr>
      <w:numPr>
        <w:numId w:val="21"/>
      </w:numPr>
    </w:pPr>
  </w:style>
  <w:style w:type="paragraph" w:customStyle="1" w:styleId="Titelseite-Organisationseinheit">
    <w:name w:val="Titelseite-Organisationseinheit"/>
    <w:basedOn w:val="Standard"/>
    <w:qFormat/>
    <w:rsid w:val="00D20DE5"/>
    <w:pPr>
      <w:spacing w:before="120" w:after="120"/>
      <w:jc w:val="center"/>
    </w:pPr>
    <w:rPr>
      <w:sz w:val="32"/>
    </w:rPr>
  </w:style>
  <w:style w:type="paragraph" w:customStyle="1" w:styleId="Titelseite-Titel">
    <w:name w:val="Titelseite-Titel"/>
    <w:basedOn w:val="Standard"/>
    <w:qFormat/>
    <w:rsid w:val="00FF62ED"/>
    <w:pPr>
      <w:spacing w:before="240" w:after="240"/>
      <w:jc w:val="center"/>
    </w:pPr>
    <w:rPr>
      <w:rFonts w:ascii="Roboto" w:hAnsi="Roboto"/>
      <w:color w:val="A6821F"/>
      <w:sz w:val="56"/>
    </w:rPr>
  </w:style>
  <w:style w:type="paragraph" w:customStyle="1" w:styleId="Titelseite-Ausgabe">
    <w:name w:val="Titelseite-Ausgabe"/>
    <w:basedOn w:val="Standard"/>
    <w:qFormat/>
    <w:rsid w:val="00D20DE5"/>
    <w:pPr>
      <w:jc w:val="center"/>
    </w:pPr>
    <w:rPr>
      <w:sz w:val="24"/>
    </w:rPr>
  </w:style>
  <w:style w:type="table" w:customStyle="1" w:styleId="ScrollInfo">
    <w:name w:val="Scroll Info"/>
    <w:basedOn w:val="NormaleTabelle"/>
    <w:uiPriority w:val="99"/>
    <w:rsid w:val="00225733"/>
    <w:tblPr/>
    <w:tcPr>
      <w:shd w:val="clear" w:color="auto" w:fill="F0E8DA" w:themeFill="accent5"/>
    </w:tcPr>
  </w:style>
  <w:style w:type="paragraph" w:customStyle="1" w:styleId="ScrollListBullet">
    <w:name w:val="Scroll List Bullet"/>
    <w:basedOn w:val="Aufzhlungszeichen"/>
    <w:qFormat/>
    <w:rsid w:val="00225733"/>
    <w:pPr>
      <w:keepNext w:val="0"/>
    </w:pPr>
  </w:style>
  <w:style w:type="paragraph" w:customStyle="1" w:styleId="ScrollListBullet1">
    <w:name w:val="Scroll List Bullet 1"/>
    <w:basedOn w:val="Aufzhlungszeichen2"/>
    <w:qFormat/>
    <w:rsid w:val="00225733"/>
    <w:pPr>
      <w:keepNext w:val="0"/>
    </w:pPr>
  </w:style>
  <w:style w:type="paragraph" w:customStyle="1" w:styleId="ScrollListBullet2">
    <w:name w:val="Scroll List Bullet 2"/>
    <w:basedOn w:val="Aufzhlungszeichen3"/>
    <w:qFormat/>
    <w:rsid w:val="00225733"/>
    <w:pPr>
      <w:keepNext w:val="0"/>
      <w:ind w:left="1077" w:hanging="357"/>
    </w:pPr>
  </w:style>
  <w:style w:type="paragraph" w:customStyle="1" w:styleId="ScrollListNumber">
    <w:name w:val="Scroll List Number"/>
    <w:basedOn w:val="Listennummer"/>
    <w:qFormat/>
    <w:rsid w:val="00225733"/>
    <w:pPr>
      <w:keepNext w:val="0"/>
      <w:numPr>
        <w:numId w:val="0"/>
      </w:numPr>
      <w:tabs>
        <w:tab w:val="num" w:pos="360"/>
      </w:tabs>
      <w:ind w:left="357" w:hanging="357"/>
    </w:pPr>
  </w:style>
  <w:style w:type="paragraph" w:customStyle="1" w:styleId="ScrollListNumber1">
    <w:name w:val="Scroll List Number 1"/>
    <w:basedOn w:val="Listennummer2"/>
    <w:qFormat/>
    <w:rsid w:val="00225733"/>
    <w:pPr>
      <w:keepNext w:val="0"/>
      <w:numPr>
        <w:numId w:val="0"/>
      </w:numPr>
      <w:tabs>
        <w:tab w:val="num" w:pos="643"/>
      </w:tabs>
      <w:ind w:left="641" w:hanging="357"/>
    </w:pPr>
  </w:style>
  <w:style w:type="paragraph" w:customStyle="1" w:styleId="ScrollListNumber2">
    <w:name w:val="Scroll List Number 2"/>
    <w:basedOn w:val="Listennummer3"/>
    <w:qFormat/>
    <w:rsid w:val="00225733"/>
    <w:pPr>
      <w:keepNext w:val="0"/>
      <w:numPr>
        <w:numId w:val="0"/>
      </w:numPr>
      <w:tabs>
        <w:tab w:val="num" w:pos="926"/>
      </w:tabs>
      <w:ind w:left="924" w:hanging="357"/>
    </w:pPr>
  </w:style>
  <w:style w:type="table" w:customStyle="1" w:styleId="ScrollNote">
    <w:name w:val="Scroll Note"/>
    <w:basedOn w:val="NormaleTabelle"/>
    <w:uiPriority w:val="99"/>
    <w:rsid w:val="00225733"/>
    <w:tblPr/>
    <w:tcPr>
      <w:shd w:val="clear" w:color="auto" w:fill="F0E8DA" w:themeFill="accent5"/>
    </w:tcPr>
  </w:style>
  <w:style w:type="table" w:customStyle="1" w:styleId="ScrollTableNormal">
    <w:name w:val="Scroll Table Normal"/>
    <w:basedOn w:val="TabelleHTWChur"/>
    <w:uiPriority w:val="99"/>
    <w:rsid w:val="00225733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Tip">
    <w:name w:val="Scroll Tip"/>
    <w:basedOn w:val="NormaleTabelle"/>
    <w:uiPriority w:val="99"/>
    <w:rsid w:val="00225733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225733"/>
    <w:tblPr/>
    <w:tcPr>
      <w:shd w:val="clear" w:color="auto" w:fill="F4E2E2" w:themeFill="accent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wmf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wmf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63F58DBFB24473BFB847F3061F26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438988-0F9A-47B2-9F4E-60743A616439}"/>
      </w:docPartPr>
      <w:docPartBody>
        <w:p w:rsidR="007F3697" w:rsidRDefault="00C571FC">
          <w:pPr>
            <w:pStyle w:val="EA63F58DBFB24473BFB847F3061F26D9"/>
          </w:pPr>
          <w:r w:rsidRPr="00AD2791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139F879EBD944B32A3FF114CA48240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557E7-765F-4376-B94B-8848CB78940B}"/>
      </w:docPartPr>
      <w:docPartBody>
        <w:p w:rsidR="007F3697" w:rsidRDefault="00C571FC">
          <w:pPr>
            <w:pStyle w:val="139F879EBD944B32A3FF114CA48240AA"/>
          </w:pPr>
          <w:r w:rsidRPr="00CC3301">
            <w:rPr>
              <w:rStyle w:val="Platzhaltertext"/>
              <w:sz w:val="16"/>
            </w:rPr>
            <w:t>Klicken oder tippen Sie hier, um Text einzugeben.</w:t>
          </w:r>
        </w:p>
      </w:docPartBody>
    </w:docPart>
    <w:docPart>
      <w:docPartPr>
        <w:name w:val="4F13D88A1FE94114B68027D953E67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8300C-AD7B-4AAA-9644-ED00367F4555}"/>
      </w:docPartPr>
      <w:docPartBody>
        <w:p w:rsidR="007F3697" w:rsidRDefault="00C571FC">
          <w:pPr>
            <w:pStyle w:val="4F13D88A1FE94114B68027D953E670B9"/>
          </w:pPr>
          <w:r w:rsidRPr="009E4E36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5B3141E5E15D49BA9B9FDE09E60EE1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57CCD4-FC70-4FC0-BAAE-94A95808E8F9}"/>
      </w:docPartPr>
      <w:docPartBody>
        <w:p w:rsidR="007F3697" w:rsidRDefault="00C571FC">
          <w:pPr>
            <w:pStyle w:val="5B3141E5E15D49BA9B9FDE09E60EE16F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  <w:docPart>
      <w:docPartPr>
        <w:name w:val="2D7CBE4086D74CFAB0A1521FE4F521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D39A83-B509-4A40-BC07-3EE47928A3F8}"/>
      </w:docPartPr>
      <w:docPartBody>
        <w:p w:rsidR="007F3697" w:rsidRDefault="000A17A4" w:rsidP="000A17A4">
          <w:pPr>
            <w:pStyle w:val="2D7CBE4086D74CFAB0A1521FE4F5213E"/>
          </w:pPr>
          <w:r w:rsidRPr="00513A45">
            <w:rPr>
              <w:rStyle w:val="FormatvorlagePlatzhaltertext"/>
            </w:rPr>
            <w:t>Vor- und Nachnamen eingeben.</w:t>
          </w:r>
        </w:p>
      </w:docPartBody>
    </w:docPart>
    <w:docPart>
      <w:docPartPr>
        <w:name w:val="78A3C5214C0B4C95A7DBC64B36DC01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CC26AB-9885-431E-876B-D8A8BA87C327}"/>
      </w:docPartPr>
      <w:docPartBody>
        <w:p w:rsidR="007F3697" w:rsidRDefault="000A17A4" w:rsidP="000A17A4">
          <w:pPr>
            <w:pStyle w:val="78A3C5214C0B4C95A7DBC64B36DC0192"/>
          </w:pPr>
          <w:r w:rsidRPr="009A0336">
            <w:t>Titel eingeben.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A4"/>
    <w:rsid w:val="000A17A4"/>
    <w:rsid w:val="0014058A"/>
    <w:rsid w:val="00336B09"/>
    <w:rsid w:val="005D3643"/>
    <w:rsid w:val="007445FA"/>
    <w:rsid w:val="007F3697"/>
    <w:rsid w:val="00C571FC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81EA644DC0F48488E2936E697B04E75">
    <w:name w:val="E81EA644DC0F48488E2936E697B04E75"/>
  </w:style>
  <w:style w:type="paragraph" w:customStyle="1" w:styleId="D78F8F8774F04EF5841A094B5BB25578">
    <w:name w:val="D78F8F8774F04EF5841A094B5BB25578"/>
  </w:style>
  <w:style w:type="character" w:customStyle="1" w:styleId="FormatvorlagePlatzhaltertext">
    <w:name w:val="Formatvorlage Platzhaltertext"/>
    <w:basedOn w:val="Platzhaltertext"/>
    <w:rsid w:val="000A17A4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9BBAE7793644ED9853188102D63A748">
    <w:name w:val="B9BBAE7793644ED9853188102D63A748"/>
  </w:style>
  <w:style w:type="paragraph" w:customStyle="1" w:styleId="EA63F58DBFB24473BFB847F3061F26D9">
    <w:name w:val="EA63F58DBFB24473BFB847F3061F26D9"/>
  </w:style>
  <w:style w:type="paragraph" w:customStyle="1" w:styleId="139F879EBD944B32A3FF114CA48240AA">
    <w:name w:val="139F879EBD944B32A3FF114CA48240AA"/>
  </w:style>
  <w:style w:type="paragraph" w:customStyle="1" w:styleId="4F13D88A1FE94114B68027D953E670B9">
    <w:name w:val="4F13D88A1FE94114B68027D953E670B9"/>
  </w:style>
  <w:style w:type="paragraph" w:customStyle="1" w:styleId="5B3141E5E15D49BA9B9FDE09E60EE16F">
    <w:name w:val="5B3141E5E15D49BA9B9FDE09E60EE16F"/>
  </w:style>
  <w:style w:type="paragraph" w:customStyle="1" w:styleId="2D7CBE4086D74CFAB0A1521FE4F5213E">
    <w:name w:val="2D7CBE4086D74CFAB0A1521FE4F5213E"/>
    <w:rsid w:val="000A17A4"/>
  </w:style>
  <w:style w:type="paragraph" w:customStyle="1" w:styleId="78A3C5214C0B4C95A7DBC64B36DC0192">
    <w:name w:val="78A3C5214C0B4C95A7DBC64B36DC0192"/>
    <w:rsid w:val="000A17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2018-11-27T00:00:00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EF3E7BA6-33B5-4BF1-89EE-39D47528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Auflagenerfüllung</vt:lpstr>
    </vt:vector>
  </TitlesOfParts>
  <Manager>Rektorat</Manager>
  <Company>Hochschule HTW Chur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Auflagenerfüllung</dc:title>
  <dc:creator>HTW Chur</dc:creator>
  <cp:lastModifiedBy>Studer Martin</cp:lastModifiedBy>
  <cp:revision>13</cp:revision>
  <cp:lastPrinted>2019-01-20T12:50:00Z</cp:lastPrinted>
  <dcterms:created xsi:type="dcterms:W3CDTF">2019-03-18T16:10:00Z</dcterms:created>
  <dcterms:modified xsi:type="dcterms:W3CDTF">2019-03-20T16:38:00Z</dcterms:modified>
  <cp:category>Intern</cp:category>
  <cp:contentStatus>X00.03</cp:contentStatus>
</cp:coreProperties>
</file>