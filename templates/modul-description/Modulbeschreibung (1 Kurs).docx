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r>
        <w:t>$scroll.title</w:t>
      </w:r>
    </w:p>
    <w:p w:rsidR="003937B4" w:rsidRDefault="003937B4" w:rsidP="00C1206F">
      <w:pPr>
        <w:pStyle w:val="Inhaltssteuerelementeabsatz"/>
        <w:sectPr w:rsidR="003937B4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  <w:rPr>
                <w:sz w:val="24"/>
              </w:rPr>
            </w:pPr>
            <w:r w:rsidRPr="0016436D">
              <w:t>Modulname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AA5F7A">
            <w:r>
              <w:t>$scroll.pageproperty.(</w:t>
            </w:r>
            <w:r w:rsidRPr="00B64D09">
              <w:t>Modulname</w:t>
            </w:r>
            <w:r>
              <w:t>,module)</w:t>
            </w:r>
          </w:p>
        </w:tc>
      </w:tr>
      <w:tr w:rsidR="00AA5F7A" w:rsidRPr="0016436D" w:rsidTr="00AA5F7A">
        <w:trPr>
          <w:cantSplit/>
        </w:trPr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Modulkürzel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AA5F7A">
            <w:r>
              <w:t>$scroll.pageproperty.(Modulkürzel,module)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16436D" w:rsidRDefault="00AA5F7A" w:rsidP="00AA5F7A">
            <w:r>
              <w:t>$scroll.pageproperty.(</w:t>
            </w:r>
            <w:r w:rsidRPr="00B64D09">
              <w:t>ECTS-Punkte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Modultyp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AA5F7A">
            <w:pPr>
              <w:spacing w:before="120" w:after="120"/>
            </w:pPr>
            <w:r w:rsidRPr="00FB66C3">
              <w:t>$scroll.pageproperty.(Modultyp</w:t>
            </w:r>
            <w:r w:rsidR="00672D5F">
              <w:t>,module</w:t>
            </w:r>
            <w:r w:rsidRPr="00FB66C3"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Modulverantwortliche/r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AA5F7A" w:rsidP="00AA5F7A">
            <w:pPr>
              <w:spacing w:before="120" w:after="120"/>
            </w:pPr>
            <w:r>
              <w:t>$scroll.pageproperty.(</w:t>
            </w:r>
            <w:r w:rsidRPr="0016436D">
              <w:t>Modulverantwortliche/r</w:t>
            </w:r>
            <w:r w:rsidR="00672D5F">
              <w:t>,module</w:t>
            </w:r>
            <w:r>
              <w:t>)</w:t>
            </w:r>
          </w:p>
        </w:tc>
      </w:tr>
      <w:tr w:rsidR="00AA5F7A" w:rsidRPr="009958B4" w:rsidTr="00AA5F7A">
        <w:tc>
          <w:tcPr>
            <w:tcW w:w="2385" w:type="dxa"/>
          </w:tcPr>
          <w:p w:rsidR="00AA5F7A" w:rsidRPr="0016436D" w:rsidRDefault="00AA5F7A" w:rsidP="00AA5F7A">
            <w:pPr>
              <w:pStyle w:val="Hervorgehoben"/>
            </w:pPr>
            <w:r w:rsidRPr="0016436D">
              <w:t>Modulziel / Leitidee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9958B4" w:rsidRDefault="00AA5F7A" w:rsidP="00AA5F7A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Modulziel</w:t>
            </w:r>
            <w:r>
              <w:t xml:space="preserve"> </w:t>
            </w:r>
            <w:r w:rsidRPr="0016436D">
              <w:t>/</w:t>
            </w:r>
            <w:r>
              <w:t xml:space="preserve"> </w:t>
            </w:r>
            <w:r w:rsidRPr="0016436D">
              <w:t>Leitidee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 w:rsidRPr="0016436D">
              <w:t>Modulvoraussetzungen / Eingangskompetenzen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672D5F" w:rsidP="00AA5F7A">
            <w:pPr>
              <w:spacing w:before="120" w:after="120"/>
            </w:pPr>
            <w:r>
              <w:t>$scroll.pageproperty.(</w:t>
            </w:r>
            <w:r w:rsidRPr="0016436D">
              <w:t>Modulvoraussetzungen / Eingangskompetenzen</w:t>
            </w:r>
            <w:r>
              <w:t>,module)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16436D" w:rsidRDefault="00AA5F7A" w:rsidP="00AA5F7A">
            <w:pPr>
              <w:pStyle w:val="Hervorgehoben"/>
            </w:pPr>
            <w:r>
              <w:t>Lernergebnisse / Ausgangskompetenzen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AA5F7A">
            <w:pPr>
              <w:spacing w:before="120" w:after="120"/>
            </w:pPr>
            <w:r>
              <w:t>$scroll.pageproperty.(Lernergebnisse / Ausgangskompetenzen</w:t>
            </w:r>
            <w:r w:rsidR="00672D5F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Default="00AA5F7A" w:rsidP="00AA5F7A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$scroll.pageproperty.(Kurse</w:t>
            </w:r>
            <w:r w:rsidR="004F007E">
              <w:t>,module</w:t>
            </w:r>
            <w:r>
              <w:t>)</w:t>
            </w:r>
          </w:p>
        </w:tc>
      </w:tr>
      <w:tr w:rsidR="00AA5F7A" w:rsidRPr="0016436D" w:rsidTr="00AA5F7A">
        <w:tc>
          <w:tcPr>
            <w:tcW w:w="2385" w:type="dxa"/>
            <w:vAlign w:val="center"/>
          </w:tcPr>
          <w:p w:rsidR="00AA5F7A" w:rsidRPr="00AA5F7A" w:rsidRDefault="00AA5F7A" w:rsidP="00AA5F7A">
            <w:pPr>
              <w:pStyle w:val="Hervorgehoben"/>
            </w:pPr>
            <w:r>
              <w:t>Notenberechnung</w:t>
            </w:r>
          </w:p>
        </w:tc>
        <w:tc>
          <w:tcPr>
            <w:tcW w:w="7225" w:type="dxa"/>
            <w:gridSpan w:val="3"/>
            <w:vAlign w:val="center"/>
          </w:tcPr>
          <w:p w:rsidR="00AA5F7A" w:rsidRDefault="00234936" w:rsidP="00AA5F7A">
            <w:pPr>
              <w:spacing w:before="120" w:after="120"/>
            </w:pPr>
            <w:r w:rsidRPr="00234936">
              <w:t>$scroll.pageproperty.(Notenberechnung</w:t>
            </w:r>
            <w:r w:rsidR="004F007E">
              <w:t>,module</w:t>
            </w:r>
            <w:bookmarkStart w:id="1" w:name="_GoBack"/>
            <w:bookmarkEnd w:id="1"/>
            <w:r>
              <w:t>)</w:t>
            </w:r>
          </w:p>
        </w:tc>
      </w:tr>
    </w:tbl>
    <w:p w:rsidR="00627AB5" w:rsidRDefault="00627AB5" w:rsidP="00B64D09">
      <w:pPr>
        <w:pStyle w:val="berschriftohneIndex"/>
      </w:pPr>
    </w:p>
    <w:p w:rsidR="00627AB5" w:rsidRDefault="00627AB5" w:rsidP="00627AB5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</w:t>
      </w:r>
      <w:r w:rsidR="00627AB5">
        <w:t>urs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AA5F7A" w:rsidP="003A131D">
            <w:pPr>
              <w:pStyle w:val="Hervorgehoben"/>
              <w:rPr>
                <w:sz w:val="24"/>
              </w:rPr>
            </w:pPr>
            <w:r>
              <w:t>Kursname</w:t>
            </w:r>
          </w:p>
        </w:tc>
        <w:tc>
          <w:tcPr>
            <w:tcW w:w="7225" w:type="dxa"/>
            <w:gridSpan w:val="3"/>
            <w:vAlign w:val="center"/>
          </w:tcPr>
          <w:p w:rsidR="00AA5F7A" w:rsidRPr="0016436D" w:rsidRDefault="00AA5F7A" w:rsidP="00672D5F">
            <w:r>
              <w:t>$scroll.pageproperty.(</w:t>
            </w:r>
            <w:r w:rsidR="00672D5F">
              <w:t>Kurs</w:t>
            </w:r>
            <w:r w:rsidRPr="00B64D09">
              <w:t>name</w:t>
            </w:r>
            <w:r w:rsidR="00672D5F">
              <w:t>,course1</w:t>
            </w:r>
            <w:r>
              <w:t>)</w:t>
            </w:r>
          </w:p>
        </w:tc>
      </w:tr>
      <w:tr w:rsidR="00AA5F7A" w:rsidRPr="0016436D" w:rsidTr="003A131D">
        <w:trPr>
          <w:cantSplit/>
        </w:trPr>
        <w:tc>
          <w:tcPr>
            <w:tcW w:w="2385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>
              <w:t>Kurs</w:t>
            </w:r>
            <w:r w:rsidRPr="0016436D">
              <w:t>kürzel</w:t>
            </w:r>
          </w:p>
        </w:tc>
        <w:tc>
          <w:tcPr>
            <w:tcW w:w="2336" w:type="dxa"/>
            <w:vAlign w:val="center"/>
          </w:tcPr>
          <w:p w:rsidR="00AA5F7A" w:rsidRPr="0016436D" w:rsidRDefault="00AA5F7A" w:rsidP="00672D5F">
            <w:r>
              <w:t>$scroll.pageproperty.(</w:t>
            </w:r>
            <w:r w:rsidR="00672D5F">
              <w:t>Kurs</w:t>
            </w:r>
            <w:r>
              <w:t>kürzel</w:t>
            </w:r>
            <w:r w:rsidR="00672D5F"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AA5F7A" w:rsidRPr="0016436D" w:rsidRDefault="00AA5F7A" w:rsidP="003A131D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AA5F7A" w:rsidRPr="0016436D" w:rsidRDefault="00AA5F7A" w:rsidP="003A131D">
            <w:r>
              <w:t>$scroll.pageproperty.(</w:t>
            </w:r>
            <w:r w:rsidRPr="00B64D09">
              <w:t>ECTS-Punkte</w:t>
            </w:r>
            <w:r w:rsidR="00672D5F" w:rsidRPr="00672D5F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234936" w:rsidP="003A131D">
            <w:pPr>
              <w:pStyle w:val="Hervorgehoben"/>
            </w:pPr>
            <w:r w:rsidRPr="00234936">
              <w:t>Kursverantwortliche/r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$scroll.pageproperty.(Kursverantwortliche/r</w:t>
            </w:r>
            <w:r w:rsidR="005E3C46" w:rsidRPr="005E3C46">
              <w:t>,course1</w:t>
            </w:r>
            <w:r>
              <w:t>)</w:t>
            </w:r>
          </w:p>
        </w:tc>
      </w:tr>
      <w:tr w:rsidR="00AA5F7A" w:rsidRPr="0016436D" w:rsidTr="003A131D">
        <w:tc>
          <w:tcPr>
            <w:tcW w:w="2385" w:type="dxa"/>
            <w:vAlign w:val="center"/>
          </w:tcPr>
          <w:p w:rsidR="00AA5F7A" w:rsidRPr="0016436D" w:rsidRDefault="00234936" w:rsidP="003A131D">
            <w:pPr>
              <w:pStyle w:val="Hervorgehoben"/>
            </w:pPr>
            <w:r w:rsidRPr="00234936">
              <w:t>Dozent/in</w:t>
            </w:r>
          </w:p>
        </w:tc>
        <w:tc>
          <w:tcPr>
            <w:tcW w:w="7225" w:type="dxa"/>
            <w:gridSpan w:val="3"/>
          </w:tcPr>
          <w:p w:rsidR="00AA5F7A" w:rsidRPr="0016436D" w:rsidRDefault="00234936" w:rsidP="003A131D">
            <w:pPr>
              <w:spacing w:before="120" w:after="120"/>
            </w:pPr>
            <w:r w:rsidRPr="00234936">
              <w:t>$scroll.pageproperty.(Dozent/in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Kursziel / Leitidee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$scroll.pageproperty.(Kursziel / Leitidee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$scroll.pageproperty.(Unterrichtsprache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Lernergebnisse / Ausgangskompetenzen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$scroll.pageproperty.(Lernergebnisse / Ausgangskompetenzen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$scroll.pageproperty.(Inhalte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$scroll.pageproperty.(Lehr- und Lernmethoden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Kursstruktur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$scroll.pageproperty.(Kursstruktur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$scroll.pageproperty.(Leistungsnachweis</w:t>
            </w:r>
            <w:r w:rsidR="005E3C46" w:rsidRPr="005E3C46">
              <w:t>,course1</w:t>
            </w:r>
            <w:r>
              <w:t>)</w:t>
            </w:r>
          </w:p>
        </w:tc>
      </w:tr>
      <w:tr w:rsidR="00234936" w:rsidRPr="0016436D" w:rsidTr="003A131D">
        <w:tc>
          <w:tcPr>
            <w:tcW w:w="2385" w:type="dxa"/>
            <w:vAlign w:val="center"/>
          </w:tcPr>
          <w:p w:rsidR="00234936" w:rsidRPr="00234936" w:rsidRDefault="00234936" w:rsidP="003A131D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234936" w:rsidRPr="0016436D" w:rsidRDefault="00234936" w:rsidP="003A131D">
            <w:pPr>
              <w:spacing w:before="120" w:after="120"/>
            </w:pPr>
            <w:r w:rsidRPr="00234936">
              <w:t>$scroll.pageproperty.(Literatur</w:t>
            </w:r>
            <w:r w:rsidR="005E3C46" w:rsidRPr="005E3C46">
              <w:t>,course1</w:t>
            </w:r>
            <w:r>
              <w:t>)</w:t>
            </w:r>
          </w:p>
        </w:tc>
      </w:tr>
    </w:tbl>
    <w:p w:rsidR="00C4103C" w:rsidRPr="009A0336" w:rsidRDefault="00C4103C" w:rsidP="00B64EB4">
      <w:pPr>
        <w:pStyle w:val="berschriftohneIndex"/>
      </w:pPr>
    </w:p>
    <w:sectPr w:rsidR="00C4103C" w:rsidRPr="009A0336" w:rsidSect="00B64D09">
      <w:headerReference w:type="default" r:id="rId16"/>
      <w:type w:val="continuous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794" w:rsidRDefault="008F5794">
      <w:r>
        <w:separator/>
      </w:r>
    </w:p>
  </w:endnote>
  <w:endnote w:type="continuationSeparator" w:id="0">
    <w:p w:rsidR="008F5794" w:rsidRDefault="008F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4F007E">
      <w:rPr>
        <w:rStyle w:val="Platzhaltertext"/>
        <w:noProof/>
        <w:color w:val="000000" w:themeColor="text1"/>
        <w:sz w:val="16"/>
      </w:rPr>
      <w:t>Modulbeschreibung (1 Kurs).docx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4F007E">
      <w:rPr>
        <w:noProof/>
        <w:sz w:val="16"/>
        <w:szCs w:val="16"/>
      </w:rPr>
      <w:t>2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4F007E">
      <w:rPr>
        <w:noProof/>
        <w:sz w:val="16"/>
        <w:szCs w:val="16"/>
      </w:rPr>
      <w:t>2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4F007E">
      <w:rPr>
        <w:rStyle w:val="Platzhaltertext"/>
        <w:noProof/>
        <w:color w:val="000000" w:themeColor="text1"/>
        <w:sz w:val="16"/>
      </w:rPr>
      <w:t>Modulbeschreibung (1 Kurs).docx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4F007E">
      <w:rPr>
        <w:noProof/>
        <w:sz w:val="16"/>
        <w:szCs w:val="16"/>
      </w:rPr>
      <w:t>1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4F007E">
      <w:rPr>
        <w:noProof/>
        <w:sz w:val="16"/>
        <w:szCs w:val="16"/>
      </w:rPr>
      <w:t>2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4F007E">
      <w:rPr>
        <w:rStyle w:val="Platzhaltertext"/>
        <w:noProof/>
        <w:color w:val="000000" w:themeColor="text1"/>
        <w:sz w:val="16"/>
      </w:rPr>
      <w:t>Modulbeschreibung (1 Kurs).docx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4F007E">
      <w:rPr>
        <w:noProof/>
        <w:sz w:val="16"/>
        <w:szCs w:val="16"/>
      </w:rPr>
      <w:t>2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4F007E">
      <w:rPr>
        <w:noProof/>
        <w:sz w:val="16"/>
        <w:szCs w:val="16"/>
      </w:rPr>
      <w:t>2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794" w:rsidRDefault="008F5794">
      <w:r>
        <w:separator/>
      </w:r>
    </w:p>
  </w:footnote>
  <w:footnote w:type="continuationSeparator" w:id="0">
    <w:p w:rsidR="008F5794" w:rsidRDefault="008F5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B41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8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828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6EB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007E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27AB5"/>
    <w:rsid w:val="00632A2A"/>
    <w:rsid w:val="00643655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8F5794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4EB4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0475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wmf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0D6752"/>
    <w:rsid w:val="001A73D6"/>
    <w:rsid w:val="002242C9"/>
    <w:rsid w:val="003764C5"/>
    <w:rsid w:val="003F4C86"/>
    <w:rsid w:val="00441DEC"/>
    <w:rsid w:val="00592C7B"/>
    <w:rsid w:val="00607BD8"/>
    <w:rsid w:val="006952DA"/>
    <w:rsid w:val="008D37F9"/>
    <w:rsid w:val="008F41A8"/>
    <w:rsid w:val="009655BE"/>
    <w:rsid w:val="00A21ED2"/>
    <w:rsid w:val="00A93D4A"/>
    <w:rsid w:val="00C82D8B"/>
    <w:rsid w:val="00CE6D1B"/>
    <w:rsid w:val="00DB7731"/>
    <w:rsid w:val="00E34730"/>
    <w:rsid w:val="00F16985"/>
    <w:rsid w:val="00F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sid w:val="00F226E6"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  <w:style w:type="paragraph" w:customStyle="1" w:styleId="F2FFDEFD9BF4416C8DA83512C66437DB">
    <w:name w:val="F2FFDEFD9BF4416C8DA83512C66437DB"/>
    <w:rsid w:val="00F226E6"/>
  </w:style>
  <w:style w:type="paragraph" w:customStyle="1" w:styleId="AC36C39FC4A84CE187FEE7F3C76BEE8F">
    <w:name w:val="AC36C39FC4A84CE187FEE7F3C76BEE8F"/>
    <w:rsid w:val="00F226E6"/>
  </w:style>
  <w:style w:type="paragraph" w:customStyle="1" w:styleId="CA7A24C4DAD34E8194048A48AEC68E59">
    <w:name w:val="CA7A24C4DAD34E8194048A48AEC68E59"/>
    <w:rsid w:val="00F226E6"/>
  </w:style>
  <w:style w:type="paragraph" w:customStyle="1" w:styleId="79E8D046B13B41BC86C9650953A66F3B">
    <w:name w:val="79E8D046B13B41BC86C9650953A66F3B"/>
    <w:rsid w:val="00F22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4368A8BD-B5B6-4034-886E-CAF6E3240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1</Pages>
  <Words>240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34</cp:revision>
  <cp:lastPrinted>2016-10-07T11:50:00Z</cp:lastPrinted>
  <dcterms:created xsi:type="dcterms:W3CDTF">2018-10-03T00:48:00Z</dcterms:created>
  <dcterms:modified xsi:type="dcterms:W3CDTF">2019-07-03T06:05:00Z</dcterms:modified>
  <cp:category>Intern</cp:category>
  <cp:contentStatus>V01.00</cp:contentStatus>
</cp:coreProperties>
</file>